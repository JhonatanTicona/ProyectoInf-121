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A805" w14:textId="6BD72741" w:rsidR="00D077E9" w:rsidRDefault="00F87731" w:rsidP="00D70D02">
      <w:pPr>
        <w:rPr>
          <w:noProof/>
        </w:rPr>
      </w:pPr>
      <w:r>
        <w:rPr>
          <w:noProof/>
        </w:rPr>
        <w:drawing>
          <wp:anchor distT="0" distB="0" distL="114300" distR="114300" simplePos="0" relativeHeight="251671552" behindDoc="1" locked="0" layoutInCell="1" allowOverlap="1" wp14:anchorId="15EB6C83" wp14:editId="1C167870">
            <wp:simplePos x="0" y="0"/>
            <wp:positionH relativeFrom="column">
              <wp:posOffset>-571500</wp:posOffset>
            </wp:positionH>
            <wp:positionV relativeFrom="paragraph">
              <wp:posOffset>-975358</wp:posOffset>
            </wp:positionV>
            <wp:extent cx="11026143" cy="7360285"/>
            <wp:effectExtent l="0" t="0" r="3810" b="0"/>
            <wp:wrapNone/>
            <wp:docPr id="11" name="Imagen 11" descr="Página 13 | Imágenes de Programacion Coches - Descarg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13 | Imágenes de Programacion Coches - Descarg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26143" cy="736028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2834E7B" w14:textId="77777777" w:rsidTr="00AB02A7">
        <w:trPr>
          <w:trHeight w:val="1894"/>
        </w:trPr>
        <w:tc>
          <w:tcPr>
            <w:tcW w:w="5580" w:type="dxa"/>
            <w:tcBorders>
              <w:top w:val="nil"/>
              <w:left w:val="nil"/>
              <w:bottom w:val="nil"/>
              <w:right w:val="nil"/>
            </w:tcBorders>
          </w:tcPr>
          <w:p w14:paraId="1C7BBF54" w14:textId="352D13CB" w:rsidR="00D077E9" w:rsidRDefault="00D54565" w:rsidP="00AB02A7">
            <w:pPr>
              <w:rPr>
                <w:noProof/>
              </w:rPr>
            </w:pPr>
            <w:r>
              <w:rPr>
                <w:noProof/>
                <w:lang w:bidi="es-ES"/>
              </w:rPr>
              <mc:AlternateContent>
                <mc:Choice Requires="wps">
                  <w:drawing>
                    <wp:anchor distT="0" distB="0" distL="114300" distR="114300" simplePos="0" relativeHeight="251663360" behindDoc="0" locked="0" layoutInCell="1" allowOverlap="1" wp14:anchorId="57BA52DB" wp14:editId="7AE4DB55">
                      <wp:simplePos x="0" y="0"/>
                      <wp:positionH relativeFrom="column">
                        <wp:posOffset>-3810</wp:posOffset>
                      </wp:positionH>
                      <wp:positionV relativeFrom="paragraph">
                        <wp:posOffset>236855</wp:posOffset>
                      </wp:positionV>
                      <wp:extent cx="3528695" cy="17335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6F29E706" w14:textId="4B5D9DE0" w:rsidR="00D077E9" w:rsidRPr="00D86945" w:rsidRDefault="00D54565" w:rsidP="00D54565">
                                  <w:pPr>
                                    <w:pStyle w:val="Ttulo"/>
                                  </w:pPr>
                                  <w:r>
                                    <w:rPr>
                                      <w:lang w:bidi="es-ES"/>
                                    </w:rPr>
                                    <w:t>ALQUILER DE VEHICULOS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BA52DB" id="_x0000_t202" coordsize="21600,21600" o:spt="202" path="m,l,21600r21600,l21600,xe">
                      <v:stroke joinstyle="miter"/>
                      <v:path gradientshapeok="t" o:connecttype="rect"/>
                    </v:shapetype>
                    <v:shape id="Cuadro de texto 8" o:spid="_x0000_s1026" type="#_x0000_t202" style="position:absolute;margin-left:-.3pt;margin-top:18.65pt;width:277.85pt;height:13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" filled="f" stroked="f" strokeweight=".5pt">
                      <v:textbox>
                        <w:txbxContent>
                          <w:p w14:paraId="6F29E706" w14:textId="4B5D9DE0" w:rsidR="00D077E9" w:rsidRPr="00D86945" w:rsidRDefault="00D54565" w:rsidP="00D54565">
                            <w:pPr>
                              <w:pStyle w:val="Ttulo"/>
                            </w:pPr>
                            <w:r>
                              <w:rPr>
                                <w:lang w:bidi="es-ES"/>
                              </w:rPr>
                              <w:t>ALQUILER DE VEHICULOS</w:t>
                            </w:r>
                          </w:p>
                        </w:txbxContent>
                      </v:textbox>
                    </v:shape>
                  </w:pict>
                </mc:Fallback>
              </mc:AlternateContent>
            </w:r>
          </w:p>
          <w:p w14:paraId="5267C87D" w14:textId="4AC88010" w:rsidR="00D077E9" w:rsidRDefault="00D077E9" w:rsidP="00AB02A7">
            <w:pPr>
              <w:rPr>
                <w:noProof/>
              </w:rPr>
            </w:pPr>
          </w:p>
        </w:tc>
      </w:tr>
      <w:tr w:rsidR="00D077E9" w14:paraId="291B06FA" w14:textId="77777777" w:rsidTr="004E5FEE">
        <w:trPr>
          <w:trHeight w:val="7303"/>
        </w:trPr>
        <w:tc>
          <w:tcPr>
            <w:tcW w:w="5580" w:type="dxa"/>
            <w:tcBorders>
              <w:top w:val="nil"/>
              <w:left w:val="nil"/>
              <w:bottom w:val="nil"/>
              <w:right w:val="nil"/>
            </w:tcBorders>
          </w:tcPr>
          <w:p w14:paraId="3266B42E" w14:textId="20C80895" w:rsidR="00D077E9" w:rsidRDefault="005F33CF" w:rsidP="00AB02A7">
            <w:pPr>
              <w:rPr>
                <w:noProof/>
              </w:rPr>
            </w:pPr>
            <w:r>
              <w:rPr>
                <w:noProof/>
                <w:lang w:bidi="es-ES"/>
              </w:rPr>
              <mc:AlternateContent>
                <mc:Choice Requires="wps">
                  <w:drawing>
                    <wp:anchor distT="0" distB="0" distL="114300" distR="114300" simplePos="0" relativeHeight="251659264" behindDoc="0" locked="0" layoutInCell="1" allowOverlap="1" wp14:anchorId="7D4F3D13" wp14:editId="1138737B">
                      <wp:simplePos x="0" y="0"/>
                      <wp:positionH relativeFrom="column">
                        <wp:posOffset>-632460</wp:posOffset>
                      </wp:positionH>
                      <wp:positionV relativeFrom="page">
                        <wp:posOffset>4191635</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8CF6BF" id="Rectángulo 2" o:spid="_x0000_s1026" alt="rectángulo de color" style="position:absolute;margin-left:-49.8pt;margin-top:330.05pt;width:611.1pt;height:316.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" fillcolor="#34aba2 [3206]" stroked="f" strokeweight="2pt">
                      <w10:wrap anchory="page"/>
                    </v:rect>
                  </w:pict>
                </mc:Fallback>
              </mc:AlternateContent>
            </w:r>
            <w:r w:rsidR="009B6EDA">
              <w:rPr>
                <w:noProof/>
              </w:rPr>
              <mc:AlternateContent>
                <mc:Choice Requires="wps">
                  <w:drawing>
                    <wp:anchor distT="45720" distB="45720" distL="114300" distR="114300" simplePos="0" relativeHeight="251674624" behindDoc="0" locked="0" layoutInCell="1" allowOverlap="1" wp14:anchorId="5D5233D8" wp14:editId="7702A26D">
                      <wp:simplePos x="0" y="0"/>
                      <wp:positionH relativeFrom="column">
                        <wp:posOffset>-3810</wp:posOffset>
                      </wp:positionH>
                      <wp:positionV relativeFrom="paragraph">
                        <wp:posOffset>4187190</wp:posOffset>
                      </wp:positionV>
                      <wp:extent cx="2360930" cy="828675"/>
                      <wp:effectExtent l="0" t="0" r="22860" b="285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8675"/>
                              </a:xfrm>
                              <a:prstGeom prst="rect">
                                <a:avLst/>
                              </a:prstGeom>
                              <a:solidFill>
                                <a:srgbClr val="FFFFFF"/>
                              </a:solidFill>
                              <a:ln w="9525">
                                <a:solidFill>
                                  <a:srgbClr val="000000"/>
                                </a:solidFill>
                                <a:miter lim="800000"/>
                                <a:headEnd/>
                                <a:tailEnd/>
                              </a:ln>
                            </wps:spPr>
                            <wps:txbx>
                              <w:txbxContent>
                                <w:sdt>
                                  <w:sdtPr>
                                    <w:rPr>
                                      <w:noProof/>
                                    </w:rPr>
                                    <w:id w:val="1080870105"/>
                                    <w:placeholder>
                                      <w:docPart w:val="151EB54A222F465E9CA8BECA761A6E73"/>
                                    </w:placeholder>
                                    <w15:appearance w15:val="hidden"/>
                                  </w:sdtPr>
                                  <w:sdtContent>
                                    <w:p w14:paraId="6D192688" w14:textId="77777777" w:rsidR="00F87731" w:rsidRDefault="00F87731" w:rsidP="00F87731">
                                      <w:pPr>
                                        <w:rPr>
                                          <w:rStyle w:val="SubttuloCar"/>
                                          <w:b w:val="0"/>
                                          <w:lang w:bidi="es-ES"/>
                                        </w:rPr>
                                      </w:pPr>
                                      <w:r>
                                        <w:rPr>
                                          <w:rStyle w:val="SubttuloCar"/>
                                          <w:b w:val="0"/>
                                          <w:lang w:bidi="es-ES"/>
                                        </w:rPr>
                                        <w:t>Programacion</w:t>
                                      </w:r>
                                    </w:p>
                                    <w:p w14:paraId="78E819E0" w14:textId="77777777" w:rsidR="00F87731" w:rsidRDefault="00F87731" w:rsidP="00F87731">
                                      <w:pPr>
                                        <w:rPr>
                                          <w:b w:val="0"/>
                                          <w:bCs/>
                                          <w:noProof/>
                                        </w:rPr>
                                      </w:pPr>
                                      <w:r>
                                        <w:rPr>
                                          <w:b w:val="0"/>
                                          <w:bCs/>
                                          <w:noProof/>
                                        </w:rPr>
                                        <w:t xml:space="preserve">ORIENTADA A </w:t>
                                      </w:r>
                                    </w:p>
                                    <w:p w14:paraId="7B35AAEB" w14:textId="77777777" w:rsidR="00F87731" w:rsidRDefault="00F87731" w:rsidP="00F87731">
                                      <w:pPr>
                                        <w:rPr>
                                          <w:noProof/>
                                        </w:rPr>
                                      </w:pPr>
                                      <w:r>
                                        <w:rPr>
                                          <w:b w:val="0"/>
                                          <w:bCs/>
                                          <w:noProof/>
                                        </w:rPr>
                                        <w:t>OBJETOS</w:t>
                                      </w:r>
                                    </w:p>
                                  </w:sdtContent>
                                </w:sdt>
                                <w:p w14:paraId="4C7C9757" w14:textId="0E349AC2" w:rsidR="00F87731" w:rsidRDefault="00F877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233D8" id="Cuadro de texto 2" o:spid="_x0000_s1027" type="#_x0000_t202" style="position:absolute;margin-left:-.3pt;margin-top:329.7pt;width:185.9pt;height:65.2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">
                      <v:textbox>
                        <w:txbxContent>
                          <w:sdt>
                            <w:sdtPr>
                              <w:rPr>
                                <w:noProof/>
                              </w:rPr>
                              <w:id w:val="1080870105"/>
                              <w:placeholder>
                                <w:docPart w:val="151EB54A222F465E9CA8BECA761A6E73"/>
                              </w:placeholder>
                              <w15:appearance w15:val="hidden"/>
                            </w:sdtPr>
                            <w:sdtContent>
                              <w:p w14:paraId="6D192688" w14:textId="77777777" w:rsidR="00F87731" w:rsidRDefault="00F87731" w:rsidP="00F87731">
                                <w:pPr>
                                  <w:rPr>
                                    <w:rStyle w:val="SubttuloCar"/>
                                    <w:b w:val="0"/>
                                    <w:lang w:bidi="es-ES"/>
                                  </w:rPr>
                                </w:pPr>
                                <w:r>
                                  <w:rPr>
                                    <w:rStyle w:val="SubttuloCar"/>
                                    <w:b w:val="0"/>
                                    <w:lang w:bidi="es-ES"/>
                                  </w:rPr>
                                  <w:t>Programacion</w:t>
                                </w:r>
                              </w:p>
                              <w:p w14:paraId="78E819E0" w14:textId="77777777" w:rsidR="00F87731" w:rsidRDefault="00F87731" w:rsidP="00F87731">
                                <w:pPr>
                                  <w:rPr>
                                    <w:b w:val="0"/>
                                    <w:bCs/>
                                    <w:noProof/>
                                  </w:rPr>
                                </w:pPr>
                                <w:r>
                                  <w:rPr>
                                    <w:b w:val="0"/>
                                    <w:bCs/>
                                    <w:noProof/>
                                  </w:rPr>
                                  <w:t xml:space="preserve">ORIENTADA A </w:t>
                                </w:r>
                              </w:p>
                              <w:p w14:paraId="7B35AAEB" w14:textId="77777777" w:rsidR="00F87731" w:rsidRDefault="00F87731" w:rsidP="00F87731">
                                <w:pPr>
                                  <w:rPr>
                                    <w:noProof/>
                                  </w:rPr>
                                </w:pPr>
                                <w:r>
                                  <w:rPr>
                                    <w:b w:val="0"/>
                                    <w:bCs/>
                                    <w:noProof/>
                                  </w:rPr>
                                  <w:t>OBJETOS</w:t>
                                </w:r>
                              </w:p>
                            </w:sdtContent>
                          </w:sdt>
                          <w:p w14:paraId="4C7C9757" w14:textId="0E349AC2" w:rsidR="00F87731" w:rsidRDefault="00F87731"/>
                        </w:txbxContent>
                      </v:textbox>
                    </v:shape>
                  </w:pict>
                </mc:Fallback>
              </mc:AlternateContent>
            </w:r>
            <w:r w:rsidR="000D4D7B">
              <w:rPr>
                <w:noProof/>
              </w:rPr>
              <mc:AlternateContent>
                <mc:Choice Requires="wps">
                  <w:drawing>
                    <wp:anchor distT="45720" distB="45720" distL="114300" distR="114300" simplePos="0" relativeHeight="251669504" behindDoc="0" locked="0" layoutInCell="1" allowOverlap="1" wp14:anchorId="38ADFE0B" wp14:editId="0C8B846C">
                      <wp:simplePos x="0" y="0"/>
                      <wp:positionH relativeFrom="column">
                        <wp:posOffset>100965</wp:posOffset>
                      </wp:positionH>
                      <wp:positionV relativeFrom="paragraph">
                        <wp:posOffset>653415</wp:posOffset>
                      </wp:positionV>
                      <wp:extent cx="2360930" cy="1404620"/>
                      <wp:effectExtent l="0" t="0" r="2286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custGeom>
                                <a:avLst/>
                                <a:gdLst>
                                  <a:gd name="connsiteX0" fmla="*/ 0 w 2526030"/>
                                  <a:gd name="connsiteY0" fmla="*/ 0 h 2346960"/>
                                  <a:gd name="connsiteX1" fmla="*/ 2526030 w 2526030"/>
                                  <a:gd name="connsiteY1" fmla="*/ 0 h 2346960"/>
                                  <a:gd name="connsiteX2" fmla="*/ 2526030 w 2526030"/>
                                  <a:gd name="connsiteY2" fmla="*/ 2346960 h 2346960"/>
                                  <a:gd name="connsiteX3" fmla="*/ 0 w 2526030"/>
                                  <a:gd name="connsiteY3" fmla="*/ 2346960 h 2346960"/>
                                  <a:gd name="connsiteX4" fmla="*/ 0 w 2526030"/>
                                  <a:gd name="connsiteY4" fmla="*/ 0 h 2346960"/>
                                  <a:gd name="connsiteX0" fmla="*/ 0 w 2526030"/>
                                  <a:gd name="connsiteY0" fmla="*/ 0 h 2346960"/>
                                  <a:gd name="connsiteX1" fmla="*/ 2526030 w 2526030"/>
                                  <a:gd name="connsiteY1" fmla="*/ 0 h 2346960"/>
                                  <a:gd name="connsiteX2" fmla="*/ 2526030 w 2526030"/>
                                  <a:gd name="connsiteY2" fmla="*/ 2346960 h 2346960"/>
                                  <a:gd name="connsiteX3" fmla="*/ 0 w 2526030"/>
                                  <a:gd name="connsiteY3" fmla="*/ 2346960 h 2346960"/>
                                  <a:gd name="connsiteX4" fmla="*/ 0 w 2526030"/>
                                  <a:gd name="connsiteY4" fmla="*/ 0 h 2346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6030" h="2346960">
                                    <a:moveTo>
                                      <a:pt x="0" y="0"/>
                                    </a:moveTo>
                                    <a:lnTo>
                                      <a:pt x="2526030" y="0"/>
                                    </a:lnTo>
                                    <a:lnTo>
                                      <a:pt x="2526030" y="2346960"/>
                                    </a:lnTo>
                                    <a:lnTo>
                                      <a:pt x="0" y="2346960"/>
                                    </a:lnTo>
                                    <a:lnTo>
                                      <a:pt x="0" y="0"/>
                                    </a:lnTo>
                                    <a:close/>
                                  </a:path>
                                </a:pathLst>
                              </a:custGeom>
                              <a:solidFill>
                                <a:srgbClr val="FFFFFF"/>
                              </a:solidFill>
                              <a:ln w="9525">
                                <a:solidFill>
                                  <a:srgbClr val="000000"/>
                                </a:solidFill>
                                <a:miter lim="800000"/>
                                <a:headEnd/>
                                <a:tailEnd/>
                              </a:ln>
                            </wps:spPr>
                            <wps:txbx>
                              <w:txbxContent>
                                <w:p w14:paraId="417E5565" w14:textId="1EDF695A" w:rsidR="005878E6" w:rsidRDefault="005878E6">
                                  <w:r>
                                    <w:t xml:space="preserve">Nombre </w:t>
                                  </w:r>
                                  <w:r w:rsidR="004C1098">
                                    <w:t>de los autores</w:t>
                                  </w:r>
                                  <w:r>
                                    <w:t>:</w:t>
                                  </w:r>
                                </w:p>
                                <w:p w14:paraId="1A5DED99" w14:textId="5F8B7A99" w:rsidR="005878E6" w:rsidRDefault="005878E6" w:rsidP="004C1098">
                                  <w:pPr>
                                    <w:pStyle w:val="Prrafodelista"/>
                                    <w:numPr>
                                      <w:ilvl w:val="0"/>
                                      <w:numId w:val="1"/>
                                    </w:numPr>
                                  </w:pPr>
                                  <w:r>
                                    <w:t>Carla Brisa Jallasi Quenta</w:t>
                                  </w:r>
                                </w:p>
                                <w:p w14:paraId="0509A5DD" w14:textId="77C81288" w:rsidR="005878E6" w:rsidRDefault="005878E6" w:rsidP="004C1098">
                                  <w:pPr>
                                    <w:pStyle w:val="Prrafodelista"/>
                                    <w:numPr>
                                      <w:ilvl w:val="0"/>
                                      <w:numId w:val="1"/>
                                    </w:numPr>
                                  </w:pPr>
                                  <w:r w:rsidRPr="005878E6">
                                    <w:t>Jhonatan Gerardo Ticona Tapia</w:t>
                                  </w:r>
                                </w:p>
                                <w:p w14:paraId="4C5D3D55" w14:textId="4A3993E9" w:rsidR="005878E6" w:rsidRDefault="005878E6" w:rsidP="004C1098">
                                  <w:pPr>
                                    <w:pStyle w:val="Prrafodelista"/>
                                    <w:numPr>
                                      <w:ilvl w:val="0"/>
                                      <w:numId w:val="1"/>
                                    </w:numPr>
                                  </w:pPr>
                                  <w:r>
                                    <w:t>Ivan Alejandro Gongora Fernandez</w:t>
                                  </w:r>
                                </w:p>
                                <w:p w14:paraId="62822F5A" w14:textId="0C344A3A" w:rsidR="004C1098" w:rsidRDefault="004C1098" w:rsidP="004C1098">
                                  <w:pPr>
                                    <w:pStyle w:val="Prrafodelista"/>
                                    <w:numPr>
                                      <w:ilvl w:val="0"/>
                                      <w:numId w:val="1"/>
                                    </w:numPr>
                                  </w:pPr>
                                  <w:r>
                                    <w:t>Alex</w:t>
                                  </w:r>
                                  <w:r w:rsidR="009B6EDA">
                                    <w:t>is</w:t>
                                  </w:r>
                                  <w:r>
                                    <w:t xml:space="preserve"> Herlan Gutierrez Riveros</w:t>
                                  </w:r>
                                </w:p>
                                <w:p w14:paraId="5D39E874" w14:textId="77777777" w:rsidR="004C1098" w:rsidRDefault="004C109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ADFE0B" id="_x0000_s1028" style="position:absolute;margin-left:7.95pt;margin-top:51.4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coordsize="2526030,2346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" adj="-11796480,,5400" path="m,l2526030,r,2346960l,2346960,,xe">
                      <v:stroke joinstyle="miter"/>
                      <v:formulas/>
                      <v:path o:connecttype="custom" o:connectlocs="0,0;2360930,0;2360930,1404620;0,1404620;0,0" o:connectangles="0,0,0,0,0" textboxrect="0,0,2526030,2346960"/>
                      <v:textbox style="mso-fit-shape-to-text:t">
                        <w:txbxContent>
                          <w:p w14:paraId="417E5565" w14:textId="1EDF695A" w:rsidR="005878E6" w:rsidRDefault="005878E6">
                            <w:r>
                              <w:t xml:space="preserve">Nombre </w:t>
                            </w:r>
                            <w:r w:rsidR="004C1098">
                              <w:t>de los autores</w:t>
                            </w:r>
                            <w:r>
                              <w:t>:</w:t>
                            </w:r>
                          </w:p>
                          <w:p w14:paraId="1A5DED99" w14:textId="5F8B7A99" w:rsidR="005878E6" w:rsidRDefault="005878E6" w:rsidP="004C1098">
                            <w:pPr>
                              <w:pStyle w:val="Prrafodelista"/>
                              <w:numPr>
                                <w:ilvl w:val="0"/>
                                <w:numId w:val="1"/>
                              </w:numPr>
                            </w:pPr>
                            <w:r>
                              <w:t>Carla Brisa Jallasi Quenta</w:t>
                            </w:r>
                          </w:p>
                          <w:p w14:paraId="0509A5DD" w14:textId="77C81288" w:rsidR="005878E6" w:rsidRDefault="005878E6" w:rsidP="004C1098">
                            <w:pPr>
                              <w:pStyle w:val="Prrafodelista"/>
                              <w:numPr>
                                <w:ilvl w:val="0"/>
                                <w:numId w:val="1"/>
                              </w:numPr>
                            </w:pPr>
                            <w:r w:rsidRPr="005878E6">
                              <w:t>Jhonatan Gerardo Ticona Tapia</w:t>
                            </w:r>
                          </w:p>
                          <w:p w14:paraId="4C5D3D55" w14:textId="4A3993E9" w:rsidR="005878E6" w:rsidRDefault="005878E6" w:rsidP="004C1098">
                            <w:pPr>
                              <w:pStyle w:val="Prrafodelista"/>
                              <w:numPr>
                                <w:ilvl w:val="0"/>
                                <w:numId w:val="1"/>
                              </w:numPr>
                            </w:pPr>
                            <w:r>
                              <w:t>Ivan Alejandro Gongora Fernandez</w:t>
                            </w:r>
                          </w:p>
                          <w:p w14:paraId="62822F5A" w14:textId="0C344A3A" w:rsidR="004C1098" w:rsidRDefault="004C1098" w:rsidP="004C1098">
                            <w:pPr>
                              <w:pStyle w:val="Prrafodelista"/>
                              <w:numPr>
                                <w:ilvl w:val="0"/>
                                <w:numId w:val="1"/>
                              </w:numPr>
                            </w:pPr>
                            <w:r>
                              <w:t>Alex</w:t>
                            </w:r>
                            <w:r w:rsidR="009B6EDA">
                              <w:t>is</w:t>
                            </w:r>
                            <w:r>
                              <w:t xml:space="preserve"> Herlan Gutierrez Riveros</w:t>
                            </w:r>
                          </w:p>
                          <w:p w14:paraId="5D39E874" w14:textId="77777777" w:rsidR="004C1098" w:rsidRDefault="004C1098"/>
                        </w:txbxContent>
                      </v:textbox>
                      <w10:wrap type="square"/>
                    </v:shape>
                  </w:pict>
                </mc:Fallback>
              </mc:AlternateContent>
            </w:r>
            <w:r w:rsidR="00D54565">
              <w:rPr>
                <w:noProof/>
                <w:lang w:bidi="es-ES"/>
              </w:rPr>
              <mc:AlternateContent>
                <mc:Choice Requires="wps">
                  <w:drawing>
                    <wp:anchor distT="0" distB="0" distL="114300" distR="114300" simplePos="0" relativeHeight="251667456" behindDoc="0" locked="0" layoutInCell="1" allowOverlap="1" wp14:anchorId="5F6E0149" wp14:editId="2C0BEBAC">
                      <wp:simplePos x="0" y="0"/>
                      <wp:positionH relativeFrom="column">
                        <wp:posOffset>99060</wp:posOffset>
                      </wp:positionH>
                      <wp:positionV relativeFrom="paragraph">
                        <wp:posOffset>205740</wp:posOffset>
                      </wp:positionV>
                      <wp:extent cx="1390918" cy="0"/>
                      <wp:effectExtent l="0" t="19050" r="19050" b="19050"/>
                      <wp:wrapNone/>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D0BAF" id="Conector recto 5" o:spid="_x0000_s1026" alt="divisor de texto"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8pt,16.2pt" to="117.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" strokecolor="#082a75 [3215]" strokeweight="3pt"/>
                  </w:pict>
                </mc:Fallback>
              </mc:AlternateContent>
            </w:r>
          </w:p>
        </w:tc>
      </w:tr>
      <w:tr w:rsidR="00D077E9" w14:paraId="3DBD2180" w14:textId="77777777" w:rsidTr="00AB02A7">
        <w:trPr>
          <w:trHeight w:val="2438"/>
        </w:trPr>
        <w:tc>
          <w:tcPr>
            <w:tcW w:w="5580" w:type="dxa"/>
            <w:tcBorders>
              <w:top w:val="nil"/>
              <w:left w:val="nil"/>
              <w:bottom w:val="nil"/>
              <w:right w:val="nil"/>
            </w:tcBorders>
          </w:tcPr>
          <w:p w14:paraId="7B6050E9" w14:textId="124C0ACF" w:rsidR="004C1098" w:rsidRDefault="00F87731" w:rsidP="00AB02A7">
            <w:pPr>
              <w:rPr>
                <w:noProof/>
              </w:rPr>
            </w:pPr>
            <w:r>
              <w:rPr>
                <w:noProof/>
                <w:lang w:bidi="es-ES"/>
              </w:rPr>
              <mc:AlternateContent>
                <mc:Choice Requires="wps">
                  <w:drawing>
                    <wp:anchor distT="0" distB="0" distL="114300" distR="114300" simplePos="0" relativeHeight="251654144" behindDoc="0" locked="0" layoutInCell="1" allowOverlap="1" wp14:anchorId="45975F2C" wp14:editId="77D7087A">
                      <wp:simplePos x="0" y="0"/>
                      <wp:positionH relativeFrom="column">
                        <wp:posOffset>-414655</wp:posOffset>
                      </wp:positionH>
                      <wp:positionV relativeFrom="page">
                        <wp:posOffset>-6532245</wp:posOffset>
                      </wp:positionV>
                      <wp:extent cx="3938905" cy="8656955"/>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79D16" id="Rectángulo 3" o:spid="_x0000_s1026" alt="rectángulo blanco para texto en portada" style="position:absolute;margin-left:-32.65pt;margin-top:-514.35pt;width:310.15pt;height:68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" fillcolor="white [3212]" stroked="f" strokeweight="2pt">
                      <w10:wrap anchory="page"/>
                    </v:rect>
                  </w:pict>
                </mc:Fallback>
              </mc:AlternateContent>
            </w:r>
          </w:p>
          <w:p w14:paraId="279F8ED2" w14:textId="3B35F272" w:rsidR="00D077E9" w:rsidRDefault="00D077E9" w:rsidP="00AB02A7">
            <w:pPr>
              <w:rPr>
                <w:noProof/>
                <w:sz w:val="10"/>
                <w:szCs w:val="10"/>
              </w:rPr>
            </w:pPr>
          </w:p>
          <w:p w14:paraId="2F36C5BD" w14:textId="326B7307" w:rsidR="00D077E9" w:rsidRDefault="00D077E9" w:rsidP="00AB02A7">
            <w:pPr>
              <w:rPr>
                <w:noProof/>
                <w:sz w:val="10"/>
                <w:szCs w:val="10"/>
              </w:rPr>
            </w:pPr>
          </w:p>
          <w:p w14:paraId="634CA705" w14:textId="37A9E88A" w:rsidR="00D077E9" w:rsidRDefault="00D077E9" w:rsidP="00AB02A7">
            <w:pPr>
              <w:rPr>
                <w:noProof/>
                <w:sz w:val="10"/>
                <w:szCs w:val="10"/>
              </w:rPr>
            </w:pPr>
          </w:p>
          <w:p w14:paraId="0DCAF246" w14:textId="2CF8000F" w:rsidR="00D077E9" w:rsidRPr="00D86945" w:rsidRDefault="009B6EDA" w:rsidP="005878E6">
            <w:pPr>
              <w:rPr>
                <w:noProof/>
                <w:sz w:val="10"/>
                <w:szCs w:val="10"/>
              </w:rPr>
            </w:pPr>
            <w:r w:rsidRPr="00D86945">
              <w:rPr>
                <w:noProof/>
                <w:sz w:val="10"/>
                <w:szCs w:val="10"/>
                <w:lang w:bidi="es-ES"/>
              </w:rPr>
              <mc:AlternateContent>
                <mc:Choice Requires="wps">
                  <w:drawing>
                    <wp:anchor distT="0" distB="0" distL="114300" distR="114300" simplePos="0" relativeHeight="251672576" behindDoc="0" locked="0" layoutInCell="1" allowOverlap="1" wp14:anchorId="6154BDDF" wp14:editId="7FECB752">
                      <wp:simplePos x="0" y="0"/>
                      <wp:positionH relativeFrom="column">
                        <wp:posOffset>-3810</wp:posOffset>
                      </wp:positionH>
                      <wp:positionV relativeFrom="paragraph">
                        <wp:posOffset>99695</wp:posOffset>
                      </wp:positionV>
                      <wp:extent cx="1493949" cy="0"/>
                      <wp:effectExtent l="0" t="19050" r="30480" b="19050"/>
                      <wp:wrapNone/>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822F2" id="Conector recto 6" o:spid="_x0000_s1026" alt="divisor de texto"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pt,7.85pt" to="117.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" strokecolor="#082a75 [3215]" strokeweight="3pt"/>
                  </w:pict>
                </mc:Fallback>
              </mc:AlternateContent>
            </w:r>
            <w:r w:rsidRPr="004C1098">
              <w:rPr>
                <w:noProof/>
                <w:sz w:val="10"/>
                <w:szCs w:val="10"/>
              </w:rPr>
              <mc:AlternateContent>
                <mc:Choice Requires="wps">
                  <w:drawing>
                    <wp:anchor distT="45720" distB="45720" distL="114300" distR="114300" simplePos="0" relativeHeight="251670528" behindDoc="0" locked="0" layoutInCell="1" allowOverlap="1" wp14:anchorId="19BF9208" wp14:editId="4E6D6FE8">
                      <wp:simplePos x="0" y="0"/>
                      <wp:positionH relativeFrom="column">
                        <wp:posOffset>0</wp:posOffset>
                      </wp:positionH>
                      <wp:positionV relativeFrom="paragraph">
                        <wp:posOffset>375285</wp:posOffset>
                      </wp:positionV>
                      <wp:extent cx="2190750" cy="42862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428625"/>
                              </a:xfrm>
                              <a:prstGeom prst="rect">
                                <a:avLst/>
                              </a:prstGeom>
                              <a:solidFill>
                                <a:srgbClr val="FFFFFF"/>
                              </a:solidFill>
                              <a:ln w="9525">
                                <a:solidFill>
                                  <a:srgbClr val="000000"/>
                                </a:solidFill>
                                <a:miter lim="800000"/>
                                <a:headEnd/>
                                <a:tailEnd/>
                              </a:ln>
                            </wps:spPr>
                            <wps:txbx>
                              <w:txbxContent>
                                <w:p w14:paraId="53B42ECE" w14:textId="695CA5B7" w:rsidR="004C1098" w:rsidRDefault="004C1098">
                                  <w:r>
                                    <w:t>Fecha: 23/07/20</w:t>
                                  </w:r>
                                  <w:r w:rsidR="009B6EDA">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F9208" id="_x0000_s1029" type="#_x0000_t202" style="position:absolute;margin-left:0;margin-top:29.55pt;width:172.5pt;height:3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">
                      <v:textbox>
                        <w:txbxContent>
                          <w:p w14:paraId="53B42ECE" w14:textId="695CA5B7" w:rsidR="004C1098" w:rsidRDefault="004C1098">
                            <w:r>
                              <w:t>Fecha: 23/07/20</w:t>
                            </w:r>
                            <w:r w:rsidR="009B6EDA">
                              <w:t>25</w:t>
                            </w:r>
                          </w:p>
                        </w:txbxContent>
                      </v:textbox>
                      <w10:wrap type="square"/>
                    </v:shape>
                  </w:pict>
                </mc:Fallback>
              </mc:AlternateContent>
            </w:r>
          </w:p>
        </w:tc>
      </w:tr>
    </w:tbl>
    <w:p w14:paraId="4C5F51FD" w14:textId="6DE3FF4C" w:rsidR="005F33CF" w:rsidRPr="005F33CF" w:rsidRDefault="00D077E9" w:rsidP="005F33CF">
      <w:pPr>
        <w:spacing w:after="200"/>
        <w:rPr>
          <w:noProof/>
        </w:rPr>
      </w:pPr>
      <w:r>
        <w:rPr>
          <w:noProof/>
          <w:lang w:bidi="es-ES"/>
        </w:rPr>
        <w:br w:type="page"/>
      </w:r>
    </w:p>
    <w:p w14:paraId="109392E2" w14:textId="77777777" w:rsidR="009D2220" w:rsidRDefault="009D2220" w:rsidP="00986F29">
      <w:pPr>
        <w:pStyle w:val="Ttulo2"/>
        <w:spacing w:line="276" w:lineRule="auto"/>
        <w:rPr>
          <w:rStyle w:val="Textoennegrita"/>
          <w:rFonts w:asciiTheme="majorHAnsi" w:hAnsiTheme="majorHAnsi" w:cstheme="majorHAnsi"/>
          <w:b w:val="0"/>
          <w:bCs w:val="0"/>
          <w:sz w:val="24"/>
          <w:szCs w:val="24"/>
        </w:rPr>
      </w:pPr>
    </w:p>
    <w:p w14:paraId="4AAB3DE2" w14:textId="77777777" w:rsidR="009D2220" w:rsidRDefault="009D2220" w:rsidP="00986F29">
      <w:pPr>
        <w:pStyle w:val="Ttulo2"/>
        <w:spacing w:line="276" w:lineRule="auto"/>
        <w:rPr>
          <w:rStyle w:val="Textoennegrita"/>
          <w:rFonts w:asciiTheme="majorHAnsi" w:hAnsiTheme="majorHAnsi" w:cstheme="majorHAnsi"/>
          <w:b w:val="0"/>
          <w:bCs w:val="0"/>
          <w:sz w:val="24"/>
          <w:szCs w:val="24"/>
        </w:rPr>
      </w:pPr>
    </w:p>
    <w:p w14:paraId="7540C5DD" w14:textId="0876A52C" w:rsidR="00986F29" w:rsidRPr="00986F29" w:rsidRDefault="00986F29" w:rsidP="00986F29">
      <w:pPr>
        <w:pStyle w:val="Ttulo2"/>
        <w:spacing w:line="276" w:lineRule="auto"/>
        <w:rPr>
          <w:rFonts w:asciiTheme="majorHAnsi" w:eastAsia="Times New Roman" w:hAnsiTheme="majorHAnsi" w:cstheme="majorHAnsi"/>
          <w:b/>
          <w:color w:val="auto"/>
          <w:sz w:val="24"/>
          <w:szCs w:val="24"/>
        </w:rPr>
      </w:pPr>
      <w:r w:rsidRPr="00986F29">
        <w:rPr>
          <w:rStyle w:val="Textoennegrita"/>
          <w:rFonts w:asciiTheme="majorHAnsi" w:hAnsiTheme="majorHAnsi" w:cstheme="majorHAnsi"/>
          <w:b w:val="0"/>
          <w:bCs w:val="0"/>
          <w:sz w:val="24"/>
          <w:szCs w:val="24"/>
        </w:rPr>
        <w:t>1. Resumen del Proyecto</w:t>
      </w:r>
    </w:p>
    <w:p w14:paraId="50F3B51B" w14:textId="77777777" w:rsidR="00986F29" w:rsidRPr="00986F29" w:rsidRDefault="00986F29" w:rsidP="00986F29">
      <w:pPr>
        <w:pStyle w:val="Ttulo3"/>
        <w:rPr>
          <w:rFonts w:cstheme="majorHAnsi"/>
        </w:rPr>
      </w:pPr>
      <w:r w:rsidRPr="00986F29">
        <w:rPr>
          <w:rStyle w:val="Textoennegrita"/>
          <w:rFonts w:cstheme="majorHAnsi"/>
          <w:b/>
          <w:bCs w:val="0"/>
        </w:rPr>
        <w:t>Descripción General del Proyecto</w:t>
      </w:r>
    </w:p>
    <w:p w14:paraId="3077B689" w14:textId="77777777" w:rsidR="00986F29" w:rsidRPr="00986F29" w:rsidRDefault="00986F29" w:rsidP="00986F29">
      <w:pPr>
        <w:pStyle w:val="NormalWeb"/>
        <w:spacing w:line="276" w:lineRule="auto"/>
        <w:rPr>
          <w:rFonts w:asciiTheme="majorHAnsi" w:hAnsiTheme="majorHAnsi" w:cstheme="majorHAnsi"/>
        </w:rPr>
      </w:pPr>
      <w:r w:rsidRPr="00986F29">
        <w:rPr>
          <w:rFonts w:asciiTheme="majorHAnsi" w:hAnsiTheme="majorHAnsi" w:cstheme="majorHAnsi"/>
        </w:rPr>
        <w:t xml:space="preserve">El presente proyecto consiste en el desarrollo de un </w:t>
      </w:r>
      <w:r w:rsidRPr="00986F29">
        <w:rPr>
          <w:rStyle w:val="Textoennegrita"/>
          <w:rFonts w:asciiTheme="majorHAnsi" w:hAnsiTheme="majorHAnsi" w:cstheme="majorHAnsi"/>
        </w:rPr>
        <w:t>sistema de alquiler de vehículos</w:t>
      </w:r>
      <w:r w:rsidRPr="00986F29">
        <w:rPr>
          <w:rFonts w:asciiTheme="majorHAnsi" w:hAnsiTheme="majorHAnsi" w:cstheme="majorHAnsi"/>
        </w:rPr>
        <w:t xml:space="preserve">, implementado en el lenguaje de programación Java, utilizando los principios fundamentales de la </w:t>
      </w:r>
      <w:r w:rsidRPr="00986F29">
        <w:rPr>
          <w:rStyle w:val="Textoennegrita"/>
          <w:rFonts w:asciiTheme="majorHAnsi" w:hAnsiTheme="majorHAnsi" w:cstheme="majorHAnsi"/>
        </w:rPr>
        <w:t>Programación Orientada a Objetos (POO)</w:t>
      </w:r>
      <w:r w:rsidRPr="00986F29">
        <w:rPr>
          <w:rFonts w:asciiTheme="majorHAnsi" w:hAnsiTheme="majorHAnsi" w:cstheme="majorHAnsi"/>
        </w:rPr>
        <w:t>.</w:t>
      </w:r>
    </w:p>
    <w:p w14:paraId="7BA2648E" w14:textId="77777777" w:rsidR="00986F29" w:rsidRPr="00986F29" w:rsidRDefault="00986F29" w:rsidP="00986F29">
      <w:pPr>
        <w:pStyle w:val="NormalWeb"/>
        <w:spacing w:line="276" w:lineRule="auto"/>
        <w:rPr>
          <w:rFonts w:asciiTheme="majorHAnsi" w:hAnsiTheme="majorHAnsi" w:cstheme="majorHAnsi"/>
        </w:rPr>
      </w:pPr>
      <w:r w:rsidRPr="00986F29">
        <w:rPr>
          <w:rFonts w:asciiTheme="majorHAnsi" w:hAnsiTheme="majorHAnsi" w:cstheme="majorHAnsi"/>
        </w:rPr>
        <w:t>Este sistema simula las operaciones básicas que se realizan en una agencia de alquiler de vehículos, como el registro de vehículos disponibles, el alquiler por parte de clientes, el seguimiento del estado de cada vehículo y la gestión interna del personal. A través de un diseño modular, el sistema permite representar objetos reales (como autos, motos, camiones, empleados y clientes) mediante clases y objetos bien estructurados.</w:t>
      </w:r>
    </w:p>
    <w:p w14:paraId="1FF8A408" w14:textId="44E57228" w:rsidR="00986F29" w:rsidRPr="00986F29" w:rsidRDefault="00986F29" w:rsidP="00986F29">
      <w:pPr>
        <w:rPr>
          <w:rFonts w:asciiTheme="majorHAnsi" w:hAnsiTheme="majorHAnsi" w:cstheme="majorHAnsi"/>
          <w:sz w:val="24"/>
          <w:szCs w:val="24"/>
        </w:rPr>
      </w:pPr>
    </w:p>
    <w:p w14:paraId="20B997E8" w14:textId="77777777" w:rsidR="00986F29" w:rsidRPr="00986F29" w:rsidRDefault="00986F29" w:rsidP="00986F29">
      <w:pPr>
        <w:pStyle w:val="Ttulo3"/>
        <w:rPr>
          <w:rFonts w:cstheme="majorHAnsi"/>
        </w:rPr>
      </w:pPr>
      <w:r w:rsidRPr="00986F29">
        <w:rPr>
          <w:rStyle w:val="Textoennegrita"/>
          <w:rFonts w:cstheme="majorHAnsi"/>
          <w:b/>
          <w:bCs w:val="0"/>
        </w:rPr>
        <w:t>Problema que Soluciona</w:t>
      </w:r>
    </w:p>
    <w:p w14:paraId="0B056053" w14:textId="77777777" w:rsidR="00986F29" w:rsidRPr="00986F29" w:rsidRDefault="00986F29" w:rsidP="00986F29">
      <w:pPr>
        <w:pStyle w:val="NormalWeb"/>
        <w:spacing w:line="276" w:lineRule="auto"/>
        <w:rPr>
          <w:rFonts w:asciiTheme="majorHAnsi" w:hAnsiTheme="majorHAnsi" w:cstheme="majorHAnsi"/>
        </w:rPr>
      </w:pPr>
      <w:r w:rsidRPr="00986F29">
        <w:rPr>
          <w:rFonts w:asciiTheme="majorHAnsi" w:hAnsiTheme="majorHAnsi" w:cstheme="majorHAnsi"/>
        </w:rPr>
        <w:t>En muchas pequeñas agencias de alquiler de vehículos, el proceso de gestión suele realizarse de manera manual o mediante herramientas básicas como hojas de cálculo. Esto puede generar errores, pérdida de información, duplicación de datos y dificultad para llevar un control eficiente.</w:t>
      </w:r>
    </w:p>
    <w:p w14:paraId="684CF6BD" w14:textId="77777777" w:rsidR="00986F29" w:rsidRPr="00986F29" w:rsidRDefault="00986F29" w:rsidP="00986F29">
      <w:pPr>
        <w:pStyle w:val="NormalWeb"/>
        <w:spacing w:line="276" w:lineRule="auto"/>
        <w:rPr>
          <w:rFonts w:asciiTheme="majorHAnsi" w:hAnsiTheme="majorHAnsi" w:cstheme="majorHAnsi"/>
        </w:rPr>
      </w:pPr>
      <w:r w:rsidRPr="00986F29">
        <w:rPr>
          <w:rFonts w:asciiTheme="majorHAnsi" w:hAnsiTheme="majorHAnsi" w:cstheme="majorHAnsi"/>
        </w:rPr>
        <w:t>Este proyecto soluciona ese problema mediante la implementación de un sistema digital básico, donde:</w:t>
      </w:r>
    </w:p>
    <w:p w14:paraId="6BA29F67" w14:textId="77777777" w:rsidR="00986F29" w:rsidRPr="00986F29" w:rsidRDefault="00986F29" w:rsidP="00986F29">
      <w:pPr>
        <w:pStyle w:val="NormalWeb"/>
        <w:numPr>
          <w:ilvl w:val="0"/>
          <w:numId w:val="8"/>
        </w:numPr>
        <w:spacing w:line="276" w:lineRule="auto"/>
        <w:rPr>
          <w:rFonts w:asciiTheme="majorHAnsi" w:hAnsiTheme="majorHAnsi" w:cstheme="majorHAnsi"/>
        </w:rPr>
      </w:pPr>
      <w:r w:rsidRPr="00986F29">
        <w:rPr>
          <w:rFonts w:asciiTheme="majorHAnsi" w:hAnsiTheme="majorHAnsi" w:cstheme="majorHAnsi"/>
        </w:rPr>
        <w:t>Se registran los vehículos con sus características y disponibilidad.</w:t>
      </w:r>
    </w:p>
    <w:p w14:paraId="58CA1E17" w14:textId="77777777" w:rsidR="00986F29" w:rsidRPr="00986F29" w:rsidRDefault="00986F29" w:rsidP="00986F29">
      <w:pPr>
        <w:pStyle w:val="NormalWeb"/>
        <w:numPr>
          <w:ilvl w:val="0"/>
          <w:numId w:val="8"/>
        </w:numPr>
        <w:spacing w:line="276" w:lineRule="auto"/>
        <w:rPr>
          <w:rFonts w:asciiTheme="majorHAnsi" w:hAnsiTheme="majorHAnsi" w:cstheme="majorHAnsi"/>
        </w:rPr>
      </w:pPr>
      <w:r w:rsidRPr="00986F29">
        <w:rPr>
          <w:rFonts w:asciiTheme="majorHAnsi" w:hAnsiTheme="majorHAnsi" w:cstheme="majorHAnsi"/>
        </w:rPr>
        <w:t>Se simulan las operaciones de alquiler, mostrando los cambios en el estado del vehículo.</w:t>
      </w:r>
    </w:p>
    <w:p w14:paraId="5CF132F1" w14:textId="77777777" w:rsidR="00986F29" w:rsidRPr="00986F29" w:rsidRDefault="00986F29" w:rsidP="00986F29">
      <w:pPr>
        <w:pStyle w:val="NormalWeb"/>
        <w:numPr>
          <w:ilvl w:val="0"/>
          <w:numId w:val="8"/>
        </w:numPr>
        <w:spacing w:line="276" w:lineRule="auto"/>
        <w:rPr>
          <w:rFonts w:asciiTheme="majorHAnsi" w:hAnsiTheme="majorHAnsi" w:cstheme="majorHAnsi"/>
        </w:rPr>
      </w:pPr>
      <w:r w:rsidRPr="00986F29">
        <w:rPr>
          <w:rFonts w:asciiTheme="majorHAnsi" w:hAnsiTheme="majorHAnsi" w:cstheme="majorHAnsi"/>
        </w:rPr>
        <w:t>Se gestionan las personas involucradas en el proceso, tanto empleados como clientes.</w:t>
      </w:r>
    </w:p>
    <w:p w14:paraId="2C3C388B" w14:textId="31593C74" w:rsidR="00986F29" w:rsidRPr="00986F29" w:rsidRDefault="00986F29" w:rsidP="00986F29">
      <w:pPr>
        <w:rPr>
          <w:rFonts w:asciiTheme="majorHAnsi" w:hAnsiTheme="majorHAnsi" w:cstheme="majorHAnsi"/>
          <w:sz w:val="24"/>
          <w:szCs w:val="24"/>
        </w:rPr>
      </w:pPr>
    </w:p>
    <w:p w14:paraId="1D52030A" w14:textId="77777777" w:rsidR="00986F29" w:rsidRPr="00986F29" w:rsidRDefault="00986F29" w:rsidP="00986F29">
      <w:pPr>
        <w:pStyle w:val="Ttulo3"/>
        <w:rPr>
          <w:rFonts w:cstheme="majorHAnsi"/>
        </w:rPr>
      </w:pPr>
      <w:r w:rsidRPr="00986F29">
        <w:rPr>
          <w:rStyle w:val="Textoennegrita"/>
          <w:rFonts w:cstheme="majorHAnsi"/>
          <w:b/>
          <w:bCs w:val="0"/>
        </w:rPr>
        <w:t>Funcionalidades Principales del Sistema</w:t>
      </w:r>
    </w:p>
    <w:p w14:paraId="6E4B689A" w14:textId="77777777" w:rsidR="00986F29" w:rsidRPr="00986F29" w:rsidRDefault="00986F29" w:rsidP="00986F29">
      <w:pPr>
        <w:pStyle w:val="NormalWeb"/>
        <w:numPr>
          <w:ilvl w:val="0"/>
          <w:numId w:val="9"/>
        </w:numPr>
        <w:spacing w:line="276" w:lineRule="auto"/>
        <w:rPr>
          <w:rFonts w:asciiTheme="majorHAnsi" w:hAnsiTheme="majorHAnsi" w:cstheme="majorHAnsi"/>
        </w:rPr>
      </w:pPr>
      <w:r w:rsidRPr="00986F29">
        <w:rPr>
          <w:rFonts w:asciiTheme="majorHAnsi" w:hAnsiTheme="majorHAnsi" w:cstheme="majorHAnsi"/>
        </w:rPr>
        <w:t>Registrar vehículos de distintos tipos: autos, motos y camiones.</w:t>
      </w:r>
    </w:p>
    <w:p w14:paraId="5DF8D135" w14:textId="77777777" w:rsidR="00986F29" w:rsidRPr="00986F29" w:rsidRDefault="00986F29" w:rsidP="00986F29">
      <w:pPr>
        <w:pStyle w:val="NormalWeb"/>
        <w:numPr>
          <w:ilvl w:val="0"/>
          <w:numId w:val="9"/>
        </w:numPr>
        <w:spacing w:line="276" w:lineRule="auto"/>
        <w:rPr>
          <w:rFonts w:asciiTheme="majorHAnsi" w:hAnsiTheme="majorHAnsi" w:cstheme="majorHAnsi"/>
        </w:rPr>
      </w:pPr>
      <w:r w:rsidRPr="00986F29">
        <w:rPr>
          <w:rFonts w:asciiTheme="majorHAnsi" w:hAnsiTheme="majorHAnsi" w:cstheme="majorHAnsi"/>
        </w:rPr>
        <w:t>Consultar la disponibilidad de vehículos para alquiler.</w:t>
      </w:r>
    </w:p>
    <w:p w14:paraId="2D7EC26F" w14:textId="77777777" w:rsidR="00986F29" w:rsidRPr="00986F29" w:rsidRDefault="00986F29" w:rsidP="00986F29">
      <w:pPr>
        <w:pStyle w:val="NormalWeb"/>
        <w:numPr>
          <w:ilvl w:val="0"/>
          <w:numId w:val="9"/>
        </w:numPr>
        <w:spacing w:line="276" w:lineRule="auto"/>
        <w:rPr>
          <w:rFonts w:asciiTheme="majorHAnsi" w:hAnsiTheme="majorHAnsi" w:cstheme="majorHAnsi"/>
        </w:rPr>
      </w:pPr>
      <w:r w:rsidRPr="00986F29">
        <w:rPr>
          <w:rFonts w:asciiTheme="majorHAnsi" w:hAnsiTheme="majorHAnsi" w:cstheme="majorHAnsi"/>
        </w:rPr>
        <w:t>Realizar un registro de alquiler enlazado a una persona y a un vehículo.</w:t>
      </w:r>
    </w:p>
    <w:p w14:paraId="72F5F08A" w14:textId="77777777" w:rsidR="00986F29" w:rsidRPr="00986F29" w:rsidRDefault="00986F29" w:rsidP="00986F29">
      <w:pPr>
        <w:pStyle w:val="NormalWeb"/>
        <w:numPr>
          <w:ilvl w:val="0"/>
          <w:numId w:val="9"/>
        </w:numPr>
        <w:spacing w:line="276" w:lineRule="auto"/>
        <w:rPr>
          <w:rFonts w:asciiTheme="majorHAnsi" w:hAnsiTheme="majorHAnsi" w:cstheme="majorHAnsi"/>
        </w:rPr>
      </w:pPr>
      <w:r w:rsidRPr="00986F29">
        <w:rPr>
          <w:rFonts w:asciiTheme="majorHAnsi" w:hAnsiTheme="majorHAnsi" w:cstheme="majorHAnsi"/>
        </w:rPr>
        <w:t>Mostrar la información de vehículos y alquileres.</w:t>
      </w:r>
    </w:p>
    <w:p w14:paraId="6019E4A1" w14:textId="77777777" w:rsidR="00986F29" w:rsidRPr="00986F29" w:rsidRDefault="00986F29" w:rsidP="00986F29">
      <w:pPr>
        <w:pStyle w:val="NormalWeb"/>
        <w:numPr>
          <w:ilvl w:val="0"/>
          <w:numId w:val="9"/>
        </w:numPr>
        <w:spacing w:line="276" w:lineRule="auto"/>
        <w:rPr>
          <w:rFonts w:asciiTheme="majorHAnsi" w:hAnsiTheme="majorHAnsi" w:cstheme="majorHAnsi"/>
        </w:rPr>
      </w:pPr>
      <w:r w:rsidRPr="00986F29">
        <w:rPr>
          <w:rFonts w:asciiTheme="majorHAnsi" w:hAnsiTheme="majorHAnsi" w:cstheme="majorHAnsi"/>
        </w:rPr>
        <w:t>Aplicar principios de herencia, polimorfismo, encapsulamiento y abstracción en la lógica del sistema.</w:t>
      </w:r>
    </w:p>
    <w:p w14:paraId="5C64D020" w14:textId="2D0EE1F2" w:rsidR="00986F29" w:rsidRDefault="00986F29" w:rsidP="00986F29">
      <w:pPr>
        <w:rPr>
          <w:rFonts w:asciiTheme="majorHAnsi" w:hAnsiTheme="majorHAnsi" w:cstheme="majorHAnsi"/>
          <w:sz w:val="24"/>
          <w:szCs w:val="24"/>
        </w:rPr>
      </w:pPr>
    </w:p>
    <w:p w14:paraId="2EFED642" w14:textId="016E778C" w:rsidR="009D2220" w:rsidRDefault="009D2220" w:rsidP="00986F29">
      <w:pPr>
        <w:rPr>
          <w:rFonts w:asciiTheme="majorHAnsi" w:hAnsiTheme="majorHAnsi" w:cstheme="majorHAnsi"/>
          <w:sz w:val="24"/>
          <w:szCs w:val="24"/>
        </w:rPr>
      </w:pPr>
    </w:p>
    <w:p w14:paraId="05ECF9F9" w14:textId="6F3E7D34" w:rsidR="009D2220" w:rsidRDefault="009D2220" w:rsidP="00986F29">
      <w:pPr>
        <w:rPr>
          <w:rFonts w:asciiTheme="majorHAnsi" w:hAnsiTheme="majorHAnsi" w:cstheme="majorHAnsi"/>
          <w:sz w:val="24"/>
          <w:szCs w:val="24"/>
        </w:rPr>
      </w:pPr>
    </w:p>
    <w:p w14:paraId="4B561E9F" w14:textId="41E1958D" w:rsidR="009D2220" w:rsidRDefault="009D2220" w:rsidP="00986F29">
      <w:pPr>
        <w:rPr>
          <w:rFonts w:asciiTheme="majorHAnsi" w:hAnsiTheme="majorHAnsi" w:cstheme="majorHAnsi"/>
          <w:sz w:val="24"/>
          <w:szCs w:val="24"/>
        </w:rPr>
      </w:pPr>
    </w:p>
    <w:p w14:paraId="06330942" w14:textId="77777777" w:rsidR="009D2220" w:rsidRPr="00986F29" w:rsidRDefault="009D2220" w:rsidP="00986F29">
      <w:pPr>
        <w:rPr>
          <w:rFonts w:asciiTheme="majorHAnsi" w:hAnsiTheme="majorHAnsi" w:cstheme="majorHAnsi"/>
          <w:sz w:val="24"/>
          <w:szCs w:val="24"/>
        </w:rPr>
      </w:pPr>
    </w:p>
    <w:p w14:paraId="22913B16" w14:textId="77777777" w:rsidR="00986F29" w:rsidRPr="00986F29" w:rsidRDefault="00986F29" w:rsidP="00986F29">
      <w:pPr>
        <w:pStyle w:val="Ttulo3"/>
        <w:rPr>
          <w:rFonts w:cstheme="majorHAnsi"/>
        </w:rPr>
      </w:pPr>
      <w:r w:rsidRPr="00986F29">
        <w:rPr>
          <w:rStyle w:val="Textoennegrita"/>
          <w:rFonts w:cstheme="majorHAnsi"/>
          <w:b/>
          <w:bCs w:val="0"/>
        </w:rPr>
        <w:t>Tecnologías Utilizadas</w:t>
      </w:r>
    </w:p>
    <w:p w14:paraId="38947E34" w14:textId="77777777" w:rsidR="00986F29" w:rsidRPr="00986F29" w:rsidRDefault="00986F29" w:rsidP="00986F29">
      <w:pPr>
        <w:pStyle w:val="NormalWeb"/>
        <w:numPr>
          <w:ilvl w:val="0"/>
          <w:numId w:val="10"/>
        </w:numPr>
        <w:spacing w:line="276" w:lineRule="auto"/>
        <w:rPr>
          <w:rFonts w:asciiTheme="majorHAnsi" w:hAnsiTheme="majorHAnsi" w:cstheme="majorHAnsi"/>
        </w:rPr>
      </w:pPr>
      <w:r w:rsidRPr="00986F29">
        <w:rPr>
          <w:rStyle w:val="Textoennegrita"/>
          <w:rFonts w:asciiTheme="majorHAnsi" w:hAnsiTheme="majorHAnsi" w:cstheme="majorHAnsi"/>
        </w:rPr>
        <w:t>Lenguaje de programación</w:t>
      </w:r>
      <w:r w:rsidRPr="00986F29">
        <w:rPr>
          <w:rFonts w:asciiTheme="majorHAnsi" w:hAnsiTheme="majorHAnsi" w:cstheme="majorHAnsi"/>
        </w:rPr>
        <w:t>: Java</w:t>
      </w:r>
    </w:p>
    <w:p w14:paraId="33BA681C" w14:textId="77777777" w:rsidR="00986F29" w:rsidRPr="00986F29" w:rsidRDefault="00986F29" w:rsidP="00986F29">
      <w:pPr>
        <w:pStyle w:val="NormalWeb"/>
        <w:numPr>
          <w:ilvl w:val="0"/>
          <w:numId w:val="10"/>
        </w:numPr>
        <w:spacing w:line="276" w:lineRule="auto"/>
        <w:rPr>
          <w:rFonts w:asciiTheme="majorHAnsi" w:hAnsiTheme="majorHAnsi" w:cstheme="majorHAnsi"/>
        </w:rPr>
      </w:pPr>
      <w:r w:rsidRPr="00986F29">
        <w:rPr>
          <w:rStyle w:val="Textoennegrita"/>
          <w:rFonts w:asciiTheme="majorHAnsi" w:hAnsiTheme="majorHAnsi" w:cstheme="majorHAnsi"/>
        </w:rPr>
        <w:t>Paradigma aplicado</w:t>
      </w:r>
      <w:r w:rsidRPr="00986F29">
        <w:rPr>
          <w:rFonts w:asciiTheme="majorHAnsi" w:hAnsiTheme="majorHAnsi" w:cstheme="majorHAnsi"/>
        </w:rPr>
        <w:t>: Programación Orientada a Objetos (POO)</w:t>
      </w:r>
    </w:p>
    <w:p w14:paraId="1138BE23" w14:textId="77777777" w:rsidR="00986F29" w:rsidRPr="00986F29" w:rsidRDefault="00986F29" w:rsidP="00986F29">
      <w:pPr>
        <w:pStyle w:val="NormalWeb"/>
        <w:numPr>
          <w:ilvl w:val="0"/>
          <w:numId w:val="10"/>
        </w:numPr>
        <w:spacing w:line="276" w:lineRule="auto"/>
        <w:rPr>
          <w:rFonts w:asciiTheme="majorHAnsi" w:hAnsiTheme="majorHAnsi" w:cstheme="majorHAnsi"/>
        </w:rPr>
      </w:pPr>
      <w:r w:rsidRPr="00986F29">
        <w:rPr>
          <w:rStyle w:val="Textoennegrita"/>
          <w:rFonts w:asciiTheme="majorHAnsi" w:hAnsiTheme="majorHAnsi" w:cstheme="majorHAnsi"/>
        </w:rPr>
        <w:t>Entorno de desarrollo sugerido</w:t>
      </w:r>
      <w:r w:rsidRPr="00986F29">
        <w:rPr>
          <w:rFonts w:asciiTheme="majorHAnsi" w:hAnsiTheme="majorHAnsi" w:cstheme="majorHAnsi"/>
        </w:rPr>
        <w:t>: Cualquier IDE compatible con Java (por ejemplo, IntelliJ IDEA, Eclipse o NetBeans)</w:t>
      </w:r>
    </w:p>
    <w:p w14:paraId="121717C3" w14:textId="75893DA5" w:rsidR="00986F29" w:rsidRPr="009D2220" w:rsidRDefault="00986F29" w:rsidP="005F33CF">
      <w:pPr>
        <w:pStyle w:val="NormalWeb"/>
        <w:numPr>
          <w:ilvl w:val="0"/>
          <w:numId w:val="10"/>
        </w:numPr>
        <w:spacing w:line="276" w:lineRule="auto"/>
        <w:rPr>
          <w:rFonts w:asciiTheme="majorHAnsi" w:hAnsiTheme="majorHAnsi" w:cstheme="majorHAnsi"/>
        </w:rPr>
      </w:pPr>
      <w:r w:rsidRPr="00986F29">
        <w:rPr>
          <w:rStyle w:val="Textoennegrita"/>
          <w:rFonts w:asciiTheme="majorHAnsi" w:hAnsiTheme="majorHAnsi" w:cstheme="majorHAnsi"/>
        </w:rPr>
        <w:t>Gestor de dependencias</w:t>
      </w:r>
      <w:r w:rsidRPr="00986F29">
        <w:rPr>
          <w:rFonts w:asciiTheme="majorHAnsi" w:hAnsiTheme="majorHAnsi" w:cstheme="majorHAnsi"/>
        </w:rPr>
        <w:t xml:space="preserve">: Maven (archivo </w:t>
      </w:r>
      <w:r w:rsidRPr="00986F29">
        <w:rPr>
          <w:rStyle w:val="CdigoHTML"/>
          <w:rFonts w:asciiTheme="majorHAnsi" w:eastAsiaTheme="minorEastAsia" w:hAnsiTheme="majorHAnsi" w:cstheme="majorHAnsi"/>
          <w:sz w:val="24"/>
          <w:szCs w:val="24"/>
        </w:rPr>
        <w:t>pom.xml</w:t>
      </w:r>
      <w:r w:rsidRPr="00986F29">
        <w:rPr>
          <w:rFonts w:asciiTheme="majorHAnsi" w:hAnsiTheme="majorHAnsi" w:cstheme="majorHAnsi"/>
        </w:rPr>
        <w:t xml:space="preserve"> incluido)</w:t>
      </w:r>
    </w:p>
    <w:p w14:paraId="48F44B47" w14:textId="05511173" w:rsidR="004C1098" w:rsidRPr="009D2220" w:rsidRDefault="004C1098" w:rsidP="005F33CF">
      <w:pPr>
        <w:pStyle w:val="Ttulo"/>
        <w:rPr>
          <w:sz w:val="28"/>
          <w:szCs w:val="28"/>
          <w:lang w:val="es-419" w:eastAsia="es-BO"/>
        </w:rPr>
      </w:pPr>
      <w:r w:rsidRPr="009D2220">
        <w:rPr>
          <w:sz w:val="28"/>
          <w:szCs w:val="28"/>
          <w:lang w:val="es-419" w:eastAsia="es-BO"/>
        </w:rPr>
        <w:t>1. Introducción</w:t>
      </w:r>
    </w:p>
    <w:p w14:paraId="06D9AAFE" w14:textId="77777777" w:rsidR="004C1098" w:rsidRPr="004C1098" w:rsidRDefault="004C1098" w:rsidP="004C1098">
      <w:pPr>
        <w:spacing w:before="240" w:after="240"/>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Decidimos desarrollar un sistema de alquiler de vehículos que facilite el proceso de alquiler de automóviles para clientes individuales y empresas. Nuestro objetivo es crear una aplicación que permita a los usuarios buscar, reservar y gestionar vehículos de manera eficiente, asegurando que cada paso del proceso sea rápido y accesible.</w:t>
      </w:r>
    </w:p>
    <w:p w14:paraId="67819389" w14:textId="77777777" w:rsidR="004C1098" w:rsidRPr="004C1098" w:rsidRDefault="004C1098" w:rsidP="004C1098">
      <w:pPr>
        <w:spacing w:before="240" w:after="240"/>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Notamos que la demanda de servicios de movilidad está en constante crecimiento, especialmente en áreas urbanas donde el uso de vehículos propios puede ser poco práctico o costoso. En estas ciudades, el mantenimiento de un automóvil, el estacionamiento y la congestión del tráfico son desafíos comunes que enfrentan los usuarios. Por eso, al ofrecer una plataforma centralizada para la gestión de alquileres, buscamos mejorar la experiencia del cliente, brindando una interfaz intuitiva y fácil de usar.</w:t>
      </w:r>
    </w:p>
    <w:p w14:paraId="7105D0A0" w14:textId="77777777" w:rsidR="004C1098" w:rsidRPr="004C1098" w:rsidRDefault="004C1098" w:rsidP="004C1098">
      <w:pPr>
        <w:spacing w:before="240" w:after="240"/>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Además, este sistema no solo beneficia a los clientes, sino que también ayuda a las empresas de alquiler a administrar mejor su flota de vehículos. Al optimizar la gestión de recursos, las empresas pueden responder rápidamente a las necesidades del mercado y ofrecer un servicio más eficiente.</w:t>
      </w:r>
    </w:p>
    <w:p w14:paraId="07216C82" w14:textId="266826A1" w:rsidR="004C1098" w:rsidRPr="004C1098" w:rsidRDefault="004C1098" w:rsidP="004C1098">
      <w:pPr>
        <w:spacing w:before="240" w:after="240"/>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Estamos seguros que este sistema contribuye a la sostenibilidad. Al promover el uso compartido de vehículos, ayudamos a reducir la congestión y la contaminación en las ciudades en Bolivia. Al incentivar el alquiler en lugar de la propiedad de vehículos, estamos fomentando un modelo de movilidad más eficiente y respetuoso con el medio ambiente.</w:t>
      </w:r>
    </w:p>
    <w:p w14:paraId="3ED69E1E" w14:textId="77777777" w:rsidR="00986F29" w:rsidRPr="00986F29" w:rsidRDefault="00986F29" w:rsidP="00986F29">
      <w:pPr>
        <w:pStyle w:val="Ttulo"/>
        <w:rPr>
          <w:rFonts w:ascii="Arial" w:eastAsia="Lexend" w:hAnsi="Arial" w:cs="Arial"/>
          <w:color w:val="666666"/>
          <w:sz w:val="24"/>
          <w:szCs w:val="24"/>
          <w:lang w:val="es-BO" w:eastAsia="es-BO"/>
        </w:rPr>
      </w:pPr>
      <w:bookmarkStart w:id="0" w:name="_79u5mxjv7fzl" w:colFirst="0" w:colLast="0"/>
      <w:bookmarkEnd w:id="0"/>
      <w:r w:rsidRPr="00986F29">
        <w:rPr>
          <w:rFonts w:ascii="Arial" w:eastAsia="Lexend" w:hAnsi="Arial" w:cs="Arial"/>
          <w:color w:val="666666"/>
          <w:sz w:val="24"/>
          <w:szCs w:val="24"/>
          <w:lang w:val="es-BO" w:eastAsia="es-BO"/>
        </w:rPr>
        <w:t>2. Objetivos</w:t>
      </w:r>
    </w:p>
    <w:p w14:paraId="4A7CB30D" w14:textId="77777777" w:rsidR="00986F29" w:rsidRPr="00986F29" w:rsidRDefault="00986F29" w:rsidP="00986F29">
      <w:pPr>
        <w:pStyle w:val="Ttulo"/>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t>Objetivo General</w:t>
      </w:r>
    </w:p>
    <w:p w14:paraId="2CEDC9F9" w14:textId="77777777" w:rsidR="00986F29" w:rsidRPr="00986F29" w:rsidRDefault="00986F29" w:rsidP="00986F29">
      <w:pPr>
        <w:pStyle w:val="Ttulo"/>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Diseñar e implementar un sistema orientado a objetos que aplique principios fundamentales de la programación en Java, utilizando estructuras de datos, validaciones y patrones de diseño, con el fin de automatizar el proceso de alquiler de vehículos.</w:t>
      </w:r>
    </w:p>
    <w:p w14:paraId="396A1D8A" w14:textId="77777777" w:rsidR="00986F29" w:rsidRPr="00986F29" w:rsidRDefault="00986F29" w:rsidP="00986F29">
      <w:pPr>
        <w:pStyle w:val="Ttulo"/>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t>Objetivos Específicos</w:t>
      </w:r>
    </w:p>
    <w:p w14:paraId="36FC06EF" w14:textId="77777777" w:rsidR="00986F29" w:rsidRPr="00986F29" w:rsidRDefault="00986F29" w:rsidP="00986F29">
      <w:pPr>
        <w:pStyle w:val="Ttulo"/>
        <w:numPr>
          <w:ilvl w:val="0"/>
          <w:numId w:val="11"/>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 xml:space="preserve">Aplicar los principios de </w:t>
      </w:r>
      <w:r w:rsidRPr="00986F29">
        <w:rPr>
          <w:rFonts w:ascii="Arial" w:eastAsia="Lexend" w:hAnsi="Arial" w:cs="Arial"/>
          <w:color w:val="666666"/>
          <w:sz w:val="24"/>
          <w:szCs w:val="24"/>
          <w:lang w:val="es-BO" w:eastAsia="es-BO"/>
        </w:rPr>
        <w:t>herencia</w:t>
      </w:r>
      <w:r w:rsidRPr="00986F29">
        <w:rPr>
          <w:rFonts w:ascii="Arial" w:eastAsia="Lexend" w:hAnsi="Arial" w:cs="Arial"/>
          <w:b w:val="0"/>
          <w:color w:val="666666"/>
          <w:sz w:val="24"/>
          <w:szCs w:val="24"/>
          <w:lang w:val="es-BO" w:eastAsia="es-BO"/>
        </w:rPr>
        <w:t xml:space="preserve">, </w:t>
      </w:r>
      <w:r w:rsidRPr="00986F29">
        <w:rPr>
          <w:rFonts w:ascii="Arial" w:eastAsia="Lexend" w:hAnsi="Arial" w:cs="Arial"/>
          <w:color w:val="666666"/>
          <w:sz w:val="24"/>
          <w:szCs w:val="24"/>
          <w:lang w:val="es-BO" w:eastAsia="es-BO"/>
        </w:rPr>
        <w:t>polimorfismo</w:t>
      </w:r>
      <w:r w:rsidRPr="00986F29">
        <w:rPr>
          <w:rFonts w:ascii="Arial" w:eastAsia="Lexend" w:hAnsi="Arial" w:cs="Arial"/>
          <w:b w:val="0"/>
          <w:color w:val="666666"/>
          <w:sz w:val="24"/>
          <w:szCs w:val="24"/>
          <w:lang w:val="es-BO" w:eastAsia="es-BO"/>
        </w:rPr>
        <w:t xml:space="preserve">, </w:t>
      </w:r>
      <w:r w:rsidRPr="00986F29">
        <w:rPr>
          <w:rFonts w:ascii="Arial" w:eastAsia="Lexend" w:hAnsi="Arial" w:cs="Arial"/>
          <w:color w:val="666666"/>
          <w:sz w:val="24"/>
          <w:szCs w:val="24"/>
          <w:lang w:val="es-BO" w:eastAsia="es-BO"/>
        </w:rPr>
        <w:t>encapsulamiento</w:t>
      </w:r>
      <w:r w:rsidRPr="00986F29">
        <w:rPr>
          <w:rFonts w:ascii="Arial" w:eastAsia="Lexend" w:hAnsi="Arial" w:cs="Arial"/>
          <w:b w:val="0"/>
          <w:color w:val="666666"/>
          <w:sz w:val="24"/>
          <w:szCs w:val="24"/>
          <w:lang w:val="es-BO" w:eastAsia="es-BO"/>
        </w:rPr>
        <w:t xml:space="preserve"> y </w:t>
      </w:r>
      <w:r w:rsidRPr="00986F29">
        <w:rPr>
          <w:rFonts w:ascii="Arial" w:eastAsia="Lexend" w:hAnsi="Arial" w:cs="Arial"/>
          <w:color w:val="666666"/>
          <w:sz w:val="24"/>
          <w:szCs w:val="24"/>
          <w:lang w:val="es-BO" w:eastAsia="es-BO"/>
        </w:rPr>
        <w:t>abstracción</w:t>
      </w:r>
      <w:r w:rsidRPr="00986F29">
        <w:rPr>
          <w:rFonts w:ascii="Arial" w:eastAsia="Lexend" w:hAnsi="Arial" w:cs="Arial"/>
          <w:b w:val="0"/>
          <w:color w:val="666666"/>
          <w:sz w:val="24"/>
          <w:szCs w:val="24"/>
          <w:lang w:val="es-BO" w:eastAsia="es-BO"/>
        </w:rPr>
        <w:t xml:space="preserve"> en el diseño del sistema.</w:t>
      </w:r>
    </w:p>
    <w:p w14:paraId="7DA2C375" w14:textId="77777777" w:rsidR="00986F29" w:rsidRPr="00986F29" w:rsidRDefault="00986F29" w:rsidP="00986F29">
      <w:pPr>
        <w:pStyle w:val="Ttulo"/>
        <w:numPr>
          <w:ilvl w:val="0"/>
          <w:numId w:val="11"/>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 xml:space="preserve">Implementar </w:t>
      </w:r>
      <w:r w:rsidRPr="00986F29">
        <w:rPr>
          <w:rFonts w:ascii="Arial" w:eastAsia="Lexend" w:hAnsi="Arial" w:cs="Arial"/>
          <w:color w:val="666666"/>
          <w:sz w:val="24"/>
          <w:szCs w:val="24"/>
          <w:lang w:val="es-BO" w:eastAsia="es-BO"/>
        </w:rPr>
        <w:t>excepciones</w:t>
      </w:r>
      <w:r w:rsidRPr="00986F29">
        <w:rPr>
          <w:rFonts w:ascii="Arial" w:eastAsia="Lexend" w:hAnsi="Arial" w:cs="Arial"/>
          <w:b w:val="0"/>
          <w:color w:val="666666"/>
          <w:sz w:val="24"/>
          <w:szCs w:val="24"/>
          <w:lang w:val="es-BO" w:eastAsia="es-BO"/>
        </w:rPr>
        <w:t xml:space="preserve"> para manejar errores comunes, como fechas inválidas o vehículos no disponibles.</w:t>
      </w:r>
    </w:p>
    <w:p w14:paraId="68314807" w14:textId="77777777" w:rsidR="00986F29" w:rsidRPr="00986F29" w:rsidRDefault="00986F29" w:rsidP="00986F29">
      <w:pPr>
        <w:pStyle w:val="Ttulo"/>
        <w:numPr>
          <w:ilvl w:val="0"/>
          <w:numId w:val="11"/>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lastRenderedPageBreak/>
        <w:t xml:space="preserve">Usar </w:t>
      </w:r>
      <w:r w:rsidRPr="00986F29">
        <w:rPr>
          <w:rFonts w:ascii="Arial" w:eastAsia="Lexend" w:hAnsi="Arial" w:cs="Arial"/>
          <w:color w:val="666666"/>
          <w:sz w:val="24"/>
          <w:szCs w:val="24"/>
          <w:lang w:val="es-BO" w:eastAsia="es-BO"/>
        </w:rPr>
        <w:t>estructuras de datos</w:t>
      </w:r>
      <w:r w:rsidRPr="00986F29">
        <w:rPr>
          <w:rFonts w:ascii="Arial" w:eastAsia="Lexend" w:hAnsi="Arial" w:cs="Arial"/>
          <w:b w:val="0"/>
          <w:color w:val="666666"/>
          <w:sz w:val="24"/>
          <w:szCs w:val="24"/>
          <w:lang w:val="es-BO" w:eastAsia="es-BO"/>
        </w:rPr>
        <w:t xml:space="preserve"> eficientes (listas, colecciones) para almacenar información de vehículos, clientes y alquileres.</w:t>
      </w:r>
    </w:p>
    <w:p w14:paraId="45A51D5E" w14:textId="77777777" w:rsidR="00986F29" w:rsidRPr="00986F29" w:rsidRDefault="00986F29" w:rsidP="00986F29">
      <w:pPr>
        <w:pStyle w:val="Ttulo"/>
        <w:numPr>
          <w:ilvl w:val="0"/>
          <w:numId w:val="11"/>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 xml:space="preserve">Aplicar al menos un </w:t>
      </w:r>
      <w:r w:rsidRPr="00986F29">
        <w:rPr>
          <w:rFonts w:ascii="Arial" w:eastAsia="Lexend" w:hAnsi="Arial" w:cs="Arial"/>
          <w:color w:val="666666"/>
          <w:sz w:val="24"/>
          <w:szCs w:val="24"/>
          <w:lang w:val="es-BO" w:eastAsia="es-BO"/>
        </w:rPr>
        <w:t>patrón de diseño</w:t>
      </w:r>
      <w:r w:rsidRPr="00986F29">
        <w:rPr>
          <w:rFonts w:ascii="Arial" w:eastAsia="Lexend" w:hAnsi="Arial" w:cs="Arial"/>
          <w:b w:val="0"/>
          <w:color w:val="666666"/>
          <w:sz w:val="24"/>
          <w:szCs w:val="24"/>
          <w:lang w:val="es-BO" w:eastAsia="es-BO"/>
        </w:rPr>
        <w:t xml:space="preserve"> (por ejemplo, </w:t>
      </w:r>
      <w:proofErr w:type="spellStart"/>
      <w:r w:rsidRPr="00986F29">
        <w:rPr>
          <w:rFonts w:ascii="Arial" w:eastAsia="Lexend" w:hAnsi="Arial" w:cs="Arial"/>
          <w:b w:val="0"/>
          <w:color w:val="666666"/>
          <w:sz w:val="24"/>
          <w:szCs w:val="24"/>
          <w:lang w:val="es-BO" w:eastAsia="es-BO"/>
        </w:rPr>
        <w:t>Singleton</w:t>
      </w:r>
      <w:proofErr w:type="spellEnd"/>
      <w:r w:rsidRPr="00986F29">
        <w:rPr>
          <w:rFonts w:ascii="Arial" w:eastAsia="Lexend" w:hAnsi="Arial" w:cs="Arial"/>
          <w:b w:val="0"/>
          <w:color w:val="666666"/>
          <w:sz w:val="24"/>
          <w:szCs w:val="24"/>
          <w:lang w:val="es-BO" w:eastAsia="es-BO"/>
        </w:rPr>
        <w:t xml:space="preserve"> para la agencia de alquiler).</w:t>
      </w:r>
    </w:p>
    <w:p w14:paraId="6A647D68" w14:textId="77777777" w:rsidR="00986F29" w:rsidRPr="00986F29" w:rsidRDefault="00986F29" w:rsidP="00986F29">
      <w:pPr>
        <w:pStyle w:val="Ttulo"/>
        <w:numPr>
          <w:ilvl w:val="0"/>
          <w:numId w:val="11"/>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 xml:space="preserve">Simular la </w:t>
      </w:r>
      <w:r w:rsidRPr="00986F29">
        <w:rPr>
          <w:rFonts w:ascii="Arial" w:eastAsia="Lexend" w:hAnsi="Arial" w:cs="Arial"/>
          <w:color w:val="666666"/>
          <w:sz w:val="24"/>
          <w:szCs w:val="24"/>
          <w:lang w:val="es-BO" w:eastAsia="es-BO"/>
        </w:rPr>
        <w:t>interacción con el usuario</w:t>
      </w:r>
      <w:r w:rsidRPr="00986F29">
        <w:rPr>
          <w:rFonts w:ascii="Arial" w:eastAsia="Lexend" w:hAnsi="Arial" w:cs="Arial"/>
          <w:b w:val="0"/>
          <w:color w:val="666666"/>
          <w:sz w:val="24"/>
          <w:szCs w:val="24"/>
          <w:lang w:val="es-BO" w:eastAsia="es-BO"/>
        </w:rPr>
        <w:t xml:space="preserve"> a través de un menú funcional por consola.</w:t>
      </w:r>
    </w:p>
    <w:p w14:paraId="2C2BEBF4" w14:textId="77777777" w:rsidR="00986F29" w:rsidRPr="00986F29" w:rsidRDefault="00986F29" w:rsidP="00986F29">
      <w:pPr>
        <w:pStyle w:val="Ttulo"/>
        <w:numPr>
          <w:ilvl w:val="0"/>
          <w:numId w:val="11"/>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 xml:space="preserve">Diseñar un sistema que permita </w:t>
      </w:r>
      <w:r w:rsidRPr="00986F29">
        <w:rPr>
          <w:rFonts w:ascii="Arial" w:eastAsia="Lexend" w:hAnsi="Arial" w:cs="Arial"/>
          <w:color w:val="666666"/>
          <w:sz w:val="24"/>
          <w:szCs w:val="24"/>
          <w:lang w:val="es-BO" w:eastAsia="es-BO"/>
        </w:rPr>
        <w:t>modificar o cancelar reservas</w:t>
      </w:r>
      <w:r w:rsidRPr="00986F29">
        <w:rPr>
          <w:rFonts w:ascii="Arial" w:eastAsia="Lexend" w:hAnsi="Arial" w:cs="Arial"/>
          <w:b w:val="0"/>
          <w:color w:val="666666"/>
          <w:sz w:val="24"/>
          <w:szCs w:val="24"/>
          <w:lang w:val="es-BO" w:eastAsia="es-BO"/>
        </w:rPr>
        <w:t>, visualizar el historial de alquileres y validar la disponibilidad de vehículos.</w:t>
      </w:r>
    </w:p>
    <w:p w14:paraId="2C07BC12" w14:textId="612162EA" w:rsidR="00986F29" w:rsidRDefault="00986F29" w:rsidP="00986F29">
      <w:pPr>
        <w:pStyle w:val="Ttulo"/>
        <w:numPr>
          <w:ilvl w:val="0"/>
          <w:numId w:val="11"/>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 xml:space="preserve">Sentar las bases para una futura </w:t>
      </w:r>
      <w:r w:rsidRPr="00986F29">
        <w:rPr>
          <w:rFonts w:ascii="Arial" w:eastAsia="Lexend" w:hAnsi="Arial" w:cs="Arial"/>
          <w:color w:val="666666"/>
          <w:sz w:val="24"/>
          <w:szCs w:val="24"/>
          <w:lang w:val="es-BO" w:eastAsia="es-BO"/>
        </w:rPr>
        <w:t>interfaz gráfica o aplicación móvil</w:t>
      </w:r>
      <w:r w:rsidRPr="00986F29">
        <w:rPr>
          <w:rFonts w:ascii="Arial" w:eastAsia="Lexend" w:hAnsi="Arial" w:cs="Arial"/>
          <w:b w:val="0"/>
          <w:color w:val="666666"/>
          <w:sz w:val="24"/>
          <w:szCs w:val="24"/>
          <w:lang w:val="es-BO" w:eastAsia="es-BO"/>
        </w:rPr>
        <w:t>, mejorando la experiencia del usuario.</w:t>
      </w:r>
    </w:p>
    <w:p w14:paraId="50AE1189" w14:textId="77777777" w:rsidR="00986F29" w:rsidRPr="00986F29" w:rsidRDefault="00986F29" w:rsidP="00986F29">
      <w:pPr>
        <w:pStyle w:val="Ttulo"/>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t>3. Análisis del Problema</w:t>
      </w:r>
    </w:p>
    <w:p w14:paraId="40E3A397" w14:textId="77777777" w:rsidR="00986F29" w:rsidRPr="00986F29" w:rsidRDefault="00986F29" w:rsidP="00986F29">
      <w:pPr>
        <w:pStyle w:val="Ttulo"/>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t>3.1 Descripción del Contexto</w:t>
      </w:r>
    </w:p>
    <w:p w14:paraId="7807A421" w14:textId="77777777" w:rsidR="00986F29" w:rsidRPr="00986F29" w:rsidRDefault="00986F29" w:rsidP="00986F29">
      <w:pPr>
        <w:pStyle w:val="Ttulo"/>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En la actualidad, muchas agencias pequeñas de alquiler de vehículos operan de forma manual, lo cual implica procesos lentos, propensos a errores y difíciles de escalar. Los clientes se enfrentan a trámites engorrosos, demoras en la verificación de disponibilidad, y una gestión poco flexible de sus reservas.</w:t>
      </w:r>
    </w:p>
    <w:p w14:paraId="583082BE" w14:textId="77777777" w:rsidR="00986F29" w:rsidRPr="00986F29" w:rsidRDefault="00986F29" w:rsidP="00986F29">
      <w:pPr>
        <w:pStyle w:val="Ttulo"/>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Este sistema surge como una solución a ese problema, proponiendo una plataforma que optimiza la gestión de alquileres mediante herramientas digitales, mejorando la eficiencia tanto para los empleados como para los usuarios.</w:t>
      </w:r>
    </w:p>
    <w:p w14:paraId="58149D7F" w14:textId="2C50076B" w:rsidR="00986F29" w:rsidRPr="00986F29" w:rsidRDefault="00986F29" w:rsidP="00986F29">
      <w:pPr>
        <w:pStyle w:val="Ttulo"/>
        <w:rPr>
          <w:rFonts w:ascii="Arial" w:eastAsia="Lexend" w:hAnsi="Arial" w:cs="Arial"/>
          <w:b w:val="0"/>
          <w:color w:val="666666"/>
          <w:sz w:val="24"/>
          <w:szCs w:val="24"/>
          <w:lang w:val="es-BO" w:eastAsia="es-BO"/>
        </w:rPr>
      </w:pPr>
    </w:p>
    <w:p w14:paraId="29EAEF40" w14:textId="77777777" w:rsidR="00986F29" w:rsidRPr="00986F29" w:rsidRDefault="00986F29" w:rsidP="00986F29">
      <w:pPr>
        <w:pStyle w:val="Ttulo"/>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t>3.2 Requisitos Funcionales (mínimo 5)</w:t>
      </w:r>
    </w:p>
    <w:p w14:paraId="34E9231F" w14:textId="77777777" w:rsidR="00986F29" w:rsidRPr="00986F29" w:rsidRDefault="00986F29" w:rsidP="00986F29">
      <w:pPr>
        <w:pStyle w:val="Ttulo"/>
        <w:numPr>
          <w:ilvl w:val="0"/>
          <w:numId w:val="12"/>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El sistema debe permitir registrar vehículos de diferentes tipos (auto, moto, camión).</w:t>
      </w:r>
    </w:p>
    <w:p w14:paraId="6EF530EE" w14:textId="77777777" w:rsidR="00986F29" w:rsidRPr="00986F29" w:rsidRDefault="00986F29" w:rsidP="00986F29">
      <w:pPr>
        <w:pStyle w:val="Ttulo"/>
        <w:numPr>
          <w:ilvl w:val="0"/>
          <w:numId w:val="12"/>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Debe ser posible alquilar un vehículo indicando el cliente y la fecha.</w:t>
      </w:r>
    </w:p>
    <w:p w14:paraId="4F62FE0A" w14:textId="77777777" w:rsidR="00986F29" w:rsidRPr="00986F29" w:rsidRDefault="00986F29" w:rsidP="00986F29">
      <w:pPr>
        <w:pStyle w:val="Ttulo"/>
        <w:numPr>
          <w:ilvl w:val="0"/>
          <w:numId w:val="12"/>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El sistema debe mostrar si un vehículo está disponible o no.</w:t>
      </w:r>
    </w:p>
    <w:p w14:paraId="23B8AEE9" w14:textId="77777777" w:rsidR="00986F29" w:rsidRPr="00986F29" w:rsidRDefault="00986F29" w:rsidP="00986F29">
      <w:pPr>
        <w:pStyle w:val="Ttulo"/>
        <w:numPr>
          <w:ilvl w:val="0"/>
          <w:numId w:val="12"/>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Se debe permitir modificar las fechas de una reserva si el vehículo aún está libre.</w:t>
      </w:r>
    </w:p>
    <w:p w14:paraId="7F1ADBFC" w14:textId="77777777" w:rsidR="00986F29" w:rsidRPr="00986F29" w:rsidRDefault="00986F29" w:rsidP="00986F29">
      <w:pPr>
        <w:pStyle w:val="Ttulo"/>
        <w:numPr>
          <w:ilvl w:val="0"/>
          <w:numId w:val="12"/>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El sistema debe mostrar el historial de alquileres por cliente.</w:t>
      </w:r>
    </w:p>
    <w:p w14:paraId="44764D5B" w14:textId="15395E81" w:rsidR="00986F29" w:rsidRPr="00986F29" w:rsidRDefault="00986F29" w:rsidP="00986F29">
      <w:pPr>
        <w:pStyle w:val="Ttulo"/>
        <w:rPr>
          <w:rFonts w:ascii="Arial" w:eastAsia="Lexend" w:hAnsi="Arial" w:cs="Arial"/>
          <w:b w:val="0"/>
          <w:color w:val="666666"/>
          <w:sz w:val="24"/>
          <w:szCs w:val="24"/>
          <w:lang w:val="es-BO" w:eastAsia="es-BO"/>
        </w:rPr>
      </w:pPr>
    </w:p>
    <w:p w14:paraId="09826AD0" w14:textId="77777777" w:rsidR="00986F29" w:rsidRPr="00986F29" w:rsidRDefault="00986F29" w:rsidP="00986F29">
      <w:pPr>
        <w:pStyle w:val="Ttulo"/>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t>3.3 Requisitos No Funcionales (mínimo 3)</w:t>
      </w:r>
    </w:p>
    <w:p w14:paraId="6B485D5D" w14:textId="77777777" w:rsidR="00986F29" w:rsidRPr="00986F29" w:rsidRDefault="00986F29" w:rsidP="00986F29">
      <w:pPr>
        <w:pStyle w:val="Ttulo"/>
        <w:numPr>
          <w:ilvl w:val="0"/>
          <w:numId w:val="13"/>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 xml:space="preserve">La aplicación debe ser desarrollada en </w:t>
      </w:r>
      <w:r w:rsidRPr="00986F29">
        <w:rPr>
          <w:rFonts w:ascii="Arial" w:eastAsia="Lexend" w:hAnsi="Arial" w:cs="Arial"/>
          <w:color w:val="666666"/>
          <w:sz w:val="24"/>
          <w:szCs w:val="24"/>
          <w:lang w:val="es-BO" w:eastAsia="es-BO"/>
        </w:rPr>
        <w:t>Java</w:t>
      </w:r>
      <w:r w:rsidRPr="00986F29">
        <w:rPr>
          <w:rFonts w:ascii="Arial" w:eastAsia="Lexend" w:hAnsi="Arial" w:cs="Arial"/>
          <w:b w:val="0"/>
          <w:color w:val="666666"/>
          <w:sz w:val="24"/>
          <w:szCs w:val="24"/>
          <w:lang w:val="es-BO" w:eastAsia="es-BO"/>
        </w:rPr>
        <w:t xml:space="preserve"> usando estructuras orientadas a objetos.</w:t>
      </w:r>
    </w:p>
    <w:p w14:paraId="5232B4A4" w14:textId="77777777" w:rsidR="00986F29" w:rsidRPr="00986F29" w:rsidRDefault="00986F29" w:rsidP="00986F29">
      <w:pPr>
        <w:pStyle w:val="Ttulo"/>
        <w:numPr>
          <w:ilvl w:val="0"/>
          <w:numId w:val="13"/>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El sistema debe mostrar mensajes claros y guiar al usuario a través de un menú por consola.</w:t>
      </w:r>
    </w:p>
    <w:p w14:paraId="7E48DB28" w14:textId="77777777" w:rsidR="00986F29" w:rsidRPr="00986F29" w:rsidRDefault="00986F29" w:rsidP="00986F29">
      <w:pPr>
        <w:pStyle w:val="Ttulo"/>
        <w:numPr>
          <w:ilvl w:val="0"/>
          <w:numId w:val="13"/>
        </w:numPr>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El diseño del código debe seguir principios de claridad, modularidad y reutilización.</w:t>
      </w:r>
    </w:p>
    <w:p w14:paraId="4C0C76BB" w14:textId="5CDF16F7" w:rsidR="00986F29" w:rsidRDefault="00986F29" w:rsidP="00986F29">
      <w:pPr>
        <w:pStyle w:val="Ttulo"/>
        <w:rPr>
          <w:rFonts w:ascii="Arial" w:eastAsia="Lexend" w:hAnsi="Arial" w:cs="Arial"/>
          <w:b w:val="0"/>
          <w:color w:val="666666"/>
          <w:sz w:val="24"/>
          <w:szCs w:val="24"/>
          <w:lang w:val="es-BO" w:eastAsia="es-BO"/>
        </w:rPr>
      </w:pPr>
    </w:p>
    <w:p w14:paraId="7580F6FE" w14:textId="6F905260" w:rsidR="00986F29" w:rsidRDefault="00986F29" w:rsidP="00986F29">
      <w:pPr>
        <w:pStyle w:val="Ttulo"/>
        <w:rPr>
          <w:rFonts w:ascii="Arial" w:eastAsia="Lexend" w:hAnsi="Arial" w:cs="Arial"/>
          <w:b w:val="0"/>
          <w:color w:val="666666"/>
          <w:sz w:val="24"/>
          <w:szCs w:val="24"/>
          <w:lang w:val="es-BO" w:eastAsia="es-BO"/>
        </w:rPr>
      </w:pPr>
    </w:p>
    <w:p w14:paraId="0EB5207E" w14:textId="77777777" w:rsidR="00986F29" w:rsidRPr="00986F29" w:rsidRDefault="00986F29" w:rsidP="00986F29">
      <w:pPr>
        <w:pStyle w:val="Ttulo"/>
        <w:rPr>
          <w:rFonts w:ascii="Arial" w:eastAsia="Lexend" w:hAnsi="Arial" w:cs="Arial"/>
          <w:b w:val="0"/>
          <w:color w:val="666666"/>
          <w:sz w:val="24"/>
          <w:szCs w:val="24"/>
          <w:lang w:val="es-BO" w:eastAsia="es-BO"/>
        </w:rPr>
      </w:pPr>
    </w:p>
    <w:p w14:paraId="1533BEAD" w14:textId="729F694B" w:rsidR="00986F29" w:rsidRPr="00986F29" w:rsidRDefault="00986F29" w:rsidP="00986F29">
      <w:pPr>
        <w:pStyle w:val="Ttulo"/>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lastRenderedPageBreak/>
        <w:t>3.4 Casos de Uso (breves descripciones por funcionalidad)</w:t>
      </w:r>
    </w:p>
    <w:tbl>
      <w:tblPr>
        <w:tblStyle w:val="Tablaconcuadrcula1clara"/>
        <w:tblW w:w="0" w:type="auto"/>
        <w:tblLook w:val="04A0" w:firstRow="1" w:lastRow="0" w:firstColumn="1" w:lastColumn="0" w:noHBand="0" w:noVBand="1"/>
      </w:tblPr>
      <w:tblGrid>
        <w:gridCol w:w="2962"/>
        <w:gridCol w:w="7062"/>
      </w:tblGrid>
      <w:tr w:rsidR="00986F29" w:rsidRPr="00986F29" w14:paraId="063862FB" w14:textId="77777777" w:rsidTr="009D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6A50C" w14:textId="77777777" w:rsidR="00986F29" w:rsidRPr="00986F29" w:rsidRDefault="00986F29" w:rsidP="00986F29">
            <w:pPr>
              <w:pStyle w:val="Ttulo"/>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t>Caso de Uso</w:t>
            </w:r>
          </w:p>
        </w:tc>
        <w:tc>
          <w:tcPr>
            <w:tcW w:w="0" w:type="auto"/>
            <w:hideMark/>
          </w:tcPr>
          <w:p w14:paraId="4E96B206" w14:textId="77777777" w:rsidR="00986F29" w:rsidRPr="00986F29" w:rsidRDefault="00986F29" w:rsidP="00986F29">
            <w:pPr>
              <w:pStyle w:val="Ttulo"/>
              <w:cnfStyle w:val="100000000000" w:firstRow="1" w:lastRow="0" w:firstColumn="0" w:lastColumn="0" w:oddVBand="0" w:evenVBand="0" w:oddHBand="0" w:evenHBand="0" w:firstRowFirstColumn="0" w:firstRowLastColumn="0" w:lastRowFirstColumn="0" w:lastRowLastColumn="0"/>
              <w:rPr>
                <w:rFonts w:ascii="Arial" w:eastAsia="Lexend" w:hAnsi="Arial" w:cs="Arial"/>
                <w:color w:val="666666"/>
                <w:sz w:val="24"/>
                <w:szCs w:val="24"/>
                <w:lang w:val="es-BO" w:eastAsia="es-BO"/>
              </w:rPr>
            </w:pPr>
            <w:r w:rsidRPr="00986F29">
              <w:rPr>
                <w:rFonts w:ascii="Arial" w:eastAsia="Lexend" w:hAnsi="Arial" w:cs="Arial"/>
                <w:color w:val="666666"/>
                <w:sz w:val="24"/>
                <w:szCs w:val="24"/>
                <w:lang w:val="es-BO" w:eastAsia="es-BO"/>
              </w:rPr>
              <w:t>Descripción</w:t>
            </w:r>
          </w:p>
        </w:tc>
      </w:tr>
      <w:tr w:rsidR="00986F29" w:rsidRPr="00986F29" w14:paraId="7034C2A3" w14:textId="77777777" w:rsidTr="009D2220">
        <w:tc>
          <w:tcPr>
            <w:cnfStyle w:val="001000000000" w:firstRow="0" w:lastRow="0" w:firstColumn="1" w:lastColumn="0" w:oddVBand="0" w:evenVBand="0" w:oddHBand="0" w:evenHBand="0" w:firstRowFirstColumn="0" w:firstRowLastColumn="0" w:lastRowFirstColumn="0" w:lastRowLastColumn="0"/>
            <w:tcW w:w="0" w:type="auto"/>
            <w:hideMark/>
          </w:tcPr>
          <w:p w14:paraId="3C39DFA5" w14:textId="77777777" w:rsidR="00986F29" w:rsidRPr="00986F29" w:rsidRDefault="00986F29" w:rsidP="00986F29">
            <w:pPr>
              <w:pStyle w:val="Ttulo"/>
              <w:rPr>
                <w:rFonts w:ascii="Arial" w:eastAsia="Lexend" w:hAnsi="Arial" w:cs="Arial"/>
                <w:b/>
                <w:color w:val="666666"/>
                <w:sz w:val="24"/>
                <w:szCs w:val="24"/>
                <w:lang w:val="es-BO" w:eastAsia="es-BO"/>
              </w:rPr>
            </w:pPr>
            <w:r w:rsidRPr="00986F29">
              <w:rPr>
                <w:rFonts w:ascii="Arial" w:eastAsia="Lexend" w:hAnsi="Arial" w:cs="Arial"/>
                <w:color w:val="666666"/>
                <w:sz w:val="24"/>
                <w:szCs w:val="24"/>
                <w:lang w:val="es-BO" w:eastAsia="es-BO"/>
              </w:rPr>
              <w:t>Registrar vehículo</w:t>
            </w:r>
          </w:p>
        </w:tc>
        <w:tc>
          <w:tcPr>
            <w:tcW w:w="0" w:type="auto"/>
            <w:hideMark/>
          </w:tcPr>
          <w:p w14:paraId="13459A15" w14:textId="77777777" w:rsidR="00986F29" w:rsidRPr="00986F29" w:rsidRDefault="00986F29" w:rsidP="00986F29">
            <w:pPr>
              <w:pStyle w:val="Ttulo"/>
              <w:cnfStyle w:val="000000000000" w:firstRow="0" w:lastRow="0" w:firstColumn="0" w:lastColumn="0" w:oddVBand="0" w:evenVBand="0" w:oddHBand="0" w:evenHBand="0" w:firstRowFirstColumn="0" w:firstRowLastColumn="0" w:lastRowFirstColumn="0" w:lastRowLastColumn="0"/>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Permite ingresar los datos de un nuevo vehículo (marca, modelo, tipo, año).</w:t>
            </w:r>
          </w:p>
        </w:tc>
      </w:tr>
      <w:tr w:rsidR="00986F29" w:rsidRPr="00986F29" w14:paraId="7C76C415" w14:textId="77777777" w:rsidTr="009D2220">
        <w:tc>
          <w:tcPr>
            <w:cnfStyle w:val="001000000000" w:firstRow="0" w:lastRow="0" w:firstColumn="1" w:lastColumn="0" w:oddVBand="0" w:evenVBand="0" w:oddHBand="0" w:evenHBand="0" w:firstRowFirstColumn="0" w:firstRowLastColumn="0" w:lastRowFirstColumn="0" w:lastRowLastColumn="0"/>
            <w:tcW w:w="0" w:type="auto"/>
            <w:hideMark/>
          </w:tcPr>
          <w:p w14:paraId="331BCB18" w14:textId="77777777" w:rsidR="00986F29" w:rsidRPr="00986F29" w:rsidRDefault="00986F29" w:rsidP="00986F29">
            <w:pPr>
              <w:pStyle w:val="Ttulo"/>
              <w:rPr>
                <w:rFonts w:ascii="Arial" w:eastAsia="Lexend" w:hAnsi="Arial" w:cs="Arial"/>
                <w:b/>
                <w:color w:val="666666"/>
                <w:sz w:val="24"/>
                <w:szCs w:val="24"/>
                <w:lang w:val="es-BO" w:eastAsia="es-BO"/>
              </w:rPr>
            </w:pPr>
            <w:r w:rsidRPr="00986F29">
              <w:rPr>
                <w:rFonts w:ascii="Arial" w:eastAsia="Lexend" w:hAnsi="Arial" w:cs="Arial"/>
                <w:color w:val="666666"/>
                <w:sz w:val="24"/>
                <w:szCs w:val="24"/>
                <w:lang w:val="es-BO" w:eastAsia="es-BO"/>
              </w:rPr>
              <w:t>Consultar disponibilidad</w:t>
            </w:r>
          </w:p>
        </w:tc>
        <w:tc>
          <w:tcPr>
            <w:tcW w:w="0" w:type="auto"/>
            <w:hideMark/>
          </w:tcPr>
          <w:p w14:paraId="4C4B3681" w14:textId="77777777" w:rsidR="00986F29" w:rsidRPr="00986F29" w:rsidRDefault="00986F29" w:rsidP="00986F29">
            <w:pPr>
              <w:pStyle w:val="Ttulo"/>
              <w:cnfStyle w:val="000000000000" w:firstRow="0" w:lastRow="0" w:firstColumn="0" w:lastColumn="0" w:oddVBand="0" w:evenVBand="0" w:oddHBand="0" w:evenHBand="0" w:firstRowFirstColumn="0" w:firstRowLastColumn="0" w:lastRowFirstColumn="0" w:lastRowLastColumn="0"/>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Muestra si un vehículo está libre para alquilar en una fecha determinada.</w:t>
            </w:r>
          </w:p>
        </w:tc>
      </w:tr>
      <w:tr w:rsidR="00986F29" w:rsidRPr="00986F29" w14:paraId="4182B3BE" w14:textId="77777777" w:rsidTr="009D2220">
        <w:tc>
          <w:tcPr>
            <w:cnfStyle w:val="001000000000" w:firstRow="0" w:lastRow="0" w:firstColumn="1" w:lastColumn="0" w:oddVBand="0" w:evenVBand="0" w:oddHBand="0" w:evenHBand="0" w:firstRowFirstColumn="0" w:firstRowLastColumn="0" w:lastRowFirstColumn="0" w:lastRowLastColumn="0"/>
            <w:tcW w:w="0" w:type="auto"/>
            <w:hideMark/>
          </w:tcPr>
          <w:p w14:paraId="734D55EF" w14:textId="77777777" w:rsidR="00986F29" w:rsidRPr="00986F29" w:rsidRDefault="00986F29" w:rsidP="00986F29">
            <w:pPr>
              <w:pStyle w:val="Ttulo"/>
              <w:rPr>
                <w:rFonts w:ascii="Arial" w:eastAsia="Lexend" w:hAnsi="Arial" w:cs="Arial"/>
                <w:b/>
                <w:color w:val="666666"/>
                <w:sz w:val="24"/>
                <w:szCs w:val="24"/>
                <w:lang w:val="es-BO" w:eastAsia="es-BO"/>
              </w:rPr>
            </w:pPr>
            <w:r w:rsidRPr="00986F29">
              <w:rPr>
                <w:rFonts w:ascii="Arial" w:eastAsia="Lexend" w:hAnsi="Arial" w:cs="Arial"/>
                <w:color w:val="666666"/>
                <w:sz w:val="24"/>
                <w:szCs w:val="24"/>
                <w:lang w:val="es-BO" w:eastAsia="es-BO"/>
              </w:rPr>
              <w:t>Realizar alquiler</w:t>
            </w:r>
          </w:p>
        </w:tc>
        <w:tc>
          <w:tcPr>
            <w:tcW w:w="0" w:type="auto"/>
            <w:hideMark/>
          </w:tcPr>
          <w:p w14:paraId="78E698D9" w14:textId="77777777" w:rsidR="00986F29" w:rsidRPr="00986F29" w:rsidRDefault="00986F29" w:rsidP="00986F29">
            <w:pPr>
              <w:pStyle w:val="Ttulo"/>
              <w:cnfStyle w:val="000000000000" w:firstRow="0" w:lastRow="0" w:firstColumn="0" w:lastColumn="0" w:oddVBand="0" w:evenVBand="0" w:oddHBand="0" w:evenHBand="0" w:firstRowFirstColumn="0" w:firstRowLastColumn="0" w:lastRowFirstColumn="0" w:lastRowLastColumn="0"/>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Asigna un vehículo a un cliente con fecha de inicio y fin.</w:t>
            </w:r>
          </w:p>
        </w:tc>
      </w:tr>
      <w:tr w:rsidR="00986F29" w:rsidRPr="00986F29" w14:paraId="51248586" w14:textId="77777777" w:rsidTr="009D2220">
        <w:tc>
          <w:tcPr>
            <w:cnfStyle w:val="001000000000" w:firstRow="0" w:lastRow="0" w:firstColumn="1" w:lastColumn="0" w:oddVBand="0" w:evenVBand="0" w:oddHBand="0" w:evenHBand="0" w:firstRowFirstColumn="0" w:firstRowLastColumn="0" w:lastRowFirstColumn="0" w:lastRowLastColumn="0"/>
            <w:tcW w:w="0" w:type="auto"/>
            <w:hideMark/>
          </w:tcPr>
          <w:p w14:paraId="4E36640D" w14:textId="77777777" w:rsidR="00986F29" w:rsidRPr="00986F29" w:rsidRDefault="00986F29" w:rsidP="00986F29">
            <w:pPr>
              <w:pStyle w:val="Ttulo"/>
              <w:rPr>
                <w:rFonts w:ascii="Arial" w:eastAsia="Lexend" w:hAnsi="Arial" w:cs="Arial"/>
                <w:b/>
                <w:color w:val="666666"/>
                <w:sz w:val="24"/>
                <w:szCs w:val="24"/>
                <w:lang w:val="es-BO" w:eastAsia="es-BO"/>
              </w:rPr>
            </w:pPr>
            <w:r w:rsidRPr="00986F29">
              <w:rPr>
                <w:rFonts w:ascii="Arial" w:eastAsia="Lexend" w:hAnsi="Arial" w:cs="Arial"/>
                <w:color w:val="666666"/>
                <w:sz w:val="24"/>
                <w:szCs w:val="24"/>
                <w:lang w:val="es-BO" w:eastAsia="es-BO"/>
              </w:rPr>
              <w:t>Cancelar o modificar reserva</w:t>
            </w:r>
          </w:p>
        </w:tc>
        <w:tc>
          <w:tcPr>
            <w:tcW w:w="0" w:type="auto"/>
            <w:hideMark/>
          </w:tcPr>
          <w:p w14:paraId="17A9335F" w14:textId="77777777" w:rsidR="00986F29" w:rsidRPr="00986F29" w:rsidRDefault="00986F29" w:rsidP="00986F29">
            <w:pPr>
              <w:pStyle w:val="Ttulo"/>
              <w:cnfStyle w:val="000000000000" w:firstRow="0" w:lastRow="0" w:firstColumn="0" w:lastColumn="0" w:oddVBand="0" w:evenVBand="0" w:oddHBand="0" w:evenHBand="0" w:firstRowFirstColumn="0" w:firstRowLastColumn="0" w:lastRowFirstColumn="0" w:lastRowLastColumn="0"/>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Permite cambiar la fecha o cancelar un alquiler si aún no ha sido confirmado.</w:t>
            </w:r>
          </w:p>
        </w:tc>
      </w:tr>
      <w:tr w:rsidR="00986F29" w:rsidRPr="00986F29" w14:paraId="5734FDE1" w14:textId="77777777" w:rsidTr="009D2220">
        <w:tc>
          <w:tcPr>
            <w:cnfStyle w:val="001000000000" w:firstRow="0" w:lastRow="0" w:firstColumn="1" w:lastColumn="0" w:oddVBand="0" w:evenVBand="0" w:oddHBand="0" w:evenHBand="0" w:firstRowFirstColumn="0" w:firstRowLastColumn="0" w:lastRowFirstColumn="0" w:lastRowLastColumn="0"/>
            <w:tcW w:w="0" w:type="auto"/>
            <w:hideMark/>
          </w:tcPr>
          <w:p w14:paraId="0123407F" w14:textId="77777777" w:rsidR="00986F29" w:rsidRPr="00986F29" w:rsidRDefault="00986F29" w:rsidP="00986F29">
            <w:pPr>
              <w:pStyle w:val="Ttulo"/>
              <w:rPr>
                <w:rFonts w:ascii="Arial" w:eastAsia="Lexend" w:hAnsi="Arial" w:cs="Arial"/>
                <w:b/>
                <w:color w:val="666666"/>
                <w:sz w:val="24"/>
                <w:szCs w:val="24"/>
                <w:lang w:val="es-BO" w:eastAsia="es-BO"/>
              </w:rPr>
            </w:pPr>
            <w:r w:rsidRPr="00986F29">
              <w:rPr>
                <w:rFonts w:ascii="Arial" w:eastAsia="Lexend" w:hAnsi="Arial" w:cs="Arial"/>
                <w:color w:val="666666"/>
                <w:sz w:val="24"/>
                <w:szCs w:val="24"/>
                <w:lang w:val="es-BO" w:eastAsia="es-BO"/>
              </w:rPr>
              <w:t>Ver historial de alquileres</w:t>
            </w:r>
          </w:p>
        </w:tc>
        <w:tc>
          <w:tcPr>
            <w:tcW w:w="0" w:type="auto"/>
            <w:hideMark/>
          </w:tcPr>
          <w:p w14:paraId="406E014F" w14:textId="77777777" w:rsidR="00986F29" w:rsidRPr="00986F29" w:rsidRDefault="00986F29" w:rsidP="00986F29">
            <w:pPr>
              <w:pStyle w:val="Ttulo"/>
              <w:cnfStyle w:val="000000000000" w:firstRow="0" w:lastRow="0" w:firstColumn="0" w:lastColumn="0" w:oddVBand="0" w:evenVBand="0" w:oddHBand="0" w:evenHBand="0" w:firstRowFirstColumn="0" w:firstRowLastColumn="0" w:lastRowFirstColumn="0" w:lastRowLastColumn="0"/>
              <w:rPr>
                <w:rFonts w:ascii="Arial" w:eastAsia="Lexend" w:hAnsi="Arial" w:cs="Arial"/>
                <w:b w:val="0"/>
                <w:color w:val="666666"/>
                <w:sz w:val="24"/>
                <w:szCs w:val="24"/>
                <w:lang w:val="es-BO" w:eastAsia="es-BO"/>
              </w:rPr>
            </w:pPr>
            <w:r w:rsidRPr="00986F29">
              <w:rPr>
                <w:rFonts w:ascii="Arial" w:eastAsia="Lexend" w:hAnsi="Arial" w:cs="Arial"/>
                <w:b w:val="0"/>
                <w:color w:val="666666"/>
                <w:sz w:val="24"/>
                <w:szCs w:val="24"/>
                <w:lang w:val="es-BO" w:eastAsia="es-BO"/>
              </w:rPr>
              <w:t>Muestra todas las reservas hechas por un cliente.</w:t>
            </w:r>
          </w:p>
        </w:tc>
      </w:tr>
    </w:tbl>
    <w:p w14:paraId="58DC86DE" w14:textId="0A3F5F84" w:rsidR="00986F29" w:rsidRPr="00986F29" w:rsidRDefault="00986F29" w:rsidP="00986F29">
      <w:pPr>
        <w:pStyle w:val="Ttulo"/>
        <w:rPr>
          <w:rFonts w:ascii="Arial" w:eastAsia="Lexend" w:hAnsi="Arial" w:cs="Arial"/>
          <w:b w:val="0"/>
          <w:color w:val="666666"/>
          <w:sz w:val="24"/>
          <w:szCs w:val="24"/>
          <w:lang w:val="es-BO" w:eastAsia="es-BO"/>
        </w:rPr>
      </w:pPr>
    </w:p>
    <w:p w14:paraId="06212B02" w14:textId="77777777" w:rsidR="00986F29" w:rsidRDefault="00986F29" w:rsidP="00986F29">
      <w:pPr>
        <w:pStyle w:val="NormalWeb"/>
        <w:rPr>
          <w:b/>
          <w:bCs/>
        </w:rPr>
      </w:pPr>
    </w:p>
    <w:p w14:paraId="407D29B5" w14:textId="77777777" w:rsidR="00986F29" w:rsidRDefault="00986F29" w:rsidP="00986F29">
      <w:pPr>
        <w:pStyle w:val="NormalWeb"/>
        <w:rPr>
          <w:b/>
          <w:bCs/>
        </w:rPr>
      </w:pPr>
    </w:p>
    <w:p w14:paraId="0734E9E3" w14:textId="77777777" w:rsidR="00986F29" w:rsidRDefault="00986F29" w:rsidP="00986F29">
      <w:pPr>
        <w:pStyle w:val="NormalWeb"/>
        <w:rPr>
          <w:b/>
          <w:bCs/>
        </w:rPr>
      </w:pPr>
    </w:p>
    <w:p w14:paraId="7A92B355" w14:textId="77777777" w:rsidR="00986F29" w:rsidRDefault="00986F29" w:rsidP="00986F29">
      <w:pPr>
        <w:pStyle w:val="NormalWeb"/>
        <w:rPr>
          <w:b/>
          <w:bCs/>
        </w:rPr>
      </w:pPr>
    </w:p>
    <w:p w14:paraId="5A8E70D3" w14:textId="77777777" w:rsidR="00986F29" w:rsidRDefault="00986F29" w:rsidP="00986F29">
      <w:pPr>
        <w:pStyle w:val="NormalWeb"/>
        <w:rPr>
          <w:b/>
          <w:bCs/>
        </w:rPr>
      </w:pPr>
    </w:p>
    <w:p w14:paraId="68E4C131" w14:textId="77777777" w:rsidR="00986F29" w:rsidRDefault="00986F29" w:rsidP="00986F29">
      <w:pPr>
        <w:pStyle w:val="NormalWeb"/>
        <w:rPr>
          <w:b/>
          <w:bCs/>
        </w:rPr>
      </w:pPr>
    </w:p>
    <w:p w14:paraId="2EE50F39" w14:textId="77777777" w:rsidR="00986F29" w:rsidRDefault="00986F29" w:rsidP="00986F29">
      <w:pPr>
        <w:pStyle w:val="NormalWeb"/>
        <w:rPr>
          <w:b/>
          <w:bCs/>
        </w:rPr>
      </w:pPr>
    </w:p>
    <w:p w14:paraId="3DA807A9" w14:textId="77777777" w:rsidR="00986F29" w:rsidRDefault="00986F29" w:rsidP="00986F29">
      <w:pPr>
        <w:pStyle w:val="NormalWeb"/>
        <w:rPr>
          <w:b/>
          <w:bCs/>
        </w:rPr>
      </w:pPr>
    </w:p>
    <w:p w14:paraId="52478122" w14:textId="77777777" w:rsidR="00986F29" w:rsidRDefault="00986F29" w:rsidP="00986F29">
      <w:pPr>
        <w:pStyle w:val="NormalWeb"/>
        <w:rPr>
          <w:b/>
          <w:bCs/>
        </w:rPr>
      </w:pPr>
    </w:p>
    <w:p w14:paraId="3C53EE94" w14:textId="77777777" w:rsidR="00986F29" w:rsidRDefault="00986F29" w:rsidP="00986F29">
      <w:pPr>
        <w:pStyle w:val="NormalWeb"/>
        <w:rPr>
          <w:b/>
          <w:bCs/>
        </w:rPr>
      </w:pPr>
    </w:p>
    <w:p w14:paraId="10ABB32C" w14:textId="77777777" w:rsidR="00986F29" w:rsidRDefault="00986F29" w:rsidP="00986F29">
      <w:pPr>
        <w:pStyle w:val="NormalWeb"/>
        <w:rPr>
          <w:b/>
          <w:bCs/>
        </w:rPr>
      </w:pPr>
    </w:p>
    <w:p w14:paraId="38022A78" w14:textId="77777777" w:rsidR="00986F29" w:rsidRDefault="00986F29" w:rsidP="00986F29">
      <w:pPr>
        <w:pStyle w:val="NormalWeb"/>
        <w:rPr>
          <w:b/>
          <w:bCs/>
        </w:rPr>
      </w:pPr>
    </w:p>
    <w:p w14:paraId="6DE3BA30" w14:textId="77777777" w:rsidR="00986F29" w:rsidRDefault="00986F29" w:rsidP="00986F29">
      <w:pPr>
        <w:pStyle w:val="NormalWeb"/>
        <w:rPr>
          <w:b/>
          <w:bCs/>
        </w:rPr>
      </w:pPr>
    </w:p>
    <w:p w14:paraId="1E1CC51F" w14:textId="77777777" w:rsidR="00986F29" w:rsidRDefault="00986F29" w:rsidP="00986F29">
      <w:pPr>
        <w:pStyle w:val="NormalWeb"/>
        <w:rPr>
          <w:b/>
          <w:bCs/>
        </w:rPr>
      </w:pPr>
    </w:p>
    <w:p w14:paraId="634849E7" w14:textId="77777777" w:rsidR="00986F29" w:rsidRDefault="00986F29" w:rsidP="00986F29">
      <w:pPr>
        <w:pStyle w:val="NormalWeb"/>
        <w:rPr>
          <w:b/>
          <w:bCs/>
        </w:rPr>
      </w:pPr>
    </w:p>
    <w:p w14:paraId="54CE9590" w14:textId="77777777" w:rsidR="00986F29" w:rsidRDefault="00986F29" w:rsidP="00986F29">
      <w:pPr>
        <w:pStyle w:val="NormalWeb"/>
        <w:rPr>
          <w:b/>
          <w:bCs/>
        </w:rPr>
      </w:pPr>
    </w:p>
    <w:p w14:paraId="59FCA73E" w14:textId="77777777" w:rsidR="00986F29" w:rsidRDefault="00986F29" w:rsidP="00986F29">
      <w:pPr>
        <w:pStyle w:val="NormalWeb"/>
        <w:rPr>
          <w:b/>
          <w:bCs/>
        </w:rPr>
      </w:pPr>
    </w:p>
    <w:p w14:paraId="712F210D" w14:textId="5C003269" w:rsidR="00986F29" w:rsidRDefault="00986F29" w:rsidP="00986F29">
      <w:pPr>
        <w:pStyle w:val="NormalWeb"/>
      </w:pPr>
      <w:r>
        <w:rPr>
          <w:noProof/>
        </w:rPr>
        <w:lastRenderedPageBreak/>
        <w:drawing>
          <wp:anchor distT="0" distB="0" distL="114300" distR="114300" simplePos="0" relativeHeight="251678720" behindDoc="0" locked="0" layoutInCell="1" allowOverlap="1" wp14:anchorId="75A6B88F" wp14:editId="01FF466A">
            <wp:simplePos x="0" y="0"/>
            <wp:positionH relativeFrom="margin">
              <wp:posOffset>1616710</wp:posOffset>
            </wp:positionH>
            <wp:positionV relativeFrom="paragraph">
              <wp:posOffset>4445</wp:posOffset>
            </wp:positionV>
            <wp:extent cx="4951095" cy="9014657"/>
            <wp:effectExtent l="0" t="0" r="190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095" cy="90146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4. Diseño del sistema</w:t>
      </w:r>
    </w:p>
    <w:p w14:paraId="3813D22E" w14:textId="45CFDC87" w:rsidR="00986F29" w:rsidRDefault="00986F29" w:rsidP="00986F29">
      <w:pPr>
        <w:pStyle w:val="NormalWeb"/>
      </w:pPr>
      <w:r>
        <w:t>4.1. Clases y jerarquías</w:t>
      </w:r>
    </w:p>
    <w:p w14:paraId="3253ED5F" w14:textId="1CD6156A" w:rsidR="00986F29" w:rsidRPr="00986F29" w:rsidRDefault="00986F29" w:rsidP="00E30DE2">
      <w:pPr>
        <w:pStyle w:val="Ttulo"/>
        <w:rPr>
          <w:rFonts w:ascii="Lexend" w:hAnsi="Lexend" w:hint="eastAsia"/>
          <w:lang w:val="es-BO" w:eastAsia="es-BO"/>
        </w:rPr>
      </w:pPr>
    </w:p>
    <w:p w14:paraId="44E86ED1" w14:textId="6F76D852" w:rsidR="00986F29" w:rsidRDefault="00986F29" w:rsidP="00E30DE2">
      <w:pPr>
        <w:pStyle w:val="Ttulo"/>
        <w:rPr>
          <w:rFonts w:ascii="Lexend" w:hAnsi="Lexend" w:hint="eastAsia"/>
          <w:lang w:val="es-419" w:eastAsia="es-BO"/>
        </w:rPr>
      </w:pPr>
    </w:p>
    <w:p w14:paraId="3D55AD50" w14:textId="2108FF6D" w:rsidR="00986F29" w:rsidRDefault="00986F29" w:rsidP="00E30DE2">
      <w:pPr>
        <w:pStyle w:val="Ttulo"/>
        <w:rPr>
          <w:rFonts w:ascii="Lexend" w:hAnsi="Lexend" w:hint="eastAsia"/>
          <w:lang w:val="es-419" w:eastAsia="es-BO"/>
        </w:rPr>
      </w:pPr>
    </w:p>
    <w:p w14:paraId="713BCA57" w14:textId="1DCE7254" w:rsidR="00986F29" w:rsidRDefault="00986F29" w:rsidP="00E30DE2">
      <w:pPr>
        <w:pStyle w:val="Ttulo"/>
        <w:rPr>
          <w:rFonts w:ascii="Lexend" w:hAnsi="Lexend" w:hint="eastAsia"/>
          <w:lang w:val="es-419" w:eastAsia="es-BO"/>
        </w:rPr>
      </w:pPr>
    </w:p>
    <w:p w14:paraId="1404CAC6" w14:textId="16E3C1A2" w:rsidR="00986F29" w:rsidRDefault="00986F29" w:rsidP="00E30DE2">
      <w:pPr>
        <w:pStyle w:val="Ttulo"/>
        <w:rPr>
          <w:rFonts w:ascii="Lexend" w:hAnsi="Lexend" w:hint="eastAsia"/>
          <w:lang w:val="es-419" w:eastAsia="es-BO"/>
        </w:rPr>
      </w:pPr>
    </w:p>
    <w:p w14:paraId="3A882411" w14:textId="0E9ADB1C" w:rsidR="00986F29" w:rsidRDefault="00986F29" w:rsidP="00E30DE2">
      <w:pPr>
        <w:pStyle w:val="Ttulo"/>
        <w:rPr>
          <w:rFonts w:ascii="Lexend" w:hAnsi="Lexend" w:hint="eastAsia"/>
          <w:lang w:val="es-419" w:eastAsia="es-BO"/>
        </w:rPr>
      </w:pPr>
    </w:p>
    <w:p w14:paraId="65D48967" w14:textId="617F5D6E" w:rsidR="00986F29" w:rsidRDefault="00986F29" w:rsidP="00E30DE2">
      <w:pPr>
        <w:pStyle w:val="Ttulo"/>
        <w:rPr>
          <w:rFonts w:ascii="Lexend" w:hAnsi="Lexend" w:hint="eastAsia"/>
          <w:lang w:val="es-419" w:eastAsia="es-BO"/>
        </w:rPr>
      </w:pPr>
    </w:p>
    <w:p w14:paraId="6E303FC4" w14:textId="4C0B373E" w:rsidR="00986F29" w:rsidRDefault="00986F29" w:rsidP="00E30DE2">
      <w:pPr>
        <w:pStyle w:val="Ttulo"/>
        <w:rPr>
          <w:rFonts w:ascii="Lexend" w:hAnsi="Lexend" w:hint="eastAsia"/>
          <w:lang w:val="es-419" w:eastAsia="es-BO"/>
        </w:rPr>
      </w:pPr>
    </w:p>
    <w:p w14:paraId="655314DF" w14:textId="3F549690" w:rsidR="00986F29" w:rsidRDefault="00986F29" w:rsidP="00E30DE2">
      <w:pPr>
        <w:pStyle w:val="Ttulo"/>
        <w:rPr>
          <w:rFonts w:ascii="Lexend" w:hAnsi="Lexend" w:hint="eastAsia"/>
          <w:lang w:val="es-419" w:eastAsia="es-BO"/>
        </w:rPr>
      </w:pPr>
    </w:p>
    <w:p w14:paraId="2B20ED34" w14:textId="2938A408" w:rsidR="00986F29" w:rsidRDefault="00986F29" w:rsidP="00E30DE2">
      <w:pPr>
        <w:pStyle w:val="Ttulo"/>
        <w:rPr>
          <w:rFonts w:ascii="Lexend" w:hAnsi="Lexend" w:hint="eastAsia"/>
          <w:lang w:val="es-419" w:eastAsia="es-BO"/>
        </w:rPr>
      </w:pPr>
    </w:p>
    <w:p w14:paraId="7CF98CF6" w14:textId="77777777" w:rsidR="00986F29" w:rsidRDefault="00986F29" w:rsidP="00E30DE2">
      <w:pPr>
        <w:pStyle w:val="Ttulo"/>
        <w:rPr>
          <w:rFonts w:ascii="Lexend" w:hAnsi="Lexend" w:hint="eastAsia"/>
          <w:lang w:val="es-419" w:eastAsia="es-BO"/>
        </w:rPr>
      </w:pPr>
    </w:p>
    <w:p w14:paraId="0A56333E" w14:textId="77777777" w:rsidR="00986F29" w:rsidRDefault="00986F29" w:rsidP="00E30DE2">
      <w:pPr>
        <w:pStyle w:val="Ttulo"/>
        <w:rPr>
          <w:rFonts w:ascii="Lexend" w:hAnsi="Lexend" w:hint="eastAsia"/>
          <w:lang w:val="es-419" w:eastAsia="es-BO"/>
        </w:rPr>
      </w:pPr>
    </w:p>
    <w:p w14:paraId="3F580E91" w14:textId="51AB6690" w:rsidR="00B3474C" w:rsidRPr="00B3474C" w:rsidRDefault="00B3474C" w:rsidP="00B3474C">
      <w:pPr>
        <w:spacing w:line="240" w:lineRule="auto"/>
        <w:ind w:left="720"/>
        <w:rPr>
          <w:rFonts w:ascii="Times New Roman" w:eastAsia="Times New Roman" w:hAnsi="Times New Roman" w:cs="Times New Roman"/>
          <w:b w:val="0"/>
          <w:color w:val="auto"/>
          <w:sz w:val="24"/>
          <w:szCs w:val="24"/>
          <w:lang w:val="es-BO" w:eastAsia="es-BO"/>
        </w:rPr>
      </w:pPr>
      <w:proofErr w:type="gramStart"/>
      <w:r w:rsidRPr="00B3474C">
        <w:rPr>
          <w:rFonts w:ascii="Times New Roman" w:eastAsia="Times New Roman" w:hAnsi="Symbol" w:cs="Times New Roman"/>
          <w:b w:val="0"/>
          <w:color w:val="auto"/>
          <w:sz w:val="24"/>
          <w:szCs w:val="24"/>
          <w:lang w:val="es-BO" w:eastAsia="es-BO"/>
        </w:rPr>
        <w:lastRenderedPageBreak/>
        <w:t></w:t>
      </w:r>
      <w:r w:rsidRPr="00B3474C">
        <w:rPr>
          <w:rFonts w:ascii="Times New Roman" w:eastAsia="Times New Roman" w:hAnsi="Times New Roman" w:cs="Times New Roman"/>
          <w:b w:val="0"/>
          <w:color w:val="auto"/>
          <w:sz w:val="24"/>
          <w:szCs w:val="24"/>
          <w:lang w:val="es-BO" w:eastAsia="es-BO"/>
        </w:rPr>
        <w:t xml:space="preserve">  Tabla</w:t>
      </w:r>
      <w:proofErr w:type="gramEnd"/>
      <w:r w:rsidRPr="00B3474C">
        <w:rPr>
          <w:rFonts w:ascii="Times New Roman" w:eastAsia="Times New Roman" w:hAnsi="Times New Roman" w:cs="Times New Roman"/>
          <w:b w:val="0"/>
          <w:color w:val="auto"/>
          <w:sz w:val="24"/>
          <w:szCs w:val="24"/>
          <w:lang w:val="es-BO" w:eastAsia="es-BO"/>
        </w:rPr>
        <w:t xml:space="preserve"> de clases: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3526"/>
        <w:gridCol w:w="3072"/>
      </w:tblGrid>
      <w:tr w:rsidR="00B3474C" w:rsidRPr="00B3474C" w14:paraId="7584D553" w14:textId="77777777" w:rsidTr="00B3474C">
        <w:trPr>
          <w:tblHeader/>
          <w:tblCellSpacing w:w="15" w:type="dxa"/>
        </w:trPr>
        <w:tc>
          <w:tcPr>
            <w:tcW w:w="0" w:type="auto"/>
            <w:vAlign w:val="center"/>
            <w:hideMark/>
          </w:tcPr>
          <w:p w14:paraId="678EA7CF"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Clase</w:t>
            </w:r>
          </w:p>
        </w:tc>
        <w:tc>
          <w:tcPr>
            <w:tcW w:w="0" w:type="auto"/>
            <w:vAlign w:val="center"/>
            <w:hideMark/>
          </w:tcPr>
          <w:p w14:paraId="66C89A12"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Descripción</w:t>
            </w:r>
          </w:p>
        </w:tc>
        <w:tc>
          <w:tcPr>
            <w:tcW w:w="0" w:type="auto"/>
            <w:vAlign w:val="center"/>
            <w:hideMark/>
          </w:tcPr>
          <w:p w14:paraId="38CB97A1"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Relación con otras clases</w:t>
            </w:r>
          </w:p>
        </w:tc>
      </w:tr>
      <w:tr w:rsidR="00B3474C" w:rsidRPr="00B3474C" w14:paraId="14A81836" w14:textId="77777777" w:rsidTr="00B3474C">
        <w:trPr>
          <w:tblCellSpacing w:w="15" w:type="dxa"/>
        </w:trPr>
        <w:tc>
          <w:tcPr>
            <w:tcW w:w="0" w:type="auto"/>
            <w:vAlign w:val="center"/>
            <w:hideMark/>
          </w:tcPr>
          <w:p w14:paraId="03F8C931"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Vehiculo</w:t>
            </w:r>
            <w:proofErr w:type="spellEnd"/>
            <w:r w:rsidRPr="00B3474C">
              <w:rPr>
                <w:rFonts w:ascii="Times New Roman" w:eastAsia="Times New Roman" w:hAnsi="Times New Roman" w:cs="Times New Roman"/>
                <w:b w:val="0"/>
                <w:color w:val="auto"/>
                <w:sz w:val="24"/>
                <w:szCs w:val="24"/>
                <w:lang w:val="es-BO" w:eastAsia="es-BO"/>
              </w:rPr>
              <w:t xml:space="preserve"> </w:t>
            </w:r>
            <w:r w:rsidRPr="00B3474C">
              <w:rPr>
                <w:rFonts w:ascii="Times New Roman" w:eastAsia="Times New Roman" w:hAnsi="Times New Roman" w:cs="Times New Roman"/>
                <w:b w:val="0"/>
                <w:i/>
                <w:iCs/>
                <w:color w:val="auto"/>
                <w:sz w:val="24"/>
                <w:szCs w:val="24"/>
                <w:lang w:val="es-BO" w:eastAsia="es-BO"/>
              </w:rPr>
              <w:t>(abstracta)</w:t>
            </w:r>
          </w:p>
        </w:tc>
        <w:tc>
          <w:tcPr>
            <w:tcW w:w="0" w:type="auto"/>
            <w:vAlign w:val="center"/>
            <w:hideMark/>
          </w:tcPr>
          <w:p w14:paraId="7A4B0FF9"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Clase base que representa un vehículo genérico. Contiene atributos comunes como marca, modelo, año y disponibilidad.</w:t>
            </w:r>
          </w:p>
        </w:tc>
        <w:tc>
          <w:tcPr>
            <w:tcW w:w="0" w:type="auto"/>
            <w:vAlign w:val="center"/>
            <w:hideMark/>
          </w:tcPr>
          <w:p w14:paraId="2CB0C5FC"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Clase padre de </w:t>
            </w:r>
            <w:r w:rsidRPr="00B3474C">
              <w:rPr>
                <w:rFonts w:ascii="Courier New" w:eastAsia="Times New Roman" w:hAnsi="Courier New" w:cs="Courier New"/>
                <w:b w:val="0"/>
                <w:color w:val="auto"/>
                <w:sz w:val="20"/>
                <w:szCs w:val="20"/>
                <w:lang w:val="es-BO" w:eastAsia="es-BO"/>
              </w:rPr>
              <w:t>Auto</w:t>
            </w:r>
            <w:r w:rsidRPr="00B3474C">
              <w:rPr>
                <w:rFonts w:ascii="Times New Roman" w:eastAsia="Times New Roman" w:hAnsi="Times New Roman" w:cs="Times New Roman"/>
                <w:b w:val="0"/>
                <w:color w:val="auto"/>
                <w:sz w:val="24"/>
                <w:szCs w:val="24"/>
                <w:lang w:val="es-BO" w:eastAsia="es-BO"/>
              </w:rPr>
              <w:t xml:space="preserve">, </w:t>
            </w:r>
            <w:r w:rsidRPr="00B3474C">
              <w:rPr>
                <w:rFonts w:ascii="Courier New" w:eastAsia="Times New Roman" w:hAnsi="Courier New" w:cs="Courier New"/>
                <w:b w:val="0"/>
                <w:color w:val="auto"/>
                <w:sz w:val="20"/>
                <w:szCs w:val="20"/>
                <w:lang w:val="es-BO" w:eastAsia="es-BO"/>
              </w:rPr>
              <w:t>Moto</w:t>
            </w:r>
            <w:r w:rsidRPr="00B3474C">
              <w:rPr>
                <w:rFonts w:ascii="Times New Roman" w:eastAsia="Times New Roman" w:hAnsi="Times New Roman" w:cs="Times New Roman"/>
                <w:b w:val="0"/>
                <w:color w:val="auto"/>
                <w:sz w:val="24"/>
                <w:szCs w:val="24"/>
                <w:lang w:val="es-BO" w:eastAsia="es-BO"/>
              </w:rPr>
              <w:t xml:space="preserve"> y </w:t>
            </w:r>
            <w:proofErr w:type="spellStart"/>
            <w:r w:rsidRPr="00B3474C">
              <w:rPr>
                <w:rFonts w:ascii="Courier New" w:eastAsia="Times New Roman" w:hAnsi="Courier New" w:cs="Courier New"/>
                <w:b w:val="0"/>
                <w:color w:val="auto"/>
                <w:sz w:val="20"/>
                <w:szCs w:val="20"/>
                <w:lang w:val="es-BO" w:eastAsia="es-BO"/>
              </w:rPr>
              <w:t>Camion</w:t>
            </w:r>
            <w:proofErr w:type="spellEnd"/>
          </w:p>
        </w:tc>
      </w:tr>
      <w:tr w:rsidR="00B3474C" w:rsidRPr="00B3474C" w14:paraId="4432FD4D" w14:textId="77777777" w:rsidTr="00B3474C">
        <w:trPr>
          <w:tblCellSpacing w:w="15" w:type="dxa"/>
        </w:trPr>
        <w:tc>
          <w:tcPr>
            <w:tcW w:w="0" w:type="auto"/>
            <w:vAlign w:val="center"/>
            <w:hideMark/>
          </w:tcPr>
          <w:p w14:paraId="0FB583EC"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Auto</w:t>
            </w:r>
          </w:p>
        </w:tc>
        <w:tc>
          <w:tcPr>
            <w:tcW w:w="0" w:type="auto"/>
            <w:vAlign w:val="center"/>
            <w:hideMark/>
          </w:tcPr>
          <w:p w14:paraId="41929FF8"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Subclase de </w:t>
            </w:r>
            <w:proofErr w:type="spellStart"/>
            <w:r w:rsidRPr="00B3474C">
              <w:rPr>
                <w:rFonts w:ascii="Courier New" w:eastAsia="Times New Roman" w:hAnsi="Courier New" w:cs="Courier New"/>
                <w:b w:val="0"/>
                <w:color w:val="auto"/>
                <w:sz w:val="20"/>
                <w:szCs w:val="20"/>
                <w:lang w:val="es-BO" w:eastAsia="es-BO"/>
              </w:rPr>
              <w:t>Vehiculo</w:t>
            </w:r>
            <w:proofErr w:type="spellEnd"/>
            <w:r w:rsidRPr="00B3474C">
              <w:rPr>
                <w:rFonts w:ascii="Times New Roman" w:eastAsia="Times New Roman" w:hAnsi="Times New Roman" w:cs="Times New Roman"/>
                <w:b w:val="0"/>
                <w:color w:val="auto"/>
                <w:sz w:val="24"/>
                <w:szCs w:val="24"/>
                <w:lang w:val="es-BO" w:eastAsia="es-BO"/>
              </w:rPr>
              <w:t>, representa automóviles. Añade atributos como número de puertas.</w:t>
            </w:r>
          </w:p>
        </w:tc>
        <w:tc>
          <w:tcPr>
            <w:tcW w:w="0" w:type="auto"/>
            <w:vAlign w:val="center"/>
            <w:hideMark/>
          </w:tcPr>
          <w:p w14:paraId="310FBF84"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Hereda de </w:t>
            </w:r>
            <w:proofErr w:type="spellStart"/>
            <w:r w:rsidRPr="00B3474C">
              <w:rPr>
                <w:rFonts w:ascii="Courier New" w:eastAsia="Times New Roman" w:hAnsi="Courier New" w:cs="Courier New"/>
                <w:b w:val="0"/>
                <w:color w:val="auto"/>
                <w:sz w:val="20"/>
                <w:szCs w:val="20"/>
                <w:lang w:val="es-BO" w:eastAsia="es-BO"/>
              </w:rPr>
              <w:t>Vehiculo</w:t>
            </w:r>
            <w:proofErr w:type="spellEnd"/>
          </w:p>
        </w:tc>
      </w:tr>
      <w:tr w:rsidR="00B3474C" w:rsidRPr="00B3474C" w14:paraId="44F7A466" w14:textId="77777777" w:rsidTr="00B3474C">
        <w:trPr>
          <w:tblCellSpacing w:w="15" w:type="dxa"/>
        </w:trPr>
        <w:tc>
          <w:tcPr>
            <w:tcW w:w="0" w:type="auto"/>
            <w:vAlign w:val="center"/>
            <w:hideMark/>
          </w:tcPr>
          <w:p w14:paraId="732C3E59"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Moto</w:t>
            </w:r>
          </w:p>
        </w:tc>
        <w:tc>
          <w:tcPr>
            <w:tcW w:w="0" w:type="auto"/>
            <w:vAlign w:val="center"/>
            <w:hideMark/>
          </w:tcPr>
          <w:p w14:paraId="0360D233"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Subclase de </w:t>
            </w:r>
            <w:proofErr w:type="spellStart"/>
            <w:r w:rsidRPr="00B3474C">
              <w:rPr>
                <w:rFonts w:ascii="Courier New" w:eastAsia="Times New Roman" w:hAnsi="Courier New" w:cs="Courier New"/>
                <w:b w:val="0"/>
                <w:color w:val="auto"/>
                <w:sz w:val="20"/>
                <w:szCs w:val="20"/>
                <w:lang w:val="es-BO" w:eastAsia="es-BO"/>
              </w:rPr>
              <w:t>Vehiculo</w:t>
            </w:r>
            <w:proofErr w:type="spellEnd"/>
            <w:r w:rsidRPr="00B3474C">
              <w:rPr>
                <w:rFonts w:ascii="Times New Roman" w:eastAsia="Times New Roman" w:hAnsi="Times New Roman" w:cs="Times New Roman"/>
                <w:b w:val="0"/>
                <w:color w:val="auto"/>
                <w:sz w:val="24"/>
                <w:szCs w:val="24"/>
                <w:lang w:val="es-BO" w:eastAsia="es-BO"/>
              </w:rPr>
              <w:t>, representa motocicletas. Añade atributos como cilindrada.</w:t>
            </w:r>
          </w:p>
        </w:tc>
        <w:tc>
          <w:tcPr>
            <w:tcW w:w="0" w:type="auto"/>
            <w:vAlign w:val="center"/>
            <w:hideMark/>
          </w:tcPr>
          <w:p w14:paraId="346C975D"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Hereda de </w:t>
            </w:r>
            <w:proofErr w:type="spellStart"/>
            <w:r w:rsidRPr="00B3474C">
              <w:rPr>
                <w:rFonts w:ascii="Courier New" w:eastAsia="Times New Roman" w:hAnsi="Courier New" w:cs="Courier New"/>
                <w:b w:val="0"/>
                <w:color w:val="auto"/>
                <w:sz w:val="20"/>
                <w:szCs w:val="20"/>
                <w:lang w:val="es-BO" w:eastAsia="es-BO"/>
              </w:rPr>
              <w:t>Vehiculo</w:t>
            </w:r>
            <w:proofErr w:type="spellEnd"/>
          </w:p>
        </w:tc>
      </w:tr>
      <w:tr w:rsidR="00B3474C" w:rsidRPr="00B3474C" w14:paraId="61E14F08" w14:textId="77777777" w:rsidTr="00B3474C">
        <w:trPr>
          <w:tblCellSpacing w:w="15" w:type="dxa"/>
        </w:trPr>
        <w:tc>
          <w:tcPr>
            <w:tcW w:w="0" w:type="auto"/>
            <w:vAlign w:val="center"/>
            <w:hideMark/>
          </w:tcPr>
          <w:p w14:paraId="6B6AC02F"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Camion</w:t>
            </w:r>
            <w:proofErr w:type="spellEnd"/>
          </w:p>
        </w:tc>
        <w:tc>
          <w:tcPr>
            <w:tcW w:w="0" w:type="auto"/>
            <w:vAlign w:val="center"/>
            <w:hideMark/>
          </w:tcPr>
          <w:p w14:paraId="795BB0D3"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Subclase de </w:t>
            </w:r>
            <w:proofErr w:type="spellStart"/>
            <w:r w:rsidRPr="00B3474C">
              <w:rPr>
                <w:rFonts w:ascii="Courier New" w:eastAsia="Times New Roman" w:hAnsi="Courier New" w:cs="Courier New"/>
                <w:b w:val="0"/>
                <w:color w:val="auto"/>
                <w:sz w:val="20"/>
                <w:szCs w:val="20"/>
                <w:lang w:val="es-BO" w:eastAsia="es-BO"/>
              </w:rPr>
              <w:t>Vehiculo</w:t>
            </w:r>
            <w:proofErr w:type="spellEnd"/>
            <w:r w:rsidRPr="00B3474C">
              <w:rPr>
                <w:rFonts w:ascii="Times New Roman" w:eastAsia="Times New Roman" w:hAnsi="Times New Roman" w:cs="Times New Roman"/>
                <w:b w:val="0"/>
                <w:color w:val="auto"/>
                <w:sz w:val="24"/>
                <w:szCs w:val="24"/>
                <w:lang w:val="es-BO" w:eastAsia="es-BO"/>
              </w:rPr>
              <w:t>, representa camiones. Añade atributos como capacidad de carga.</w:t>
            </w:r>
          </w:p>
        </w:tc>
        <w:tc>
          <w:tcPr>
            <w:tcW w:w="0" w:type="auto"/>
            <w:vAlign w:val="center"/>
            <w:hideMark/>
          </w:tcPr>
          <w:p w14:paraId="4D9B8244"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Hereda de </w:t>
            </w:r>
            <w:proofErr w:type="spellStart"/>
            <w:r w:rsidRPr="00B3474C">
              <w:rPr>
                <w:rFonts w:ascii="Courier New" w:eastAsia="Times New Roman" w:hAnsi="Courier New" w:cs="Courier New"/>
                <w:b w:val="0"/>
                <w:color w:val="auto"/>
                <w:sz w:val="20"/>
                <w:szCs w:val="20"/>
                <w:lang w:val="es-BO" w:eastAsia="es-BO"/>
              </w:rPr>
              <w:t>Vehiculo</w:t>
            </w:r>
            <w:proofErr w:type="spellEnd"/>
          </w:p>
        </w:tc>
      </w:tr>
      <w:tr w:rsidR="00B3474C" w:rsidRPr="00B3474C" w14:paraId="2AA6F8D7" w14:textId="77777777" w:rsidTr="00B3474C">
        <w:trPr>
          <w:tblCellSpacing w:w="15" w:type="dxa"/>
        </w:trPr>
        <w:tc>
          <w:tcPr>
            <w:tcW w:w="0" w:type="auto"/>
            <w:vAlign w:val="center"/>
            <w:hideMark/>
          </w:tcPr>
          <w:p w14:paraId="1BA1C811"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Persona</w:t>
            </w:r>
          </w:p>
        </w:tc>
        <w:tc>
          <w:tcPr>
            <w:tcW w:w="0" w:type="auto"/>
            <w:vAlign w:val="center"/>
            <w:hideMark/>
          </w:tcPr>
          <w:p w14:paraId="2884E5B5"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Representa a una persona genérica. Contiene nombre y cédula.</w:t>
            </w:r>
          </w:p>
        </w:tc>
        <w:tc>
          <w:tcPr>
            <w:tcW w:w="0" w:type="auto"/>
            <w:vAlign w:val="center"/>
            <w:hideMark/>
          </w:tcPr>
          <w:p w14:paraId="0D6D06B5"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Clase padre de </w:t>
            </w:r>
            <w:r w:rsidRPr="00B3474C">
              <w:rPr>
                <w:rFonts w:ascii="Courier New" w:eastAsia="Times New Roman" w:hAnsi="Courier New" w:cs="Courier New"/>
                <w:b w:val="0"/>
                <w:color w:val="auto"/>
                <w:sz w:val="20"/>
                <w:szCs w:val="20"/>
                <w:lang w:val="es-BO" w:eastAsia="es-BO"/>
              </w:rPr>
              <w:t>Empleado</w:t>
            </w:r>
          </w:p>
        </w:tc>
      </w:tr>
      <w:tr w:rsidR="00B3474C" w:rsidRPr="00B3474C" w14:paraId="0AACD38B" w14:textId="77777777" w:rsidTr="00B3474C">
        <w:trPr>
          <w:tblCellSpacing w:w="15" w:type="dxa"/>
        </w:trPr>
        <w:tc>
          <w:tcPr>
            <w:tcW w:w="0" w:type="auto"/>
            <w:vAlign w:val="center"/>
            <w:hideMark/>
          </w:tcPr>
          <w:p w14:paraId="62A51497"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Empleado</w:t>
            </w:r>
          </w:p>
        </w:tc>
        <w:tc>
          <w:tcPr>
            <w:tcW w:w="0" w:type="auto"/>
            <w:vAlign w:val="center"/>
            <w:hideMark/>
          </w:tcPr>
          <w:p w14:paraId="7213BF71"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Subclase de </w:t>
            </w:r>
            <w:r w:rsidRPr="00B3474C">
              <w:rPr>
                <w:rFonts w:ascii="Courier New" w:eastAsia="Times New Roman" w:hAnsi="Courier New" w:cs="Courier New"/>
                <w:b w:val="0"/>
                <w:color w:val="auto"/>
                <w:sz w:val="20"/>
                <w:szCs w:val="20"/>
                <w:lang w:val="es-BO" w:eastAsia="es-BO"/>
              </w:rPr>
              <w:t>Persona</w:t>
            </w:r>
            <w:r w:rsidRPr="00B3474C">
              <w:rPr>
                <w:rFonts w:ascii="Times New Roman" w:eastAsia="Times New Roman" w:hAnsi="Times New Roman" w:cs="Times New Roman"/>
                <w:b w:val="0"/>
                <w:color w:val="auto"/>
                <w:sz w:val="24"/>
                <w:szCs w:val="24"/>
                <w:lang w:val="es-BO" w:eastAsia="es-BO"/>
              </w:rPr>
              <w:t>. Tiene atributos como ID de empleado.</w:t>
            </w:r>
          </w:p>
        </w:tc>
        <w:tc>
          <w:tcPr>
            <w:tcW w:w="0" w:type="auto"/>
            <w:vAlign w:val="center"/>
            <w:hideMark/>
          </w:tcPr>
          <w:p w14:paraId="7AA4430A"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Hereda de </w:t>
            </w:r>
            <w:r w:rsidRPr="00B3474C">
              <w:rPr>
                <w:rFonts w:ascii="Courier New" w:eastAsia="Times New Roman" w:hAnsi="Courier New" w:cs="Courier New"/>
                <w:b w:val="0"/>
                <w:color w:val="auto"/>
                <w:sz w:val="20"/>
                <w:szCs w:val="20"/>
                <w:lang w:val="es-BO" w:eastAsia="es-BO"/>
              </w:rPr>
              <w:t>Persona</w:t>
            </w:r>
          </w:p>
        </w:tc>
      </w:tr>
      <w:tr w:rsidR="00B3474C" w:rsidRPr="00B3474C" w14:paraId="17471961" w14:textId="77777777" w:rsidTr="00B3474C">
        <w:trPr>
          <w:tblCellSpacing w:w="15" w:type="dxa"/>
        </w:trPr>
        <w:tc>
          <w:tcPr>
            <w:tcW w:w="0" w:type="auto"/>
            <w:vAlign w:val="center"/>
            <w:hideMark/>
          </w:tcPr>
          <w:p w14:paraId="233C272E"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RegistroDeAlquiler</w:t>
            </w:r>
            <w:proofErr w:type="spellEnd"/>
          </w:p>
        </w:tc>
        <w:tc>
          <w:tcPr>
            <w:tcW w:w="0" w:type="auto"/>
            <w:vAlign w:val="center"/>
            <w:hideMark/>
          </w:tcPr>
          <w:p w14:paraId="55B7E594"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Contiene la información de un alquiler: cliente, vehículo, fechas.</w:t>
            </w:r>
          </w:p>
        </w:tc>
        <w:tc>
          <w:tcPr>
            <w:tcW w:w="0" w:type="auto"/>
            <w:vAlign w:val="center"/>
            <w:hideMark/>
          </w:tcPr>
          <w:p w14:paraId="0AEF3EC1"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Asocia </w:t>
            </w:r>
            <w:r w:rsidRPr="00B3474C">
              <w:rPr>
                <w:rFonts w:ascii="Courier New" w:eastAsia="Times New Roman" w:hAnsi="Courier New" w:cs="Courier New"/>
                <w:b w:val="0"/>
                <w:color w:val="auto"/>
                <w:sz w:val="20"/>
                <w:szCs w:val="20"/>
                <w:lang w:val="es-BO" w:eastAsia="es-BO"/>
              </w:rPr>
              <w:t>Persona</w:t>
            </w:r>
            <w:r w:rsidRPr="00B3474C">
              <w:rPr>
                <w:rFonts w:ascii="Times New Roman" w:eastAsia="Times New Roman" w:hAnsi="Times New Roman" w:cs="Times New Roman"/>
                <w:b w:val="0"/>
                <w:color w:val="auto"/>
                <w:sz w:val="24"/>
                <w:szCs w:val="24"/>
                <w:lang w:val="es-BO" w:eastAsia="es-BO"/>
              </w:rPr>
              <w:t xml:space="preserve"> con </w:t>
            </w:r>
            <w:proofErr w:type="spellStart"/>
            <w:r w:rsidRPr="00B3474C">
              <w:rPr>
                <w:rFonts w:ascii="Courier New" w:eastAsia="Times New Roman" w:hAnsi="Courier New" w:cs="Courier New"/>
                <w:b w:val="0"/>
                <w:color w:val="auto"/>
                <w:sz w:val="20"/>
                <w:szCs w:val="20"/>
                <w:lang w:val="es-BO" w:eastAsia="es-BO"/>
              </w:rPr>
              <w:t>Vehiculo</w:t>
            </w:r>
            <w:proofErr w:type="spellEnd"/>
          </w:p>
        </w:tc>
      </w:tr>
      <w:tr w:rsidR="00B3474C" w:rsidRPr="00B3474C" w14:paraId="2F809EE8" w14:textId="77777777" w:rsidTr="00B3474C">
        <w:trPr>
          <w:tblCellSpacing w:w="15" w:type="dxa"/>
        </w:trPr>
        <w:tc>
          <w:tcPr>
            <w:tcW w:w="0" w:type="auto"/>
            <w:vAlign w:val="center"/>
            <w:hideMark/>
          </w:tcPr>
          <w:p w14:paraId="1DA5589C"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AgenciaDeAlquilerDeVehiculos</w:t>
            </w:r>
            <w:proofErr w:type="spellEnd"/>
          </w:p>
        </w:tc>
        <w:tc>
          <w:tcPr>
            <w:tcW w:w="0" w:type="auto"/>
            <w:vAlign w:val="center"/>
            <w:hideMark/>
          </w:tcPr>
          <w:p w14:paraId="6B451F41"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Clase principal que gestiona vehículos, registros de alquiler y empleados.</w:t>
            </w:r>
          </w:p>
        </w:tc>
        <w:tc>
          <w:tcPr>
            <w:tcW w:w="0" w:type="auto"/>
            <w:vAlign w:val="center"/>
            <w:hideMark/>
          </w:tcPr>
          <w:p w14:paraId="55CCDE7F"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Contiene listas de </w:t>
            </w:r>
            <w:proofErr w:type="spellStart"/>
            <w:r w:rsidRPr="00B3474C">
              <w:rPr>
                <w:rFonts w:ascii="Courier New" w:eastAsia="Times New Roman" w:hAnsi="Courier New" w:cs="Courier New"/>
                <w:b w:val="0"/>
                <w:color w:val="auto"/>
                <w:sz w:val="20"/>
                <w:szCs w:val="20"/>
                <w:lang w:val="es-BO" w:eastAsia="es-BO"/>
              </w:rPr>
              <w:t>Vehiculo</w:t>
            </w:r>
            <w:proofErr w:type="spellEnd"/>
            <w:r w:rsidRPr="00B3474C">
              <w:rPr>
                <w:rFonts w:ascii="Times New Roman" w:eastAsia="Times New Roman" w:hAnsi="Times New Roman" w:cs="Times New Roman"/>
                <w:b w:val="0"/>
                <w:color w:val="auto"/>
                <w:sz w:val="24"/>
                <w:szCs w:val="24"/>
                <w:lang w:val="es-BO" w:eastAsia="es-BO"/>
              </w:rPr>
              <w:t xml:space="preserve">, </w:t>
            </w:r>
            <w:proofErr w:type="spellStart"/>
            <w:r w:rsidRPr="00B3474C">
              <w:rPr>
                <w:rFonts w:ascii="Courier New" w:eastAsia="Times New Roman" w:hAnsi="Courier New" w:cs="Courier New"/>
                <w:b w:val="0"/>
                <w:color w:val="auto"/>
                <w:sz w:val="20"/>
                <w:szCs w:val="20"/>
                <w:lang w:val="es-BO" w:eastAsia="es-BO"/>
              </w:rPr>
              <w:t>RegistroDeAlquiler</w:t>
            </w:r>
            <w:proofErr w:type="spellEnd"/>
            <w:r w:rsidRPr="00B3474C">
              <w:rPr>
                <w:rFonts w:ascii="Times New Roman" w:eastAsia="Times New Roman" w:hAnsi="Times New Roman" w:cs="Times New Roman"/>
                <w:b w:val="0"/>
                <w:color w:val="auto"/>
                <w:sz w:val="24"/>
                <w:szCs w:val="24"/>
                <w:lang w:val="es-BO" w:eastAsia="es-BO"/>
              </w:rPr>
              <w:t xml:space="preserve">, </w:t>
            </w:r>
            <w:r w:rsidRPr="00B3474C">
              <w:rPr>
                <w:rFonts w:ascii="Courier New" w:eastAsia="Times New Roman" w:hAnsi="Courier New" w:cs="Courier New"/>
                <w:b w:val="0"/>
                <w:color w:val="auto"/>
                <w:sz w:val="20"/>
                <w:szCs w:val="20"/>
                <w:lang w:val="es-BO" w:eastAsia="es-BO"/>
              </w:rPr>
              <w:t>Empleado</w:t>
            </w:r>
          </w:p>
        </w:tc>
      </w:tr>
      <w:tr w:rsidR="00B3474C" w:rsidRPr="00B3474C" w14:paraId="777D3694" w14:textId="77777777" w:rsidTr="00B3474C">
        <w:trPr>
          <w:tblCellSpacing w:w="15" w:type="dxa"/>
        </w:trPr>
        <w:tc>
          <w:tcPr>
            <w:tcW w:w="0" w:type="auto"/>
            <w:vAlign w:val="center"/>
            <w:hideMark/>
          </w:tcPr>
          <w:p w14:paraId="745CEBEA"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Main</w:t>
            </w:r>
            <w:proofErr w:type="spellEnd"/>
          </w:p>
        </w:tc>
        <w:tc>
          <w:tcPr>
            <w:tcW w:w="0" w:type="auto"/>
            <w:vAlign w:val="center"/>
            <w:hideMark/>
          </w:tcPr>
          <w:p w14:paraId="2BD374B5"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Punto de entrada del programa. Simula la interacción por consola.</w:t>
            </w:r>
          </w:p>
        </w:tc>
        <w:tc>
          <w:tcPr>
            <w:tcW w:w="0" w:type="auto"/>
            <w:vAlign w:val="center"/>
            <w:hideMark/>
          </w:tcPr>
          <w:p w14:paraId="6A31119A"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Crea objetos de todas las clases anteriores</w:t>
            </w:r>
          </w:p>
        </w:tc>
      </w:tr>
    </w:tbl>
    <w:p w14:paraId="315E3A9C" w14:textId="378A825F" w:rsidR="00B3474C" w:rsidRDefault="00B3474C" w:rsidP="00E30DE2">
      <w:pPr>
        <w:pStyle w:val="Ttulo"/>
        <w:rPr>
          <w:rFonts w:ascii="Lexend" w:hAnsi="Lexend" w:hint="eastAsia"/>
          <w:lang w:val="es-BO" w:eastAsia="es-BO"/>
        </w:rPr>
      </w:pPr>
    </w:p>
    <w:p w14:paraId="57B84B1B" w14:textId="19E87A30" w:rsidR="00B3474C" w:rsidRPr="00983A91" w:rsidRDefault="00983A91" w:rsidP="00E30DE2">
      <w:pPr>
        <w:pStyle w:val="Ttulo"/>
        <w:rPr>
          <w:rFonts w:cstheme="majorHAnsi"/>
          <w:sz w:val="28"/>
          <w:szCs w:val="28"/>
          <w:lang w:val="es-419" w:eastAsia="es-BO"/>
        </w:rPr>
      </w:pPr>
      <w:r w:rsidRPr="00983A91">
        <w:rPr>
          <w:rFonts w:cstheme="majorHAnsi"/>
          <w:sz w:val="28"/>
          <w:szCs w:val="28"/>
          <w:lang w:val="es-419" w:eastAsia="es-BO"/>
        </w:rPr>
        <w:t>4.2. Relaciones (Herencia, Agregación, Composición)</w:t>
      </w:r>
    </w:p>
    <w:p w14:paraId="6617176A" w14:textId="77777777" w:rsidR="00B3474C" w:rsidRDefault="00B3474C" w:rsidP="00B3474C">
      <w:pPr>
        <w:pStyle w:val="Ttulo3"/>
        <w:rPr>
          <w:rFonts w:eastAsia="Times New Roman"/>
          <w:color w:val="auto"/>
          <w:sz w:val="27"/>
          <w:szCs w:val="27"/>
        </w:rPr>
      </w:pPr>
      <w:r>
        <w:rPr>
          <w:rFonts w:ascii="Segoe UI Emoji" w:hAnsi="Segoe UI Emoji" w:cs="Segoe UI Emoji"/>
        </w:rPr>
        <w:t>🔁</w:t>
      </w:r>
      <w:r>
        <w:t xml:space="preserve"> </w:t>
      </w:r>
      <w:r>
        <w:rPr>
          <w:rStyle w:val="Textoennegrita"/>
          <w:b/>
          <w:bCs w:val="0"/>
        </w:rPr>
        <w:t>Herencia</w:t>
      </w:r>
    </w:p>
    <w:p w14:paraId="1EEA3732" w14:textId="77777777" w:rsidR="00B3474C" w:rsidRDefault="00B3474C" w:rsidP="00B3474C">
      <w:pPr>
        <w:pStyle w:val="NormalWeb"/>
      </w:pPr>
      <w:r>
        <w:t>La herencia se utiliza para modelar relaciones "es un tipo de...". En este proyecto se implementa mediante las siguientes clases: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339"/>
        <w:gridCol w:w="7233"/>
      </w:tblGrid>
      <w:tr w:rsidR="00B3474C" w:rsidRPr="00B3474C" w14:paraId="0291D147" w14:textId="77777777" w:rsidTr="00B3474C">
        <w:trPr>
          <w:tblHeader/>
          <w:tblCellSpacing w:w="15" w:type="dxa"/>
        </w:trPr>
        <w:tc>
          <w:tcPr>
            <w:tcW w:w="0" w:type="auto"/>
            <w:vAlign w:val="center"/>
            <w:hideMark/>
          </w:tcPr>
          <w:p w14:paraId="09DD0B63"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Clase Base (Padre)</w:t>
            </w:r>
          </w:p>
        </w:tc>
        <w:tc>
          <w:tcPr>
            <w:tcW w:w="0" w:type="auto"/>
            <w:vAlign w:val="center"/>
            <w:hideMark/>
          </w:tcPr>
          <w:p w14:paraId="000A8D77"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Subclases (Hijas)</w:t>
            </w:r>
          </w:p>
        </w:tc>
        <w:tc>
          <w:tcPr>
            <w:tcW w:w="0" w:type="auto"/>
            <w:vAlign w:val="center"/>
            <w:hideMark/>
          </w:tcPr>
          <w:p w14:paraId="2FE1C00F"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Descripción</w:t>
            </w:r>
          </w:p>
        </w:tc>
      </w:tr>
      <w:tr w:rsidR="00B3474C" w:rsidRPr="00B3474C" w14:paraId="3C8CF2D5" w14:textId="77777777" w:rsidTr="00B3474C">
        <w:trPr>
          <w:tblCellSpacing w:w="15" w:type="dxa"/>
        </w:trPr>
        <w:tc>
          <w:tcPr>
            <w:tcW w:w="0" w:type="auto"/>
            <w:vAlign w:val="center"/>
            <w:hideMark/>
          </w:tcPr>
          <w:p w14:paraId="2F163908"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Vehiculo</w:t>
            </w:r>
            <w:proofErr w:type="spellEnd"/>
            <w:r w:rsidRPr="00B3474C">
              <w:rPr>
                <w:rFonts w:ascii="Times New Roman" w:eastAsia="Times New Roman" w:hAnsi="Times New Roman" w:cs="Times New Roman"/>
                <w:b w:val="0"/>
                <w:color w:val="auto"/>
                <w:sz w:val="24"/>
                <w:szCs w:val="24"/>
                <w:lang w:val="es-BO" w:eastAsia="es-BO"/>
              </w:rPr>
              <w:t xml:space="preserve"> </w:t>
            </w:r>
            <w:r w:rsidRPr="00B3474C">
              <w:rPr>
                <w:rFonts w:ascii="Times New Roman" w:eastAsia="Times New Roman" w:hAnsi="Times New Roman" w:cs="Times New Roman"/>
                <w:b w:val="0"/>
                <w:i/>
                <w:iCs/>
                <w:color w:val="auto"/>
                <w:sz w:val="24"/>
                <w:szCs w:val="24"/>
                <w:lang w:val="es-BO" w:eastAsia="es-BO"/>
              </w:rPr>
              <w:t>(abstracta)</w:t>
            </w:r>
          </w:p>
        </w:tc>
        <w:tc>
          <w:tcPr>
            <w:tcW w:w="0" w:type="auto"/>
            <w:vAlign w:val="center"/>
            <w:hideMark/>
          </w:tcPr>
          <w:p w14:paraId="0296B025"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Auto</w:t>
            </w:r>
            <w:r w:rsidRPr="00B3474C">
              <w:rPr>
                <w:rFonts w:ascii="Times New Roman" w:eastAsia="Times New Roman" w:hAnsi="Times New Roman" w:cs="Times New Roman"/>
                <w:b w:val="0"/>
                <w:color w:val="auto"/>
                <w:sz w:val="24"/>
                <w:szCs w:val="24"/>
                <w:lang w:val="es-BO" w:eastAsia="es-BO"/>
              </w:rPr>
              <w:t xml:space="preserve">, </w:t>
            </w:r>
            <w:r w:rsidRPr="00B3474C">
              <w:rPr>
                <w:rFonts w:ascii="Courier New" w:eastAsia="Times New Roman" w:hAnsi="Courier New" w:cs="Courier New"/>
                <w:b w:val="0"/>
                <w:color w:val="auto"/>
                <w:sz w:val="20"/>
                <w:szCs w:val="20"/>
                <w:lang w:val="es-BO" w:eastAsia="es-BO"/>
              </w:rPr>
              <w:t>Moto</w:t>
            </w:r>
            <w:r w:rsidRPr="00B3474C">
              <w:rPr>
                <w:rFonts w:ascii="Times New Roman" w:eastAsia="Times New Roman" w:hAnsi="Times New Roman" w:cs="Times New Roman"/>
                <w:b w:val="0"/>
                <w:color w:val="auto"/>
                <w:sz w:val="24"/>
                <w:szCs w:val="24"/>
                <w:lang w:val="es-BO" w:eastAsia="es-BO"/>
              </w:rPr>
              <w:t xml:space="preserve">, </w:t>
            </w:r>
            <w:proofErr w:type="spellStart"/>
            <w:r w:rsidRPr="00B3474C">
              <w:rPr>
                <w:rFonts w:ascii="Courier New" w:eastAsia="Times New Roman" w:hAnsi="Courier New" w:cs="Courier New"/>
                <w:b w:val="0"/>
                <w:color w:val="auto"/>
                <w:sz w:val="20"/>
                <w:szCs w:val="20"/>
                <w:lang w:val="es-BO" w:eastAsia="es-BO"/>
              </w:rPr>
              <w:t>Camion</w:t>
            </w:r>
            <w:proofErr w:type="spellEnd"/>
          </w:p>
        </w:tc>
        <w:tc>
          <w:tcPr>
            <w:tcW w:w="0" w:type="auto"/>
            <w:vAlign w:val="center"/>
            <w:hideMark/>
          </w:tcPr>
          <w:p w14:paraId="69F02373"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Las subclases heredan atributos y métodos comunes de </w:t>
            </w:r>
            <w:proofErr w:type="spellStart"/>
            <w:r w:rsidRPr="00B3474C">
              <w:rPr>
                <w:rFonts w:ascii="Courier New" w:eastAsia="Times New Roman" w:hAnsi="Courier New" w:cs="Courier New"/>
                <w:b w:val="0"/>
                <w:color w:val="auto"/>
                <w:sz w:val="20"/>
                <w:szCs w:val="20"/>
                <w:lang w:val="es-BO" w:eastAsia="es-BO"/>
              </w:rPr>
              <w:t>Vehiculo</w:t>
            </w:r>
            <w:proofErr w:type="spellEnd"/>
            <w:r w:rsidRPr="00B3474C">
              <w:rPr>
                <w:rFonts w:ascii="Times New Roman" w:eastAsia="Times New Roman" w:hAnsi="Times New Roman" w:cs="Times New Roman"/>
                <w:b w:val="0"/>
                <w:color w:val="auto"/>
                <w:sz w:val="24"/>
                <w:szCs w:val="24"/>
                <w:lang w:val="es-BO" w:eastAsia="es-BO"/>
              </w:rPr>
              <w:t xml:space="preserve">, como marca, modelo, año, y el método abstracto </w:t>
            </w:r>
            <w:proofErr w:type="spellStart"/>
            <w:proofErr w:type="gramStart"/>
            <w:r w:rsidRPr="00B3474C">
              <w:rPr>
                <w:rFonts w:ascii="Courier New" w:eastAsia="Times New Roman" w:hAnsi="Courier New" w:cs="Courier New"/>
                <w:b w:val="0"/>
                <w:color w:val="auto"/>
                <w:sz w:val="20"/>
                <w:szCs w:val="20"/>
                <w:lang w:val="es-BO" w:eastAsia="es-BO"/>
              </w:rPr>
              <w:t>mostrarInformacion</w:t>
            </w:r>
            <w:proofErr w:type="spellEnd"/>
            <w:r w:rsidRPr="00B3474C">
              <w:rPr>
                <w:rFonts w:ascii="Courier New" w:eastAsia="Times New Roman" w:hAnsi="Courier New" w:cs="Courier New"/>
                <w:b w:val="0"/>
                <w:color w:val="auto"/>
                <w:sz w:val="20"/>
                <w:szCs w:val="20"/>
                <w:lang w:val="es-BO" w:eastAsia="es-BO"/>
              </w:rPr>
              <w:t>(</w:t>
            </w:r>
            <w:proofErr w:type="gramEnd"/>
            <w:r w:rsidRPr="00B3474C">
              <w:rPr>
                <w:rFonts w:ascii="Courier New" w:eastAsia="Times New Roman" w:hAnsi="Courier New" w:cs="Courier New"/>
                <w:b w:val="0"/>
                <w:color w:val="auto"/>
                <w:sz w:val="20"/>
                <w:szCs w:val="20"/>
                <w:lang w:val="es-BO" w:eastAsia="es-BO"/>
              </w:rPr>
              <w:t>)</w:t>
            </w:r>
            <w:r w:rsidRPr="00B3474C">
              <w:rPr>
                <w:rFonts w:ascii="Times New Roman" w:eastAsia="Times New Roman" w:hAnsi="Times New Roman" w:cs="Times New Roman"/>
                <w:b w:val="0"/>
                <w:color w:val="auto"/>
                <w:sz w:val="24"/>
                <w:szCs w:val="24"/>
                <w:lang w:val="es-BO" w:eastAsia="es-BO"/>
              </w:rPr>
              <w:t>. Cada subclase sobrescribe este método.</w:t>
            </w:r>
          </w:p>
        </w:tc>
      </w:tr>
      <w:tr w:rsidR="00B3474C" w:rsidRPr="00B3474C" w14:paraId="114C2A21" w14:textId="77777777" w:rsidTr="00B3474C">
        <w:trPr>
          <w:tblCellSpacing w:w="15" w:type="dxa"/>
        </w:trPr>
        <w:tc>
          <w:tcPr>
            <w:tcW w:w="0" w:type="auto"/>
            <w:vAlign w:val="center"/>
            <w:hideMark/>
          </w:tcPr>
          <w:p w14:paraId="064CB01F"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Persona</w:t>
            </w:r>
          </w:p>
        </w:tc>
        <w:tc>
          <w:tcPr>
            <w:tcW w:w="0" w:type="auto"/>
            <w:vAlign w:val="center"/>
            <w:hideMark/>
          </w:tcPr>
          <w:p w14:paraId="470D4777"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Empleado</w:t>
            </w:r>
          </w:p>
        </w:tc>
        <w:tc>
          <w:tcPr>
            <w:tcW w:w="0" w:type="auto"/>
            <w:vAlign w:val="center"/>
            <w:hideMark/>
          </w:tcPr>
          <w:p w14:paraId="637B6E87"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Empleado</w:t>
            </w:r>
            <w:r w:rsidRPr="00B3474C">
              <w:rPr>
                <w:rFonts w:ascii="Times New Roman" w:eastAsia="Times New Roman" w:hAnsi="Times New Roman" w:cs="Times New Roman"/>
                <w:b w:val="0"/>
                <w:color w:val="auto"/>
                <w:sz w:val="24"/>
                <w:szCs w:val="24"/>
                <w:lang w:val="es-BO" w:eastAsia="es-BO"/>
              </w:rPr>
              <w:t xml:space="preserve"> hereda de </w:t>
            </w:r>
            <w:r w:rsidRPr="00B3474C">
              <w:rPr>
                <w:rFonts w:ascii="Courier New" w:eastAsia="Times New Roman" w:hAnsi="Courier New" w:cs="Courier New"/>
                <w:b w:val="0"/>
                <w:color w:val="auto"/>
                <w:sz w:val="20"/>
                <w:szCs w:val="20"/>
                <w:lang w:val="es-BO" w:eastAsia="es-BO"/>
              </w:rPr>
              <w:t>Persona</w:t>
            </w:r>
            <w:r w:rsidRPr="00B3474C">
              <w:rPr>
                <w:rFonts w:ascii="Times New Roman" w:eastAsia="Times New Roman" w:hAnsi="Times New Roman" w:cs="Times New Roman"/>
                <w:b w:val="0"/>
                <w:color w:val="auto"/>
                <w:sz w:val="24"/>
                <w:szCs w:val="24"/>
                <w:lang w:val="es-BO" w:eastAsia="es-BO"/>
              </w:rPr>
              <w:t xml:space="preserve"> los datos comunes como nombre y cédula.</w:t>
            </w:r>
          </w:p>
        </w:tc>
      </w:tr>
    </w:tbl>
    <w:p w14:paraId="56C32131" w14:textId="04BEA692" w:rsidR="00B3474C" w:rsidRDefault="00B3474C" w:rsidP="00E30DE2">
      <w:pPr>
        <w:pStyle w:val="Ttulo"/>
        <w:rPr>
          <w:rFonts w:ascii="Lexend" w:hAnsi="Lexend" w:hint="eastAsia"/>
          <w:lang w:val="es-BO" w:eastAsia="es-BO"/>
        </w:rPr>
      </w:pPr>
    </w:p>
    <w:p w14:paraId="52E8700E" w14:textId="77777777" w:rsidR="00B3474C" w:rsidRDefault="00B3474C" w:rsidP="00B3474C">
      <w:pPr>
        <w:pStyle w:val="Ttulo3"/>
        <w:rPr>
          <w:rFonts w:eastAsia="Times New Roman"/>
          <w:color w:val="auto"/>
          <w:sz w:val="27"/>
          <w:szCs w:val="27"/>
        </w:rPr>
      </w:pPr>
      <w:r>
        <w:rPr>
          <w:rFonts w:ascii="Segoe UI Emoji" w:hAnsi="Segoe UI Emoji" w:cs="Segoe UI Emoji"/>
        </w:rPr>
        <w:lastRenderedPageBreak/>
        <w:t>🔗</w:t>
      </w:r>
      <w:r>
        <w:t xml:space="preserve"> </w:t>
      </w:r>
      <w:r>
        <w:rPr>
          <w:rStyle w:val="Textoennegrita"/>
          <w:b/>
          <w:bCs w:val="0"/>
        </w:rPr>
        <w:t>Agregación</w:t>
      </w:r>
    </w:p>
    <w:p w14:paraId="3A1F98A9" w14:textId="09629EE7" w:rsidR="00B3474C" w:rsidRDefault="00B3474C" w:rsidP="00B3474C">
      <w:pPr>
        <w:pStyle w:val="NormalWeb"/>
      </w:pPr>
      <w:r>
        <w:t xml:space="preserve">La </w:t>
      </w:r>
      <w:r>
        <w:rPr>
          <w:rStyle w:val="Textoennegrita"/>
        </w:rPr>
        <w:t>agregación</w:t>
      </w:r>
      <w:r>
        <w:t xml:space="preserve"> representa una relación de "tiene un", pero donde las clases pueden existir independientemente. Se observa principalmente en la clase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2669"/>
        <w:gridCol w:w="3929"/>
      </w:tblGrid>
      <w:tr w:rsidR="00B3474C" w:rsidRPr="00B3474C" w14:paraId="68E7BD41" w14:textId="77777777" w:rsidTr="00B3474C">
        <w:trPr>
          <w:tblHeader/>
          <w:tblCellSpacing w:w="15" w:type="dxa"/>
        </w:trPr>
        <w:tc>
          <w:tcPr>
            <w:tcW w:w="0" w:type="auto"/>
            <w:vAlign w:val="center"/>
            <w:hideMark/>
          </w:tcPr>
          <w:p w14:paraId="743D5CE4"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Clase Contenedora</w:t>
            </w:r>
          </w:p>
        </w:tc>
        <w:tc>
          <w:tcPr>
            <w:tcW w:w="0" w:type="auto"/>
            <w:vAlign w:val="center"/>
            <w:hideMark/>
          </w:tcPr>
          <w:p w14:paraId="71217D7A"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Clases Agregadas</w:t>
            </w:r>
          </w:p>
        </w:tc>
        <w:tc>
          <w:tcPr>
            <w:tcW w:w="0" w:type="auto"/>
            <w:vAlign w:val="center"/>
            <w:hideMark/>
          </w:tcPr>
          <w:p w14:paraId="2CD7ABD4"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Descripción</w:t>
            </w:r>
          </w:p>
        </w:tc>
      </w:tr>
      <w:tr w:rsidR="00B3474C" w:rsidRPr="00B3474C" w14:paraId="7EC2B089" w14:textId="77777777" w:rsidTr="00B3474C">
        <w:trPr>
          <w:tblCellSpacing w:w="15" w:type="dxa"/>
        </w:trPr>
        <w:tc>
          <w:tcPr>
            <w:tcW w:w="0" w:type="auto"/>
            <w:vAlign w:val="center"/>
            <w:hideMark/>
          </w:tcPr>
          <w:p w14:paraId="1D544D44"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AgenciaDeAlquilerDeVehiculos</w:t>
            </w:r>
            <w:proofErr w:type="spellEnd"/>
          </w:p>
        </w:tc>
        <w:tc>
          <w:tcPr>
            <w:tcW w:w="0" w:type="auto"/>
            <w:vAlign w:val="center"/>
            <w:hideMark/>
          </w:tcPr>
          <w:p w14:paraId="4624FDB3"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Vehiculo</w:t>
            </w:r>
            <w:proofErr w:type="spellEnd"/>
            <w:r w:rsidRPr="00B3474C">
              <w:rPr>
                <w:rFonts w:ascii="Times New Roman" w:eastAsia="Times New Roman" w:hAnsi="Times New Roman" w:cs="Times New Roman"/>
                <w:b w:val="0"/>
                <w:color w:val="auto"/>
                <w:sz w:val="24"/>
                <w:szCs w:val="24"/>
                <w:lang w:val="es-BO" w:eastAsia="es-BO"/>
              </w:rPr>
              <w:t xml:space="preserve">, </w:t>
            </w:r>
            <w:r w:rsidRPr="00B3474C">
              <w:rPr>
                <w:rFonts w:ascii="Courier New" w:eastAsia="Times New Roman" w:hAnsi="Courier New" w:cs="Courier New"/>
                <w:b w:val="0"/>
                <w:color w:val="auto"/>
                <w:sz w:val="20"/>
                <w:szCs w:val="20"/>
                <w:lang w:val="es-BO" w:eastAsia="es-BO"/>
              </w:rPr>
              <w:t>Empleado</w:t>
            </w:r>
            <w:r w:rsidRPr="00B3474C">
              <w:rPr>
                <w:rFonts w:ascii="Times New Roman" w:eastAsia="Times New Roman" w:hAnsi="Times New Roman" w:cs="Times New Roman"/>
                <w:b w:val="0"/>
                <w:color w:val="auto"/>
                <w:sz w:val="24"/>
                <w:szCs w:val="24"/>
                <w:lang w:val="es-BO" w:eastAsia="es-BO"/>
              </w:rPr>
              <w:t xml:space="preserve">, </w:t>
            </w:r>
            <w:proofErr w:type="spellStart"/>
            <w:r w:rsidRPr="00B3474C">
              <w:rPr>
                <w:rFonts w:ascii="Courier New" w:eastAsia="Times New Roman" w:hAnsi="Courier New" w:cs="Courier New"/>
                <w:b w:val="0"/>
                <w:color w:val="auto"/>
                <w:sz w:val="20"/>
                <w:szCs w:val="20"/>
                <w:lang w:val="es-BO" w:eastAsia="es-BO"/>
              </w:rPr>
              <w:t>RegistroDeAlquiler</w:t>
            </w:r>
            <w:proofErr w:type="spellEnd"/>
          </w:p>
        </w:tc>
        <w:tc>
          <w:tcPr>
            <w:tcW w:w="0" w:type="auto"/>
            <w:vAlign w:val="center"/>
            <w:hideMark/>
          </w:tcPr>
          <w:p w14:paraId="14258742"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La agencia contiene listas de vehículos disponibles, empleados y registros de alquiler. Las instancias de estas clases pueden existir sin la agencia.</w:t>
            </w:r>
          </w:p>
        </w:tc>
      </w:tr>
    </w:tbl>
    <w:p w14:paraId="2776B2D3" w14:textId="0FB71741" w:rsidR="00B3474C" w:rsidRDefault="00B3474C" w:rsidP="00B3474C">
      <w:pPr>
        <w:pStyle w:val="NormalWeb"/>
      </w:pPr>
    </w:p>
    <w:p w14:paraId="7E03E0D7" w14:textId="77777777" w:rsidR="00B3474C" w:rsidRDefault="00B3474C" w:rsidP="00B3474C">
      <w:pPr>
        <w:pStyle w:val="NormalWeb"/>
      </w:pPr>
    </w:p>
    <w:p w14:paraId="54F54A6C" w14:textId="77777777" w:rsidR="00B3474C" w:rsidRDefault="00B3474C" w:rsidP="00B3474C">
      <w:pPr>
        <w:pStyle w:val="Ttulo3"/>
        <w:rPr>
          <w:rFonts w:eastAsia="Times New Roman"/>
          <w:color w:val="auto"/>
          <w:sz w:val="27"/>
          <w:szCs w:val="27"/>
        </w:rPr>
      </w:pPr>
      <w:r>
        <w:rPr>
          <w:rStyle w:val="Textoennegrita"/>
          <w:b/>
          <w:bCs w:val="0"/>
        </w:rPr>
        <w:t>Composición</w:t>
      </w:r>
    </w:p>
    <w:p w14:paraId="6135042C" w14:textId="2091ADBB" w:rsidR="00B3474C" w:rsidRDefault="00B3474C" w:rsidP="00B3474C">
      <w:pPr>
        <w:pStyle w:val="NormalWeb"/>
      </w:pPr>
      <w:r>
        <w:t xml:space="preserve">La </w:t>
      </w:r>
      <w:r>
        <w:rPr>
          <w:rStyle w:val="Textoennegrita"/>
        </w:rPr>
        <w:t>composición</w:t>
      </w:r>
      <w:r>
        <w:t xml:space="preserve"> implica una relación más fuerte, donde una clase depende de otra para existir. En este proyecto, se simula principalmente en la clase </w:t>
      </w:r>
      <w:proofErr w:type="spellStart"/>
      <w:r>
        <w:rPr>
          <w:rStyle w:val="CdigoHTML"/>
        </w:rPr>
        <w:t>RegistroDeAlquiler</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1658"/>
        <w:gridCol w:w="6140"/>
      </w:tblGrid>
      <w:tr w:rsidR="00B3474C" w:rsidRPr="00B3474C" w14:paraId="0109F26F" w14:textId="77777777" w:rsidTr="00B3474C">
        <w:trPr>
          <w:tblHeader/>
          <w:tblCellSpacing w:w="15" w:type="dxa"/>
        </w:trPr>
        <w:tc>
          <w:tcPr>
            <w:tcW w:w="0" w:type="auto"/>
            <w:vAlign w:val="center"/>
            <w:hideMark/>
          </w:tcPr>
          <w:p w14:paraId="41E903E5"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Clase Compuesta</w:t>
            </w:r>
          </w:p>
        </w:tc>
        <w:tc>
          <w:tcPr>
            <w:tcW w:w="0" w:type="auto"/>
            <w:vAlign w:val="center"/>
            <w:hideMark/>
          </w:tcPr>
          <w:p w14:paraId="23473632"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Componentes</w:t>
            </w:r>
          </w:p>
        </w:tc>
        <w:tc>
          <w:tcPr>
            <w:tcW w:w="0" w:type="auto"/>
            <w:vAlign w:val="center"/>
            <w:hideMark/>
          </w:tcPr>
          <w:p w14:paraId="7DF6D302" w14:textId="77777777" w:rsidR="00B3474C" w:rsidRPr="00B3474C" w:rsidRDefault="00B3474C" w:rsidP="00B3474C">
            <w:pPr>
              <w:spacing w:line="240" w:lineRule="auto"/>
              <w:jc w:val="center"/>
              <w:rPr>
                <w:rFonts w:ascii="Times New Roman" w:eastAsia="Times New Roman" w:hAnsi="Times New Roman" w:cs="Times New Roman"/>
                <w:bCs/>
                <w:color w:val="auto"/>
                <w:sz w:val="24"/>
                <w:szCs w:val="24"/>
                <w:lang w:val="es-BO" w:eastAsia="es-BO"/>
              </w:rPr>
            </w:pPr>
            <w:r w:rsidRPr="00B3474C">
              <w:rPr>
                <w:rFonts w:ascii="Times New Roman" w:eastAsia="Times New Roman" w:hAnsi="Times New Roman" w:cs="Times New Roman"/>
                <w:bCs/>
                <w:color w:val="auto"/>
                <w:sz w:val="24"/>
                <w:szCs w:val="24"/>
                <w:lang w:val="es-BO" w:eastAsia="es-BO"/>
              </w:rPr>
              <w:t>Descripción</w:t>
            </w:r>
          </w:p>
        </w:tc>
      </w:tr>
      <w:tr w:rsidR="00B3474C" w:rsidRPr="00B3474C" w14:paraId="3FCF5EE9" w14:textId="77777777" w:rsidTr="00B3474C">
        <w:trPr>
          <w:tblCellSpacing w:w="15" w:type="dxa"/>
        </w:trPr>
        <w:tc>
          <w:tcPr>
            <w:tcW w:w="0" w:type="auto"/>
            <w:vAlign w:val="center"/>
            <w:hideMark/>
          </w:tcPr>
          <w:p w14:paraId="75A645CB"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proofErr w:type="spellStart"/>
            <w:r w:rsidRPr="00B3474C">
              <w:rPr>
                <w:rFonts w:ascii="Courier New" w:eastAsia="Times New Roman" w:hAnsi="Courier New" w:cs="Courier New"/>
                <w:b w:val="0"/>
                <w:color w:val="auto"/>
                <w:sz w:val="20"/>
                <w:szCs w:val="20"/>
                <w:lang w:val="es-BO" w:eastAsia="es-BO"/>
              </w:rPr>
              <w:t>RegistroDeAlquiler</w:t>
            </w:r>
            <w:proofErr w:type="spellEnd"/>
          </w:p>
        </w:tc>
        <w:tc>
          <w:tcPr>
            <w:tcW w:w="0" w:type="auto"/>
            <w:vAlign w:val="center"/>
            <w:hideMark/>
          </w:tcPr>
          <w:p w14:paraId="06D062CE"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Courier New" w:eastAsia="Times New Roman" w:hAnsi="Courier New" w:cs="Courier New"/>
                <w:b w:val="0"/>
                <w:color w:val="auto"/>
                <w:sz w:val="20"/>
                <w:szCs w:val="20"/>
                <w:lang w:val="es-BO" w:eastAsia="es-BO"/>
              </w:rPr>
              <w:t>Persona</w:t>
            </w:r>
            <w:r w:rsidRPr="00B3474C">
              <w:rPr>
                <w:rFonts w:ascii="Times New Roman" w:eastAsia="Times New Roman" w:hAnsi="Times New Roman" w:cs="Times New Roman"/>
                <w:b w:val="0"/>
                <w:color w:val="auto"/>
                <w:sz w:val="24"/>
                <w:szCs w:val="24"/>
                <w:lang w:val="es-BO" w:eastAsia="es-BO"/>
              </w:rPr>
              <w:t xml:space="preserve">, </w:t>
            </w:r>
            <w:proofErr w:type="spellStart"/>
            <w:r w:rsidRPr="00B3474C">
              <w:rPr>
                <w:rFonts w:ascii="Courier New" w:eastAsia="Times New Roman" w:hAnsi="Courier New" w:cs="Courier New"/>
                <w:b w:val="0"/>
                <w:color w:val="auto"/>
                <w:sz w:val="20"/>
                <w:szCs w:val="20"/>
                <w:lang w:val="es-BO" w:eastAsia="es-BO"/>
              </w:rPr>
              <w:t>Vehiculo</w:t>
            </w:r>
            <w:proofErr w:type="spellEnd"/>
          </w:p>
        </w:tc>
        <w:tc>
          <w:tcPr>
            <w:tcW w:w="0" w:type="auto"/>
            <w:vAlign w:val="center"/>
            <w:hideMark/>
          </w:tcPr>
          <w:p w14:paraId="036B20A0" w14:textId="77777777" w:rsidR="00B3474C" w:rsidRPr="00B3474C" w:rsidRDefault="00B3474C" w:rsidP="00B3474C">
            <w:pPr>
              <w:spacing w:line="240" w:lineRule="auto"/>
              <w:rPr>
                <w:rFonts w:ascii="Times New Roman" w:eastAsia="Times New Roman" w:hAnsi="Times New Roman" w:cs="Times New Roman"/>
                <w:b w:val="0"/>
                <w:color w:val="auto"/>
                <w:sz w:val="24"/>
                <w:szCs w:val="24"/>
                <w:lang w:val="es-BO" w:eastAsia="es-BO"/>
              </w:rPr>
            </w:pPr>
            <w:r w:rsidRPr="00B3474C">
              <w:rPr>
                <w:rFonts w:ascii="Times New Roman" w:eastAsia="Times New Roman" w:hAnsi="Times New Roman" w:cs="Times New Roman"/>
                <w:b w:val="0"/>
                <w:color w:val="auto"/>
                <w:sz w:val="24"/>
                <w:szCs w:val="24"/>
                <w:lang w:val="es-BO" w:eastAsia="es-BO"/>
              </w:rPr>
              <w:t xml:space="preserve">Un registro de alquiler </w:t>
            </w:r>
            <w:r w:rsidRPr="00B3474C">
              <w:rPr>
                <w:rFonts w:ascii="Times New Roman" w:eastAsia="Times New Roman" w:hAnsi="Times New Roman" w:cs="Times New Roman"/>
                <w:b w:val="0"/>
                <w:i/>
                <w:iCs/>
                <w:color w:val="auto"/>
                <w:sz w:val="24"/>
                <w:szCs w:val="24"/>
                <w:lang w:val="es-BO" w:eastAsia="es-BO"/>
              </w:rPr>
              <w:t>no tiene sentido sin un cliente ni un vehículo asociado</w:t>
            </w:r>
            <w:r w:rsidRPr="00B3474C">
              <w:rPr>
                <w:rFonts w:ascii="Times New Roman" w:eastAsia="Times New Roman" w:hAnsi="Times New Roman" w:cs="Times New Roman"/>
                <w:b w:val="0"/>
                <w:color w:val="auto"/>
                <w:sz w:val="24"/>
                <w:szCs w:val="24"/>
                <w:lang w:val="es-BO" w:eastAsia="es-BO"/>
              </w:rPr>
              <w:t>. Si se elimina un alquiler, la relación se rompe completamente.</w:t>
            </w:r>
          </w:p>
        </w:tc>
      </w:tr>
    </w:tbl>
    <w:p w14:paraId="1BD0C3A5" w14:textId="77777777" w:rsidR="00B3474C" w:rsidRDefault="00B3474C" w:rsidP="00E30DE2">
      <w:pPr>
        <w:pStyle w:val="Ttulo"/>
        <w:rPr>
          <w:rFonts w:ascii="Lexend" w:hAnsi="Lexend" w:hint="eastAsia"/>
          <w:lang w:val="es-419" w:eastAsia="es-BO"/>
        </w:rPr>
      </w:pPr>
    </w:p>
    <w:p w14:paraId="1D202BD6" w14:textId="77777777" w:rsidR="002F5DC6" w:rsidRPr="002F5DC6" w:rsidRDefault="002F5DC6" w:rsidP="002F5DC6">
      <w:pPr>
        <w:pStyle w:val="Ttulo2"/>
        <w:rPr>
          <w:rFonts w:asciiTheme="majorHAnsi" w:eastAsia="Times New Roman" w:hAnsiTheme="majorHAnsi" w:cstheme="majorHAnsi"/>
          <w:b/>
          <w:color w:val="auto"/>
          <w:sz w:val="24"/>
          <w:szCs w:val="24"/>
        </w:rPr>
      </w:pPr>
      <w:r w:rsidRPr="002F5DC6">
        <w:rPr>
          <w:rFonts w:asciiTheme="majorHAnsi" w:hAnsiTheme="majorHAnsi" w:cstheme="majorHAnsi"/>
          <w:sz w:val="24"/>
          <w:szCs w:val="24"/>
        </w:rPr>
        <w:t>5. Desarrollo</w:t>
      </w:r>
    </w:p>
    <w:p w14:paraId="763E62DE" w14:textId="77777777" w:rsidR="002F5DC6" w:rsidRPr="002F5DC6" w:rsidRDefault="002F5DC6" w:rsidP="002F5DC6">
      <w:pPr>
        <w:pStyle w:val="Ttulo3"/>
        <w:rPr>
          <w:rFonts w:cstheme="majorHAnsi"/>
        </w:rPr>
      </w:pPr>
      <w:r w:rsidRPr="002F5DC6">
        <w:rPr>
          <w:rFonts w:cstheme="majorHAnsi"/>
        </w:rPr>
        <w:t>5.1. Estructura general del código</w:t>
      </w:r>
    </w:p>
    <w:p w14:paraId="5263CC58" w14:textId="77777777" w:rsidR="002F5DC6" w:rsidRPr="002F5DC6" w:rsidRDefault="002F5DC6" w:rsidP="002F5DC6">
      <w:pPr>
        <w:pStyle w:val="NormalWeb"/>
        <w:rPr>
          <w:rFonts w:asciiTheme="majorHAnsi" w:hAnsiTheme="majorHAnsi" w:cstheme="majorHAnsi"/>
        </w:rPr>
      </w:pPr>
      <w:r w:rsidRPr="002F5DC6">
        <w:rPr>
          <w:rFonts w:asciiTheme="majorHAnsi" w:hAnsiTheme="majorHAnsi" w:cstheme="majorHAnsi"/>
        </w:rPr>
        <w:t xml:space="preserve">El proyecto está organizado en múltiples clases que representan entidades del dominio de una agencia de alquiler de vehículos. A </w:t>
      </w:r>
      <w:proofErr w:type="gramStart"/>
      <w:r w:rsidRPr="002F5DC6">
        <w:rPr>
          <w:rFonts w:asciiTheme="majorHAnsi" w:hAnsiTheme="majorHAnsi" w:cstheme="majorHAnsi"/>
        </w:rPr>
        <w:t>continuación</w:t>
      </w:r>
      <w:proofErr w:type="gramEnd"/>
      <w:r w:rsidRPr="002F5DC6">
        <w:rPr>
          <w:rFonts w:asciiTheme="majorHAnsi" w:hAnsiTheme="majorHAnsi" w:cstheme="majorHAnsi"/>
        </w:rPr>
        <w:t xml:space="preserve"> se describen los elementos clave de la estructura:</w:t>
      </w:r>
    </w:p>
    <w:p w14:paraId="627B4D0B" w14:textId="1A9FB603" w:rsidR="002F5DC6" w:rsidRPr="002F5DC6" w:rsidRDefault="002F5DC6" w:rsidP="002F5DC6">
      <w:pPr>
        <w:pStyle w:val="Ttulo4"/>
        <w:rPr>
          <w:rFonts w:cstheme="majorHAnsi"/>
          <w:sz w:val="24"/>
          <w:szCs w:val="24"/>
        </w:rPr>
      </w:pPr>
      <w:r w:rsidRPr="002F5DC6">
        <w:rPr>
          <w:rFonts w:cstheme="majorHAnsi"/>
          <w:sz w:val="24"/>
          <w:szCs w:val="24"/>
        </w:rPr>
        <w:t xml:space="preserve"> </w:t>
      </w:r>
      <w:r w:rsidRPr="002F5DC6">
        <w:rPr>
          <w:rStyle w:val="Textoennegrita"/>
          <w:rFonts w:cstheme="majorHAnsi"/>
          <w:b/>
          <w:bCs w:val="0"/>
          <w:sz w:val="24"/>
          <w:szCs w:val="24"/>
        </w:rPr>
        <w:t>Clases y Subclases</w:t>
      </w:r>
    </w:p>
    <w:p w14:paraId="2F4783C7" w14:textId="77777777" w:rsidR="002F5DC6" w:rsidRPr="002F5DC6" w:rsidRDefault="002F5DC6" w:rsidP="002F5DC6">
      <w:pPr>
        <w:pStyle w:val="NormalWeb"/>
        <w:numPr>
          <w:ilvl w:val="0"/>
          <w:numId w:val="14"/>
        </w:numPr>
        <w:rPr>
          <w:rFonts w:asciiTheme="majorHAnsi" w:hAnsiTheme="majorHAnsi" w:cstheme="majorHAnsi"/>
        </w:rPr>
      </w:pPr>
      <w:r w:rsidRPr="002F5DC6">
        <w:rPr>
          <w:rStyle w:val="Textoennegrita"/>
          <w:rFonts w:asciiTheme="majorHAnsi" w:eastAsiaTheme="minorEastAsia" w:hAnsiTheme="majorHAnsi" w:cstheme="majorHAnsi"/>
        </w:rPr>
        <w:t xml:space="preserve">Clase base </w:t>
      </w:r>
      <w:proofErr w:type="spellStart"/>
      <w:r w:rsidRPr="002F5DC6">
        <w:rPr>
          <w:rStyle w:val="CdigoHTML"/>
          <w:rFonts w:asciiTheme="majorHAnsi" w:eastAsiaTheme="majorEastAsia" w:hAnsiTheme="majorHAnsi" w:cstheme="majorHAnsi"/>
          <w:b/>
          <w:bCs/>
          <w:sz w:val="24"/>
          <w:szCs w:val="24"/>
        </w:rPr>
        <w:t>Vehiculo</w:t>
      </w:r>
      <w:proofErr w:type="spellEnd"/>
      <w:r w:rsidRPr="002F5DC6">
        <w:rPr>
          <w:rFonts w:asciiTheme="majorHAnsi" w:hAnsiTheme="majorHAnsi" w:cstheme="majorHAnsi"/>
        </w:rPr>
        <w:t xml:space="preserve">: define atributos comunes como </w:t>
      </w:r>
      <w:r w:rsidRPr="002F5DC6">
        <w:rPr>
          <w:rStyle w:val="CdigoHTML"/>
          <w:rFonts w:asciiTheme="majorHAnsi" w:eastAsiaTheme="majorEastAsia" w:hAnsiTheme="majorHAnsi" w:cstheme="majorHAnsi"/>
          <w:sz w:val="24"/>
          <w:szCs w:val="24"/>
        </w:rPr>
        <w:t>marca</w:t>
      </w:r>
      <w:r w:rsidRPr="002F5DC6">
        <w:rPr>
          <w:rFonts w:asciiTheme="majorHAnsi" w:hAnsiTheme="majorHAnsi" w:cstheme="majorHAnsi"/>
        </w:rPr>
        <w:t xml:space="preserve">, </w:t>
      </w:r>
      <w:r w:rsidRPr="002F5DC6">
        <w:rPr>
          <w:rStyle w:val="CdigoHTML"/>
          <w:rFonts w:asciiTheme="majorHAnsi" w:eastAsiaTheme="majorEastAsia" w:hAnsiTheme="majorHAnsi" w:cstheme="majorHAnsi"/>
          <w:sz w:val="24"/>
          <w:szCs w:val="24"/>
        </w:rPr>
        <w:t>modelo</w:t>
      </w:r>
      <w:r w:rsidRPr="002F5DC6">
        <w:rPr>
          <w:rFonts w:asciiTheme="majorHAnsi" w:hAnsiTheme="majorHAnsi" w:cstheme="majorHAnsi"/>
        </w:rPr>
        <w:t xml:space="preserve">, </w:t>
      </w:r>
      <w:proofErr w:type="spellStart"/>
      <w:r w:rsidRPr="002F5DC6">
        <w:rPr>
          <w:rStyle w:val="CdigoHTML"/>
          <w:rFonts w:asciiTheme="majorHAnsi" w:eastAsiaTheme="majorEastAsia" w:hAnsiTheme="majorHAnsi" w:cstheme="majorHAnsi"/>
          <w:sz w:val="24"/>
          <w:szCs w:val="24"/>
        </w:rPr>
        <w:t>anio</w:t>
      </w:r>
      <w:proofErr w:type="spellEnd"/>
      <w:r w:rsidRPr="002F5DC6">
        <w:rPr>
          <w:rFonts w:asciiTheme="majorHAnsi" w:hAnsiTheme="majorHAnsi" w:cstheme="majorHAnsi"/>
        </w:rPr>
        <w:t xml:space="preserve"> y </w:t>
      </w:r>
      <w:proofErr w:type="spellStart"/>
      <w:r w:rsidRPr="002F5DC6">
        <w:rPr>
          <w:rStyle w:val="CdigoHTML"/>
          <w:rFonts w:asciiTheme="majorHAnsi" w:eastAsiaTheme="majorEastAsia" w:hAnsiTheme="majorHAnsi" w:cstheme="majorHAnsi"/>
          <w:sz w:val="24"/>
          <w:szCs w:val="24"/>
        </w:rPr>
        <w:t>precioPorDia</w:t>
      </w:r>
      <w:proofErr w:type="spellEnd"/>
      <w:r w:rsidRPr="002F5DC6">
        <w:rPr>
          <w:rFonts w:asciiTheme="majorHAnsi" w:hAnsiTheme="majorHAnsi" w:cstheme="majorHAnsi"/>
        </w:rPr>
        <w:t>.</w:t>
      </w:r>
    </w:p>
    <w:p w14:paraId="65972888" w14:textId="77777777" w:rsidR="002F5DC6" w:rsidRPr="002F5DC6" w:rsidRDefault="002F5DC6" w:rsidP="002F5DC6">
      <w:pPr>
        <w:pStyle w:val="NormalWeb"/>
        <w:numPr>
          <w:ilvl w:val="0"/>
          <w:numId w:val="14"/>
        </w:numPr>
        <w:rPr>
          <w:rFonts w:asciiTheme="majorHAnsi" w:hAnsiTheme="majorHAnsi" w:cstheme="majorHAnsi"/>
        </w:rPr>
      </w:pPr>
      <w:r w:rsidRPr="002F5DC6">
        <w:rPr>
          <w:rStyle w:val="Textoennegrita"/>
          <w:rFonts w:asciiTheme="majorHAnsi" w:eastAsiaTheme="minorEastAsia" w:hAnsiTheme="majorHAnsi" w:cstheme="majorHAnsi"/>
        </w:rPr>
        <w:t>Subclases</w:t>
      </w:r>
      <w:r w:rsidRPr="002F5DC6">
        <w:rPr>
          <w:rFonts w:asciiTheme="majorHAnsi" w:hAnsiTheme="majorHAnsi" w:cstheme="majorHAnsi"/>
        </w:rPr>
        <w:t>:</w:t>
      </w:r>
    </w:p>
    <w:p w14:paraId="72FACEEE" w14:textId="77777777" w:rsidR="002F5DC6" w:rsidRPr="002F5DC6" w:rsidRDefault="002F5DC6" w:rsidP="002F5DC6">
      <w:pPr>
        <w:pStyle w:val="NormalWeb"/>
        <w:numPr>
          <w:ilvl w:val="1"/>
          <w:numId w:val="14"/>
        </w:numPr>
        <w:rPr>
          <w:rFonts w:asciiTheme="majorHAnsi" w:hAnsiTheme="majorHAnsi" w:cstheme="majorHAnsi"/>
        </w:rPr>
      </w:pPr>
      <w:r w:rsidRPr="002F5DC6">
        <w:rPr>
          <w:rStyle w:val="CdigoHTML"/>
          <w:rFonts w:asciiTheme="majorHAnsi" w:eastAsiaTheme="majorEastAsia" w:hAnsiTheme="majorHAnsi" w:cstheme="majorHAnsi"/>
          <w:sz w:val="24"/>
          <w:szCs w:val="24"/>
        </w:rPr>
        <w:t>Auto</w:t>
      </w:r>
      <w:r w:rsidRPr="002F5DC6">
        <w:rPr>
          <w:rFonts w:asciiTheme="majorHAnsi" w:hAnsiTheme="majorHAnsi" w:cstheme="majorHAnsi"/>
        </w:rPr>
        <w:t xml:space="preserve">: extiende </w:t>
      </w:r>
      <w:proofErr w:type="spellStart"/>
      <w:r w:rsidRPr="002F5DC6">
        <w:rPr>
          <w:rStyle w:val="CdigoHTML"/>
          <w:rFonts w:asciiTheme="majorHAnsi" w:eastAsiaTheme="majorEastAsia" w:hAnsiTheme="majorHAnsi" w:cstheme="majorHAnsi"/>
          <w:sz w:val="24"/>
          <w:szCs w:val="24"/>
        </w:rPr>
        <w:t>Vehiculo</w:t>
      </w:r>
      <w:proofErr w:type="spellEnd"/>
      <w:r w:rsidRPr="002F5DC6">
        <w:rPr>
          <w:rFonts w:asciiTheme="majorHAnsi" w:hAnsiTheme="majorHAnsi" w:cstheme="majorHAnsi"/>
        </w:rPr>
        <w:t xml:space="preserve">, con atributo adicional </w:t>
      </w:r>
      <w:proofErr w:type="spellStart"/>
      <w:r w:rsidRPr="002F5DC6">
        <w:rPr>
          <w:rStyle w:val="CdigoHTML"/>
          <w:rFonts w:asciiTheme="majorHAnsi" w:eastAsiaTheme="majorEastAsia" w:hAnsiTheme="majorHAnsi" w:cstheme="majorHAnsi"/>
          <w:sz w:val="24"/>
          <w:szCs w:val="24"/>
        </w:rPr>
        <w:t>numeroDePuertas</w:t>
      </w:r>
      <w:proofErr w:type="spellEnd"/>
      <w:r w:rsidRPr="002F5DC6">
        <w:rPr>
          <w:rFonts w:asciiTheme="majorHAnsi" w:hAnsiTheme="majorHAnsi" w:cstheme="majorHAnsi"/>
        </w:rPr>
        <w:t>.</w:t>
      </w:r>
    </w:p>
    <w:p w14:paraId="1AE18563" w14:textId="77777777" w:rsidR="002F5DC6" w:rsidRPr="002F5DC6" w:rsidRDefault="002F5DC6" w:rsidP="002F5DC6">
      <w:pPr>
        <w:pStyle w:val="NormalWeb"/>
        <w:numPr>
          <w:ilvl w:val="1"/>
          <w:numId w:val="14"/>
        </w:numPr>
        <w:rPr>
          <w:rFonts w:asciiTheme="majorHAnsi" w:hAnsiTheme="majorHAnsi" w:cstheme="majorHAnsi"/>
        </w:rPr>
      </w:pPr>
      <w:r w:rsidRPr="002F5DC6">
        <w:rPr>
          <w:rStyle w:val="CdigoHTML"/>
          <w:rFonts w:asciiTheme="majorHAnsi" w:eastAsiaTheme="majorEastAsia" w:hAnsiTheme="majorHAnsi" w:cstheme="majorHAnsi"/>
          <w:sz w:val="24"/>
          <w:szCs w:val="24"/>
        </w:rPr>
        <w:t>Moto</w:t>
      </w:r>
      <w:r w:rsidRPr="002F5DC6">
        <w:rPr>
          <w:rFonts w:asciiTheme="majorHAnsi" w:hAnsiTheme="majorHAnsi" w:cstheme="majorHAnsi"/>
        </w:rPr>
        <w:t xml:space="preserve">: extiende </w:t>
      </w:r>
      <w:proofErr w:type="spellStart"/>
      <w:r w:rsidRPr="002F5DC6">
        <w:rPr>
          <w:rStyle w:val="CdigoHTML"/>
          <w:rFonts w:asciiTheme="majorHAnsi" w:eastAsiaTheme="majorEastAsia" w:hAnsiTheme="majorHAnsi" w:cstheme="majorHAnsi"/>
          <w:sz w:val="24"/>
          <w:szCs w:val="24"/>
        </w:rPr>
        <w:t>Vehiculo</w:t>
      </w:r>
      <w:proofErr w:type="spellEnd"/>
      <w:r w:rsidRPr="002F5DC6">
        <w:rPr>
          <w:rFonts w:asciiTheme="majorHAnsi" w:hAnsiTheme="majorHAnsi" w:cstheme="majorHAnsi"/>
        </w:rPr>
        <w:t xml:space="preserve">, incluye </w:t>
      </w:r>
      <w:r w:rsidRPr="002F5DC6">
        <w:rPr>
          <w:rStyle w:val="CdigoHTML"/>
          <w:rFonts w:asciiTheme="majorHAnsi" w:eastAsiaTheme="majorEastAsia" w:hAnsiTheme="majorHAnsi" w:cstheme="majorHAnsi"/>
          <w:sz w:val="24"/>
          <w:szCs w:val="24"/>
        </w:rPr>
        <w:t>cilindrada</w:t>
      </w:r>
      <w:r w:rsidRPr="002F5DC6">
        <w:rPr>
          <w:rFonts w:asciiTheme="majorHAnsi" w:hAnsiTheme="majorHAnsi" w:cstheme="majorHAnsi"/>
        </w:rPr>
        <w:t>.</w:t>
      </w:r>
    </w:p>
    <w:p w14:paraId="58C6E36E" w14:textId="77777777" w:rsidR="002F5DC6" w:rsidRPr="002F5DC6" w:rsidRDefault="002F5DC6" w:rsidP="002F5DC6">
      <w:pPr>
        <w:pStyle w:val="NormalWeb"/>
        <w:numPr>
          <w:ilvl w:val="1"/>
          <w:numId w:val="14"/>
        </w:numPr>
        <w:rPr>
          <w:rFonts w:asciiTheme="majorHAnsi" w:hAnsiTheme="majorHAnsi" w:cstheme="majorHAnsi"/>
        </w:rPr>
      </w:pPr>
      <w:proofErr w:type="spellStart"/>
      <w:r w:rsidRPr="002F5DC6">
        <w:rPr>
          <w:rStyle w:val="CdigoHTML"/>
          <w:rFonts w:asciiTheme="majorHAnsi" w:eastAsiaTheme="majorEastAsia" w:hAnsiTheme="majorHAnsi" w:cstheme="majorHAnsi"/>
          <w:sz w:val="24"/>
          <w:szCs w:val="24"/>
        </w:rPr>
        <w:t>Camion</w:t>
      </w:r>
      <w:proofErr w:type="spellEnd"/>
      <w:r w:rsidRPr="002F5DC6">
        <w:rPr>
          <w:rFonts w:asciiTheme="majorHAnsi" w:hAnsiTheme="majorHAnsi" w:cstheme="majorHAnsi"/>
        </w:rPr>
        <w:t xml:space="preserve">: extiende </w:t>
      </w:r>
      <w:proofErr w:type="spellStart"/>
      <w:r w:rsidRPr="002F5DC6">
        <w:rPr>
          <w:rStyle w:val="CdigoHTML"/>
          <w:rFonts w:asciiTheme="majorHAnsi" w:eastAsiaTheme="majorEastAsia" w:hAnsiTheme="majorHAnsi" w:cstheme="majorHAnsi"/>
          <w:sz w:val="24"/>
          <w:szCs w:val="24"/>
        </w:rPr>
        <w:t>Vehiculo</w:t>
      </w:r>
      <w:proofErr w:type="spellEnd"/>
      <w:r w:rsidRPr="002F5DC6">
        <w:rPr>
          <w:rFonts w:asciiTheme="majorHAnsi" w:hAnsiTheme="majorHAnsi" w:cstheme="majorHAnsi"/>
        </w:rPr>
        <w:t xml:space="preserve">, con atributo </w:t>
      </w:r>
      <w:proofErr w:type="spellStart"/>
      <w:r w:rsidRPr="002F5DC6">
        <w:rPr>
          <w:rStyle w:val="CdigoHTML"/>
          <w:rFonts w:asciiTheme="majorHAnsi" w:eastAsiaTheme="majorEastAsia" w:hAnsiTheme="majorHAnsi" w:cstheme="majorHAnsi"/>
          <w:sz w:val="24"/>
          <w:szCs w:val="24"/>
        </w:rPr>
        <w:t>capacidadCarga</w:t>
      </w:r>
      <w:proofErr w:type="spellEnd"/>
      <w:r w:rsidRPr="002F5DC6">
        <w:rPr>
          <w:rFonts w:asciiTheme="majorHAnsi" w:hAnsiTheme="majorHAnsi" w:cstheme="majorHAnsi"/>
        </w:rPr>
        <w:t>.</w:t>
      </w:r>
    </w:p>
    <w:p w14:paraId="610FE334" w14:textId="77777777" w:rsidR="002F5DC6" w:rsidRPr="002F5DC6" w:rsidRDefault="002F5DC6" w:rsidP="002F5DC6">
      <w:pPr>
        <w:pStyle w:val="NormalWeb"/>
        <w:numPr>
          <w:ilvl w:val="0"/>
          <w:numId w:val="14"/>
        </w:numPr>
        <w:rPr>
          <w:rFonts w:asciiTheme="majorHAnsi" w:hAnsiTheme="majorHAnsi" w:cstheme="majorHAnsi"/>
        </w:rPr>
      </w:pPr>
      <w:r w:rsidRPr="002F5DC6">
        <w:rPr>
          <w:rStyle w:val="Textoennegrita"/>
          <w:rFonts w:asciiTheme="majorHAnsi" w:eastAsiaTheme="minorEastAsia" w:hAnsiTheme="majorHAnsi" w:cstheme="majorHAnsi"/>
        </w:rPr>
        <w:t xml:space="preserve">Clase base </w:t>
      </w:r>
      <w:r w:rsidRPr="002F5DC6">
        <w:rPr>
          <w:rStyle w:val="CdigoHTML"/>
          <w:rFonts w:asciiTheme="majorHAnsi" w:eastAsiaTheme="majorEastAsia" w:hAnsiTheme="majorHAnsi" w:cstheme="majorHAnsi"/>
          <w:b/>
          <w:bCs/>
          <w:sz w:val="24"/>
          <w:szCs w:val="24"/>
        </w:rPr>
        <w:t>Persona</w:t>
      </w:r>
      <w:r w:rsidRPr="002F5DC6">
        <w:rPr>
          <w:rFonts w:asciiTheme="majorHAnsi" w:hAnsiTheme="majorHAnsi" w:cstheme="majorHAnsi"/>
        </w:rPr>
        <w:t>:</w:t>
      </w:r>
    </w:p>
    <w:p w14:paraId="398C1F7A" w14:textId="77777777" w:rsidR="002F5DC6" w:rsidRPr="002F5DC6" w:rsidRDefault="002F5DC6" w:rsidP="002F5DC6">
      <w:pPr>
        <w:pStyle w:val="NormalWeb"/>
        <w:numPr>
          <w:ilvl w:val="1"/>
          <w:numId w:val="14"/>
        </w:numPr>
        <w:rPr>
          <w:rFonts w:asciiTheme="majorHAnsi" w:hAnsiTheme="majorHAnsi" w:cstheme="majorHAnsi"/>
        </w:rPr>
      </w:pPr>
      <w:r w:rsidRPr="002F5DC6">
        <w:rPr>
          <w:rFonts w:asciiTheme="majorHAnsi" w:hAnsiTheme="majorHAnsi" w:cstheme="majorHAnsi"/>
        </w:rPr>
        <w:t xml:space="preserve">Subclase </w:t>
      </w:r>
      <w:r w:rsidRPr="002F5DC6">
        <w:rPr>
          <w:rStyle w:val="CdigoHTML"/>
          <w:rFonts w:asciiTheme="majorHAnsi" w:eastAsiaTheme="majorEastAsia" w:hAnsiTheme="majorHAnsi" w:cstheme="majorHAnsi"/>
          <w:sz w:val="24"/>
          <w:szCs w:val="24"/>
        </w:rPr>
        <w:t>Empleado</w:t>
      </w:r>
      <w:r w:rsidRPr="002F5DC6">
        <w:rPr>
          <w:rFonts w:asciiTheme="majorHAnsi" w:hAnsiTheme="majorHAnsi" w:cstheme="majorHAnsi"/>
        </w:rPr>
        <w:t xml:space="preserve">: agrega atributos como </w:t>
      </w:r>
      <w:proofErr w:type="spellStart"/>
      <w:r w:rsidRPr="002F5DC6">
        <w:rPr>
          <w:rStyle w:val="CdigoHTML"/>
          <w:rFonts w:asciiTheme="majorHAnsi" w:eastAsiaTheme="majorEastAsia" w:hAnsiTheme="majorHAnsi" w:cstheme="majorHAnsi"/>
          <w:sz w:val="24"/>
          <w:szCs w:val="24"/>
        </w:rPr>
        <w:t>idEmpleado</w:t>
      </w:r>
      <w:proofErr w:type="spellEnd"/>
      <w:r w:rsidRPr="002F5DC6">
        <w:rPr>
          <w:rFonts w:asciiTheme="majorHAnsi" w:hAnsiTheme="majorHAnsi" w:cstheme="majorHAnsi"/>
        </w:rPr>
        <w:t xml:space="preserve"> y </w:t>
      </w:r>
      <w:r w:rsidRPr="002F5DC6">
        <w:rPr>
          <w:rStyle w:val="CdigoHTML"/>
          <w:rFonts w:asciiTheme="majorHAnsi" w:eastAsiaTheme="majorEastAsia" w:hAnsiTheme="majorHAnsi" w:cstheme="majorHAnsi"/>
          <w:sz w:val="24"/>
          <w:szCs w:val="24"/>
        </w:rPr>
        <w:t>cargo</w:t>
      </w:r>
      <w:r w:rsidRPr="002F5DC6">
        <w:rPr>
          <w:rFonts w:asciiTheme="majorHAnsi" w:hAnsiTheme="majorHAnsi" w:cstheme="majorHAnsi"/>
        </w:rPr>
        <w:t>.</w:t>
      </w:r>
    </w:p>
    <w:p w14:paraId="4FA06023" w14:textId="5B32A798" w:rsidR="002F5DC6" w:rsidRDefault="002F5DC6" w:rsidP="002F5DC6"/>
    <w:p w14:paraId="5695103B" w14:textId="6067D885" w:rsidR="002F5DC6" w:rsidRPr="002F5DC6" w:rsidRDefault="002F5DC6" w:rsidP="002F5DC6">
      <w:pPr>
        <w:pStyle w:val="Ttulo4"/>
        <w:rPr>
          <w:rFonts w:cstheme="majorHAnsi"/>
          <w:sz w:val="24"/>
          <w:szCs w:val="24"/>
        </w:rPr>
      </w:pPr>
      <w:r w:rsidRPr="002F5DC6">
        <w:rPr>
          <w:rStyle w:val="Textoennegrita"/>
          <w:rFonts w:cstheme="majorHAnsi"/>
          <w:b/>
          <w:bCs w:val="0"/>
          <w:sz w:val="24"/>
          <w:szCs w:val="24"/>
        </w:rPr>
        <w:lastRenderedPageBreak/>
        <w:t>Uso de genéricos</w:t>
      </w:r>
    </w:p>
    <w:p w14:paraId="2F9C8864" w14:textId="77777777" w:rsidR="002F5DC6" w:rsidRPr="002F5DC6" w:rsidRDefault="002F5DC6" w:rsidP="002F5DC6">
      <w:pPr>
        <w:pStyle w:val="NormalWeb"/>
        <w:rPr>
          <w:rFonts w:asciiTheme="majorHAnsi" w:hAnsiTheme="majorHAnsi" w:cstheme="majorHAnsi"/>
        </w:rPr>
      </w:pPr>
      <w:r w:rsidRPr="002F5DC6">
        <w:rPr>
          <w:rFonts w:asciiTheme="majorHAnsi" w:hAnsiTheme="majorHAnsi" w:cstheme="majorHAnsi"/>
        </w:rPr>
        <w:t xml:space="preserve">Aunque el código </w:t>
      </w:r>
      <w:r w:rsidRPr="002F5DC6">
        <w:rPr>
          <w:rStyle w:val="Textoennegrita"/>
          <w:rFonts w:asciiTheme="majorHAnsi" w:eastAsiaTheme="minorEastAsia" w:hAnsiTheme="majorHAnsi" w:cstheme="majorHAnsi"/>
        </w:rPr>
        <w:t>no implementa directamente una clase genérica</w:t>
      </w:r>
      <w:r w:rsidRPr="002F5DC6">
        <w:rPr>
          <w:rFonts w:asciiTheme="majorHAnsi" w:hAnsiTheme="majorHAnsi" w:cstheme="majorHAnsi"/>
        </w:rPr>
        <w:t xml:space="preserve"> como </w:t>
      </w:r>
      <w:r w:rsidRPr="002F5DC6">
        <w:rPr>
          <w:rStyle w:val="CdigoHTML"/>
          <w:rFonts w:asciiTheme="majorHAnsi" w:eastAsiaTheme="majorEastAsia" w:hAnsiTheme="majorHAnsi" w:cstheme="majorHAnsi"/>
          <w:sz w:val="24"/>
          <w:szCs w:val="24"/>
        </w:rPr>
        <w:t>Inventario&lt;T&gt;</w:t>
      </w:r>
      <w:r w:rsidRPr="002F5DC6">
        <w:rPr>
          <w:rFonts w:asciiTheme="majorHAnsi" w:hAnsiTheme="majorHAnsi" w:cstheme="majorHAnsi"/>
        </w:rPr>
        <w:t>, el concepto de almacenamiento genérico se aborda mediante el uso de listas:</w:t>
      </w:r>
    </w:p>
    <w:p w14:paraId="23293FD1" w14:textId="77777777" w:rsidR="002F5DC6" w:rsidRPr="002F5DC6" w:rsidRDefault="002F5DC6" w:rsidP="002F5DC6">
      <w:pPr>
        <w:pStyle w:val="HTMLconformatoprevio"/>
        <w:rPr>
          <w:rFonts w:asciiTheme="majorHAnsi" w:hAnsiTheme="majorHAnsi" w:cstheme="majorHAnsi"/>
          <w:sz w:val="24"/>
          <w:szCs w:val="24"/>
        </w:rPr>
      </w:pPr>
      <w:r w:rsidRPr="002F5DC6">
        <w:rPr>
          <w:rFonts w:asciiTheme="majorHAnsi" w:hAnsiTheme="majorHAnsi" w:cstheme="majorHAnsi"/>
          <w:sz w:val="24"/>
          <w:szCs w:val="24"/>
        </w:rPr>
        <w:t>java</w:t>
      </w:r>
    </w:p>
    <w:p w14:paraId="00820674" w14:textId="77777777" w:rsidR="002F5DC6" w:rsidRPr="002F5DC6" w:rsidRDefault="002F5DC6" w:rsidP="002F5DC6">
      <w:pPr>
        <w:pStyle w:val="HTMLconformatoprevio"/>
        <w:rPr>
          <w:rFonts w:asciiTheme="majorHAnsi" w:hAnsiTheme="majorHAnsi" w:cstheme="majorHAnsi"/>
          <w:sz w:val="24"/>
          <w:szCs w:val="24"/>
        </w:rPr>
      </w:pPr>
      <w:proofErr w:type="spellStart"/>
      <w:r w:rsidRPr="002F5DC6">
        <w:rPr>
          <w:rFonts w:asciiTheme="majorHAnsi" w:hAnsiTheme="majorHAnsi" w:cstheme="majorHAnsi"/>
          <w:sz w:val="24"/>
          <w:szCs w:val="24"/>
        </w:rPr>
        <w:t>CopiarEditar</w:t>
      </w:r>
      <w:proofErr w:type="spellEnd"/>
    </w:p>
    <w:p w14:paraId="173E353C" w14:textId="77777777" w:rsidR="002F5DC6" w:rsidRPr="002F5DC6" w:rsidRDefault="002F5DC6" w:rsidP="002F5DC6">
      <w:pPr>
        <w:pStyle w:val="HTMLconformatoprevio"/>
        <w:rPr>
          <w:rStyle w:val="CdigoHTML"/>
          <w:rFonts w:asciiTheme="majorHAnsi" w:eastAsiaTheme="majorEastAsia" w:hAnsiTheme="majorHAnsi" w:cstheme="majorHAnsi"/>
          <w:sz w:val="24"/>
          <w:szCs w:val="24"/>
        </w:rPr>
      </w:pPr>
      <w:proofErr w:type="spellStart"/>
      <w:r w:rsidRPr="002F5DC6">
        <w:rPr>
          <w:rStyle w:val="hljs-keyword"/>
          <w:rFonts w:asciiTheme="majorHAnsi" w:hAnsiTheme="majorHAnsi" w:cstheme="majorHAnsi"/>
          <w:sz w:val="24"/>
          <w:szCs w:val="24"/>
        </w:rPr>
        <w:t>private</w:t>
      </w:r>
      <w:proofErr w:type="spellEnd"/>
      <w:r w:rsidRPr="002F5DC6">
        <w:rPr>
          <w:rStyle w:val="CdigoHTML"/>
          <w:rFonts w:asciiTheme="majorHAnsi" w:eastAsiaTheme="majorEastAsia" w:hAnsiTheme="majorHAnsi" w:cstheme="majorHAnsi"/>
          <w:sz w:val="24"/>
          <w:szCs w:val="24"/>
        </w:rPr>
        <w:t xml:space="preserve"> </w:t>
      </w:r>
      <w:proofErr w:type="spellStart"/>
      <w:r w:rsidRPr="002F5DC6">
        <w:rPr>
          <w:rStyle w:val="CdigoHTML"/>
          <w:rFonts w:asciiTheme="majorHAnsi" w:eastAsiaTheme="majorEastAsia" w:hAnsiTheme="majorHAnsi" w:cstheme="majorHAnsi"/>
          <w:sz w:val="24"/>
          <w:szCs w:val="24"/>
        </w:rPr>
        <w:t>List</w:t>
      </w:r>
      <w:proofErr w:type="spellEnd"/>
      <w:r w:rsidRPr="002F5DC6">
        <w:rPr>
          <w:rStyle w:val="CdigoHTML"/>
          <w:rFonts w:asciiTheme="majorHAnsi" w:eastAsiaTheme="majorEastAsia" w:hAnsiTheme="majorHAnsi" w:cstheme="majorHAnsi"/>
          <w:sz w:val="24"/>
          <w:szCs w:val="24"/>
        </w:rPr>
        <w:t>&lt;</w:t>
      </w:r>
      <w:proofErr w:type="spellStart"/>
      <w:r w:rsidRPr="002F5DC6">
        <w:rPr>
          <w:rStyle w:val="CdigoHTML"/>
          <w:rFonts w:asciiTheme="majorHAnsi" w:eastAsiaTheme="majorEastAsia" w:hAnsiTheme="majorHAnsi" w:cstheme="majorHAnsi"/>
          <w:sz w:val="24"/>
          <w:szCs w:val="24"/>
        </w:rPr>
        <w:t>Vehiculo</w:t>
      </w:r>
      <w:proofErr w:type="spellEnd"/>
      <w:r w:rsidRPr="002F5DC6">
        <w:rPr>
          <w:rStyle w:val="CdigoHTML"/>
          <w:rFonts w:asciiTheme="majorHAnsi" w:eastAsiaTheme="majorEastAsia" w:hAnsiTheme="majorHAnsi" w:cstheme="majorHAnsi"/>
          <w:sz w:val="24"/>
          <w:szCs w:val="24"/>
        </w:rPr>
        <w:t xml:space="preserve">&gt; </w:t>
      </w:r>
      <w:proofErr w:type="spellStart"/>
      <w:r w:rsidRPr="002F5DC6">
        <w:rPr>
          <w:rStyle w:val="CdigoHTML"/>
          <w:rFonts w:asciiTheme="majorHAnsi" w:eastAsiaTheme="majorEastAsia" w:hAnsiTheme="majorHAnsi" w:cstheme="majorHAnsi"/>
          <w:sz w:val="24"/>
          <w:szCs w:val="24"/>
        </w:rPr>
        <w:t>vehiculosDisponibles</w:t>
      </w:r>
      <w:proofErr w:type="spellEnd"/>
      <w:r w:rsidRPr="002F5DC6">
        <w:rPr>
          <w:rStyle w:val="CdigoHTML"/>
          <w:rFonts w:asciiTheme="majorHAnsi" w:eastAsiaTheme="majorEastAsia" w:hAnsiTheme="majorHAnsi" w:cstheme="majorHAnsi"/>
          <w:sz w:val="24"/>
          <w:szCs w:val="24"/>
        </w:rPr>
        <w:t xml:space="preserve"> = </w:t>
      </w:r>
      <w:r w:rsidRPr="002F5DC6">
        <w:rPr>
          <w:rStyle w:val="hljs-keyword"/>
          <w:rFonts w:asciiTheme="majorHAnsi" w:hAnsiTheme="majorHAnsi" w:cstheme="majorHAnsi"/>
          <w:sz w:val="24"/>
          <w:szCs w:val="24"/>
        </w:rPr>
        <w:t>new</w:t>
      </w:r>
      <w:r w:rsidRPr="002F5DC6">
        <w:rPr>
          <w:rStyle w:val="CdigoHTML"/>
          <w:rFonts w:asciiTheme="majorHAnsi" w:eastAsiaTheme="majorEastAsia" w:hAnsiTheme="majorHAnsi" w:cstheme="majorHAnsi"/>
          <w:sz w:val="24"/>
          <w:szCs w:val="24"/>
        </w:rPr>
        <w:t xml:space="preserve"> </w:t>
      </w:r>
      <w:proofErr w:type="spellStart"/>
      <w:r w:rsidRPr="002F5DC6">
        <w:rPr>
          <w:rStyle w:val="hljs-title"/>
          <w:rFonts w:asciiTheme="majorHAnsi" w:hAnsiTheme="majorHAnsi" w:cstheme="majorHAnsi"/>
          <w:sz w:val="24"/>
          <w:szCs w:val="24"/>
        </w:rPr>
        <w:t>ArrayList</w:t>
      </w:r>
      <w:proofErr w:type="spellEnd"/>
      <w:r w:rsidRPr="002F5DC6">
        <w:rPr>
          <w:rStyle w:val="CdigoHTML"/>
          <w:rFonts w:asciiTheme="majorHAnsi" w:eastAsiaTheme="majorEastAsia" w:hAnsiTheme="majorHAnsi" w:cstheme="majorHAnsi"/>
          <w:sz w:val="24"/>
          <w:szCs w:val="24"/>
        </w:rPr>
        <w:t>&lt;</w:t>
      </w:r>
      <w:proofErr w:type="gramStart"/>
      <w:r w:rsidRPr="002F5DC6">
        <w:rPr>
          <w:rStyle w:val="CdigoHTML"/>
          <w:rFonts w:asciiTheme="majorHAnsi" w:eastAsiaTheme="majorEastAsia" w:hAnsiTheme="majorHAnsi" w:cstheme="majorHAnsi"/>
          <w:sz w:val="24"/>
          <w:szCs w:val="24"/>
        </w:rPr>
        <w:t>&gt;(</w:t>
      </w:r>
      <w:proofErr w:type="gramEnd"/>
      <w:r w:rsidRPr="002F5DC6">
        <w:rPr>
          <w:rStyle w:val="CdigoHTML"/>
          <w:rFonts w:asciiTheme="majorHAnsi" w:eastAsiaTheme="majorEastAsia" w:hAnsiTheme="majorHAnsi" w:cstheme="majorHAnsi"/>
          <w:sz w:val="24"/>
          <w:szCs w:val="24"/>
        </w:rPr>
        <w:t>);</w:t>
      </w:r>
    </w:p>
    <w:p w14:paraId="488CEEE7" w14:textId="77777777" w:rsidR="002F5DC6" w:rsidRPr="002F5DC6" w:rsidRDefault="002F5DC6" w:rsidP="002F5DC6">
      <w:pPr>
        <w:pStyle w:val="HTMLconformatoprevio"/>
        <w:rPr>
          <w:rStyle w:val="CdigoHTML"/>
          <w:rFonts w:asciiTheme="majorHAnsi" w:eastAsiaTheme="majorEastAsia" w:hAnsiTheme="majorHAnsi" w:cstheme="majorHAnsi"/>
          <w:sz w:val="24"/>
          <w:szCs w:val="24"/>
        </w:rPr>
      </w:pPr>
      <w:proofErr w:type="spellStart"/>
      <w:r w:rsidRPr="002F5DC6">
        <w:rPr>
          <w:rStyle w:val="hljs-keyword"/>
          <w:rFonts w:asciiTheme="majorHAnsi" w:hAnsiTheme="majorHAnsi" w:cstheme="majorHAnsi"/>
          <w:sz w:val="24"/>
          <w:szCs w:val="24"/>
        </w:rPr>
        <w:t>private</w:t>
      </w:r>
      <w:proofErr w:type="spellEnd"/>
      <w:r w:rsidRPr="002F5DC6">
        <w:rPr>
          <w:rStyle w:val="CdigoHTML"/>
          <w:rFonts w:asciiTheme="majorHAnsi" w:eastAsiaTheme="majorEastAsia" w:hAnsiTheme="majorHAnsi" w:cstheme="majorHAnsi"/>
          <w:sz w:val="24"/>
          <w:szCs w:val="24"/>
        </w:rPr>
        <w:t xml:space="preserve"> </w:t>
      </w:r>
      <w:proofErr w:type="spellStart"/>
      <w:r w:rsidRPr="002F5DC6">
        <w:rPr>
          <w:rStyle w:val="CdigoHTML"/>
          <w:rFonts w:asciiTheme="majorHAnsi" w:eastAsiaTheme="majorEastAsia" w:hAnsiTheme="majorHAnsi" w:cstheme="majorHAnsi"/>
          <w:sz w:val="24"/>
          <w:szCs w:val="24"/>
        </w:rPr>
        <w:t>List</w:t>
      </w:r>
      <w:proofErr w:type="spellEnd"/>
      <w:r w:rsidRPr="002F5DC6">
        <w:rPr>
          <w:rStyle w:val="CdigoHTML"/>
          <w:rFonts w:asciiTheme="majorHAnsi" w:eastAsiaTheme="majorEastAsia" w:hAnsiTheme="majorHAnsi" w:cstheme="majorHAnsi"/>
          <w:sz w:val="24"/>
          <w:szCs w:val="24"/>
        </w:rPr>
        <w:t>&lt;</w:t>
      </w:r>
      <w:proofErr w:type="spellStart"/>
      <w:r w:rsidRPr="002F5DC6">
        <w:rPr>
          <w:rStyle w:val="CdigoHTML"/>
          <w:rFonts w:asciiTheme="majorHAnsi" w:eastAsiaTheme="majorEastAsia" w:hAnsiTheme="majorHAnsi" w:cstheme="majorHAnsi"/>
          <w:sz w:val="24"/>
          <w:szCs w:val="24"/>
        </w:rPr>
        <w:t>RegistroDeAlquiler</w:t>
      </w:r>
      <w:proofErr w:type="spellEnd"/>
      <w:r w:rsidRPr="002F5DC6">
        <w:rPr>
          <w:rStyle w:val="CdigoHTML"/>
          <w:rFonts w:asciiTheme="majorHAnsi" w:eastAsiaTheme="majorEastAsia" w:hAnsiTheme="majorHAnsi" w:cstheme="majorHAnsi"/>
          <w:sz w:val="24"/>
          <w:szCs w:val="24"/>
        </w:rPr>
        <w:t xml:space="preserve">&gt; registros = </w:t>
      </w:r>
      <w:r w:rsidRPr="002F5DC6">
        <w:rPr>
          <w:rStyle w:val="hljs-keyword"/>
          <w:rFonts w:asciiTheme="majorHAnsi" w:hAnsiTheme="majorHAnsi" w:cstheme="majorHAnsi"/>
          <w:sz w:val="24"/>
          <w:szCs w:val="24"/>
        </w:rPr>
        <w:t>new</w:t>
      </w:r>
      <w:r w:rsidRPr="002F5DC6">
        <w:rPr>
          <w:rStyle w:val="CdigoHTML"/>
          <w:rFonts w:asciiTheme="majorHAnsi" w:eastAsiaTheme="majorEastAsia" w:hAnsiTheme="majorHAnsi" w:cstheme="majorHAnsi"/>
          <w:sz w:val="24"/>
          <w:szCs w:val="24"/>
        </w:rPr>
        <w:t xml:space="preserve"> </w:t>
      </w:r>
      <w:proofErr w:type="spellStart"/>
      <w:r w:rsidRPr="002F5DC6">
        <w:rPr>
          <w:rStyle w:val="hljs-title"/>
          <w:rFonts w:asciiTheme="majorHAnsi" w:hAnsiTheme="majorHAnsi" w:cstheme="majorHAnsi"/>
          <w:sz w:val="24"/>
          <w:szCs w:val="24"/>
        </w:rPr>
        <w:t>ArrayList</w:t>
      </w:r>
      <w:proofErr w:type="spellEnd"/>
      <w:r w:rsidRPr="002F5DC6">
        <w:rPr>
          <w:rStyle w:val="CdigoHTML"/>
          <w:rFonts w:asciiTheme="majorHAnsi" w:eastAsiaTheme="majorEastAsia" w:hAnsiTheme="majorHAnsi" w:cstheme="majorHAnsi"/>
          <w:sz w:val="24"/>
          <w:szCs w:val="24"/>
        </w:rPr>
        <w:t>&lt;</w:t>
      </w:r>
      <w:proofErr w:type="gramStart"/>
      <w:r w:rsidRPr="002F5DC6">
        <w:rPr>
          <w:rStyle w:val="CdigoHTML"/>
          <w:rFonts w:asciiTheme="majorHAnsi" w:eastAsiaTheme="majorEastAsia" w:hAnsiTheme="majorHAnsi" w:cstheme="majorHAnsi"/>
          <w:sz w:val="24"/>
          <w:szCs w:val="24"/>
        </w:rPr>
        <w:t>&gt;(</w:t>
      </w:r>
      <w:proofErr w:type="gramEnd"/>
      <w:r w:rsidRPr="002F5DC6">
        <w:rPr>
          <w:rStyle w:val="CdigoHTML"/>
          <w:rFonts w:asciiTheme="majorHAnsi" w:eastAsiaTheme="majorEastAsia" w:hAnsiTheme="majorHAnsi" w:cstheme="majorHAnsi"/>
          <w:sz w:val="24"/>
          <w:szCs w:val="24"/>
        </w:rPr>
        <w:t>);</w:t>
      </w:r>
    </w:p>
    <w:p w14:paraId="61B5EA6C" w14:textId="77777777" w:rsidR="002F5DC6" w:rsidRPr="002F5DC6" w:rsidRDefault="002F5DC6" w:rsidP="002F5DC6">
      <w:pPr>
        <w:pStyle w:val="NormalWeb"/>
        <w:rPr>
          <w:rFonts w:asciiTheme="majorHAnsi" w:hAnsiTheme="majorHAnsi" w:cstheme="majorHAnsi"/>
        </w:rPr>
      </w:pPr>
      <w:r w:rsidRPr="002F5DC6">
        <w:rPr>
          <w:rFonts w:asciiTheme="majorHAnsi" w:hAnsiTheme="majorHAnsi" w:cstheme="majorHAnsi"/>
        </w:rPr>
        <w:t xml:space="preserve">Esto permite almacenar cualquier objeto que herede de </w:t>
      </w:r>
      <w:proofErr w:type="spellStart"/>
      <w:r w:rsidRPr="002F5DC6">
        <w:rPr>
          <w:rStyle w:val="CdigoHTML"/>
          <w:rFonts w:asciiTheme="majorHAnsi" w:eastAsiaTheme="majorEastAsia" w:hAnsiTheme="majorHAnsi" w:cstheme="majorHAnsi"/>
          <w:sz w:val="24"/>
          <w:szCs w:val="24"/>
        </w:rPr>
        <w:t>Vehiculo</w:t>
      </w:r>
      <w:proofErr w:type="spellEnd"/>
      <w:r w:rsidRPr="002F5DC6">
        <w:rPr>
          <w:rFonts w:asciiTheme="majorHAnsi" w:hAnsiTheme="majorHAnsi" w:cstheme="majorHAnsi"/>
        </w:rPr>
        <w:t xml:space="preserve">, logrando un comportamiento polimórfico con la estructura </w:t>
      </w:r>
      <w:proofErr w:type="spellStart"/>
      <w:r w:rsidRPr="002F5DC6">
        <w:rPr>
          <w:rStyle w:val="CdigoHTML"/>
          <w:rFonts w:asciiTheme="majorHAnsi" w:eastAsiaTheme="majorEastAsia" w:hAnsiTheme="majorHAnsi" w:cstheme="majorHAnsi"/>
          <w:sz w:val="24"/>
          <w:szCs w:val="24"/>
        </w:rPr>
        <w:t>List</w:t>
      </w:r>
      <w:proofErr w:type="spellEnd"/>
      <w:r w:rsidRPr="002F5DC6">
        <w:rPr>
          <w:rStyle w:val="CdigoHTML"/>
          <w:rFonts w:asciiTheme="majorHAnsi" w:eastAsiaTheme="majorEastAsia" w:hAnsiTheme="majorHAnsi" w:cstheme="majorHAnsi"/>
          <w:sz w:val="24"/>
          <w:szCs w:val="24"/>
        </w:rPr>
        <w:t>&lt;</w:t>
      </w:r>
      <w:proofErr w:type="spellStart"/>
      <w:r w:rsidRPr="002F5DC6">
        <w:rPr>
          <w:rStyle w:val="CdigoHTML"/>
          <w:rFonts w:asciiTheme="majorHAnsi" w:eastAsiaTheme="majorEastAsia" w:hAnsiTheme="majorHAnsi" w:cstheme="majorHAnsi"/>
          <w:sz w:val="24"/>
          <w:szCs w:val="24"/>
        </w:rPr>
        <w:t>Vehiculo</w:t>
      </w:r>
      <w:proofErr w:type="spellEnd"/>
      <w:r w:rsidRPr="002F5DC6">
        <w:rPr>
          <w:rStyle w:val="CdigoHTML"/>
          <w:rFonts w:asciiTheme="majorHAnsi" w:eastAsiaTheme="majorEastAsia" w:hAnsiTheme="majorHAnsi" w:cstheme="majorHAnsi"/>
          <w:sz w:val="24"/>
          <w:szCs w:val="24"/>
        </w:rPr>
        <w:t>&gt;</w:t>
      </w:r>
      <w:r w:rsidRPr="002F5DC6">
        <w:rPr>
          <w:rFonts w:asciiTheme="majorHAnsi" w:hAnsiTheme="majorHAnsi" w:cstheme="majorHAnsi"/>
        </w:rPr>
        <w:t>.</w:t>
      </w:r>
    </w:p>
    <w:p w14:paraId="1AEF12F2" w14:textId="415455F3" w:rsidR="002F5DC6" w:rsidRPr="002F5DC6" w:rsidRDefault="002F5DC6" w:rsidP="002F5DC6">
      <w:pPr>
        <w:rPr>
          <w:rFonts w:asciiTheme="majorHAnsi" w:hAnsiTheme="majorHAnsi" w:cstheme="majorHAnsi"/>
          <w:sz w:val="24"/>
          <w:szCs w:val="24"/>
        </w:rPr>
      </w:pPr>
    </w:p>
    <w:p w14:paraId="60B67BFE" w14:textId="0AEA57B0" w:rsidR="002F5DC6" w:rsidRPr="002F5DC6" w:rsidRDefault="002F5DC6" w:rsidP="002F5DC6">
      <w:pPr>
        <w:pStyle w:val="Ttulo4"/>
        <w:rPr>
          <w:rFonts w:cstheme="majorHAnsi"/>
          <w:sz w:val="24"/>
          <w:szCs w:val="24"/>
        </w:rPr>
      </w:pPr>
      <w:r w:rsidRPr="002F5DC6">
        <w:rPr>
          <w:rFonts w:cstheme="majorHAnsi"/>
          <w:sz w:val="24"/>
          <w:szCs w:val="24"/>
        </w:rPr>
        <w:t xml:space="preserve"> </w:t>
      </w:r>
      <w:r w:rsidRPr="002F5DC6">
        <w:rPr>
          <w:rStyle w:val="Textoennegrita"/>
          <w:rFonts w:cstheme="majorHAnsi"/>
          <w:b/>
          <w:bCs w:val="0"/>
          <w:sz w:val="24"/>
          <w:szCs w:val="24"/>
        </w:rPr>
        <w:t>Métodos sobrescritos (Polimorfismo)</w:t>
      </w:r>
    </w:p>
    <w:p w14:paraId="53BFB450" w14:textId="77777777" w:rsidR="002F5DC6" w:rsidRPr="002F5DC6" w:rsidRDefault="002F5DC6" w:rsidP="002F5DC6">
      <w:pPr>
        <w:pStyle w:val="NormalWeb"/>
        <w:numPr>
          <w:ilvl w:val="0"/>
          <w:numId w:val="15"/>
        </w:numPr>
        <w:rPr>
          <w:rFonts w:asciiTheme="majorHAnsi" w:hAnsiTheme="majorHAnsi" w:cstheme="majorHAnsi"/>
        </w:rPr>
      </w:pPr>
      <w:r w:rsidRPr="002F5DC6">
        <w:rPr>
          <w:rFonts w:asciiTheme="majorHAnsi" w:hAnsiTheme="majorHAnsi" w:cstheme="majorHAnsi"/>
        </w:rPr>
        <w:t xml:space="preserve">En la clase </w:t>
      </w:r>
      <w:proofErr w:type="spellStart"/>
      <w:r w:rsidRPr="002F5DC6">
        <w:rPr>
          <w:rStyle w:val="CdigoHTML"/>
          <w:rFonts w:asciiTheme="majorHAnsi" w:eastAsiaTheme="majorEastAsia" w:hAnsiTheme="majorHAnsi" w:cstheme="majorHAnsi"/>
          <w:sz w:val="24"/>
          <w:szCs w:val="24"/>
        </w:rPr>
        <w:t>Vehiculo</w:t>
      </w:r>
      <w:proofErr w:type="spellEnd"/>
      <w:r w:rsidRPr="002F5DC6">
        <w:rPr>
          <w:rFonts w:asciiTheme="majorHAnsi" w:hAnsiTheme="majorHAnsi" w:cstheme="majorHAnsi"/>
        </w:rPr>
        <w:t>, se define el método:</w:t>
      </w:r>
    </w:p>
    <w:p w14:paraId="7C753042" w14:textId="77777777" w:rsidR="002F5DC6" w:rsidRPr="002F5DC6" w:rsidRDefault="002F5DC6" w:rsidP="002F5DC6">
      <w:pPr>
        <w:pStyle w:val="HTMLconformatoprevio"/>
        <w:ind w:left="720"/>
        <w:rPr>
          <w:rFonts w:asciiTheme="majorHAnsi" w:hAnsiTheme="majorHAnsi" w:cstheme="majorHAnsi"/>
          <w:sz w:val="24"/>
          <w:szCs w:val="24"/>
        </w:rPr>
      </w:pPr>
      <w:r w:rsidRPr="002F5DC6">
        <w:rPr>
          <w:rFonts w:asciiTheme="majorHAnsi" w:hAnsiTheme="majorHAnsi" w:cstheme="majorHAnsi"/>
          <w:sz w:val="24"/>
          <w:szCs w:val="24"/>
        </w:rPr>
        <w:t>java</w:t>
      </w:r>
    </w:p>
    <w:p w14:paraId="36C953F4" w14:textId="77777777" w:rsidR="002F5DC6" w:rsidRPr="002F5DC6" w:rsidRDefault="002F5DC6" w:rsidP="002F5DC6">
      <w:pPr>
        <w:pStyle w:val="HTMLconformatoprevio"/>
        <w:ind w:left="720"/>
        <w:rPr>
          <w:rFonts w:asciiTheme="majorHAnsi" w:hAnsiTheme="majorHAnsi" w:cstheme="majorHAnsi"/>
          <w:sz w:val="24"/>
          <w:szCs w:val="24"/>
        </w:rPr>
      </w:pPr>
      <w:proofErr w:type="spellStart"/>
      <w:r w:rsidRPr="002F5DC6">
        <w:rPr>
          <w:rFonts w:asciiTheme="majorHAnsi" w:hAnsiTheme="majorHAnsi" w:cstheme="majorHAnsi"/>
          <w:sz w:val="24"/>
          <w:szCs w:val="24"/>
        </w:rPr>
        <w:t>CopiarEditar</w:t>
      </w:r>
      <w:proofErr w:type="spellEnd"/>
    </w:p>
    <w:p w14:paraId="64A69AC5" w14:textId="77777777" w:rsidR="002F5DC6" w:rsidRPr="002F5DC6" w:rsidRDefault="002F5DC6" w:rsidP="002F5DC6">
      <w:pPr>
        <w:pStyle w:val="HTMLconformatoprevio"/>
        <w:ind w:left="720"/>
        <w:rPr>
          <w:rStyle w:val="CdigoHTML"/>
          <w:rFonts w:asciiTheme="majorHAnsi" w:eastAsiaTheme="majorEastAsia" w:hAnsiTheme="majorHAnsi" w:cstheme="majorHAnsi"/>
          <w:sz w:val="24"/>
          <w:szCs w:val="24"/>
        </w:rPr>
      </w:pPr>
      <w:proofErr w:type="spellStart"/>
      <w:r w:rsidRPr="002F5DC6">
        <w:rPr>
          <w:rStyle w:val="hljs-keyword"/>
          <w:rFonts w:asciiTheme="majorHAnsi" w:hAnsiTheme="majorHAnsi" w:cstheme="majorHAnsi"/>
          <w:sz w:val="24"/>
          <w:szCs w:val="24"/>
        </w:rPr>
        <w:t>public</w:t>
      </w:r>
      <w:proofErr w:type="spellEnd"/>
      <w:r w:rsidRPr="002F5DC6">
        <w:rPr>
          <w:rStyle w:val="CdigoHTML"/>
          <w:rFonts w:asciiTheme="majorHAnsi" w:eastAsiaTheme="majorEastAsia" w:hAnsiTheme="majorHAnsi" w:cstheme="majorHAnsi"/>
          <w:sz w:val="24"/>
          <w:szCs w:val="24"/>
        </w:rPr>
        <w:t xml:space="preserve"> </w:t>
      </w:r>
      <w:proofErr w:type="spellStart"/>
      <w:r w:rsidRPr="002F5DC6">
        <w:rPr>
          <w:rStyle w:val="CdigoHTML"/>
          <w:rFonts w:asciiTheme="majorHAnsi" w:eastAsiaTheme="majorEastAsia" w:hAnsiTheme="majorHAnsi" w:cstheme="majorHAnsi"/>
          <w:sz w:val="24"/>
          <w:szCs w:val="24"/>
        </w:rPr>
        <w:t>String</w:t>
      </w:r>
      <w:proofErr w:type="spellEnd"/>
      <w:r w:rsidRPr="002F5DC6">
        <w:rPr>
          <w:rStyle w:val="CdigoHTML"/>
          <w:rFonts w:asciiTheme="majorHAnsi" w:eastAsiaTheme="majorEastAsia" w:hAnsiTheme="majorHAnsi" w:cstheme="majorHAnsi"/>
          <w:sz w:val="24"/>
          <w:szCs w:val="24"/>
        </w:rPr>
        <w:t xml:space="preserve"> </w:t>
      </w:r>
      <w:proofErr w:type="spellStart"/>
      <w:proofErr w:type="gramStart"/>
      <w:r w:rsidRPr="002F5DC6">
        <w:rPr>
          <w:rStyle w:val="hljs-title"/>
          <w:rFonts w:asciiTheme="majorHAnsi" w:hAnsiTheme="majorHAnsi" w:cstheme="majorHAnsi"/>
          <w:sz w:val="24"/>
          <w:szCs w:val="24"/>
        </w:rPr>
        <w:t>mostrarInformacion</w:t>
      </w:r>
      <w:proofErr w:type="spellEnd"/>
      <w:r w:rsidRPr="002F5DC6">
        <w:rPr>
          <w:rStyle w:val="hljs-params"/>
          <w:rFonts w:asciiTheme="majorHAnsi" w:hAnsiTheme="majorHAnsi" w:cstheme="majorHAnsi"/>
          <w:sz w:val="24"/>
          <w:szCs w:val="24"/>
        </w:rPr>
        <w:t>(</w:t>
      </w:r>
      <w:proofErr w:type="gramEnd"/>
      <w:r w:rsidRPr="002F5DC6">
        <w:rPr>
          <w:rStyle w:val="hljs-params"/>
          <w:rFonts w:asciiTheme="majorHAnsi" w:hAnsiTheme="majorHAnsi" w:cstheme="majorHAnsi"/>
          <w:sz w:val="24"/>
          <w:szCs w:val="24"/>
        </w:rPr>
        <w:t>)</w:t>
      </w:r>
      <w:r w:rsidRPr="002F5DC6">
        <w:rPr>
          <w:rStyle w:val="CdigoHTML"/>
          <w:rFonts w:asciiTheme="majorHAnsi" w:eastAsiaTheme="majorEastAsia" w:hAnsiTheme="majorHAnsi" w:cstheme="majorHAnsi"/>
          <w:sz w:val="24"/>
          <w:szCs w:val="24"/>
        </w:rPr>
        <w:t xml:space="preserve"> { ... }</w:t>
      </w:r>
    </w:p>
    <w:p w14:paraId="668C5D51" w14:textId="77777777" w:rsidR="002F5DC6" w:rsidRPr="002F5DC6" w:rsidRDefault="002F5DC6" w:rsidP="002F5DC6">
      <w:pPr>
        <w:pStyle w:val="NormalWeb"/>
        <w:numPr>
          <w:ilvl w:val="0"/>
          <w:numId w:val="15"/>
        </w:numPr>
        <w:rPr>
          <w:rFonts w:asciiTheme="majorHAnsi" w:hAnsiTheme="majorHAnsi" w:cstheme="majorHAnsi"/>
        </w:rPr>
      </w:pPr>
      <w:r w:rsidRPr="002F5DC6">
        <w:rPr>
          <w:rFonts w:asciiTheme="majorHAnsi" w:hAnsiTheme="majorHAnsi" w:cstheme="majorHAnsi"/>
        </w:rPr>
        <w:t xml:space="preserve">Este método es </w:t>
      </w:r>
      <w:r w:rsidRPr="002F5DC6">
        <w:rPr>
          <w:rStyle w:val="Textoennegrita"/>
          <w:rFonts w:asciiTheme="majorHAnsi" w:eastAsiaTheme="minorEastAsia" w:hAnsiTheme="majorHAnsi" w:cstheme="majorHAnsi"/>
        </w:rPr>
        <w:t>sobrescrito (</w:t>
      </w:r>
      <w:proofErr w:type="spellStart"/>
      <w:r w:rsidRPr="002F5DC6">
        <w:rPr>
          <w:rStyle w:val="Textoennegrita"/>
          <w:rFonts w:asciiTheme="majorHAnsi" w:eastAsiaTheme="minorEastAsia" w:hAnsiTheme="majorHAnsi" w:cstheme="majorHAnsi"/>
        </w:rPr>
        <w:t>override</w:t>
      </w:r>
      <w:proofErr w:type="spellEnd"/>
      <w:r w:rsidRPr="002F5DC6">
        <w:rPr>
          <w:rStyle w:val="Textoennegrita"/>
          <w:rFonts w:asciiTheme="majorHAnsi" w:eastAsiaTheme="minorEastAsia" w:hAnsiTheme="majorHAnsi" w:cstheme="majorHAnsi"/>
        </w:rPr>
        <w:t>)</w:t>
      </w:r>
      <w:r w:rsidRPr="002F5DC6">
        <w:rPr>
          <w:rFonts w:asciiTheme="majorHAnsi" w:hAnsiTheme="majorHAnsi" w:cstheme="majorHAnsi"/>
        </w:rPr>
        <w:t xml:space="preserve"> en las subclases:</w:t>
      </w:r>
    </w:p>
    <w:p w14:paraId="31E4DFE4" w14:textId="77777777" w:rsidR="002F5DC6" w:rsidRPr="002F5DC6" w:rsidRDefault="002F5DC6" w:rsidP="002F5DC6">
      <w:pPr>
        <w:pStyle w:val="NormalWeb"/>
        <w:numPr>
          <w:ilvl w:val="1"/>
          <w:numId w:val="15"/>
        </w:numPr>
        <w:rPr>
          <w:rFonts w:asciiTheme="majorHAnsi" w:hAnsiTheme="majorHAnsi" w:cstheme="majorHAnsi"/>
        </w:rPr>
      </w:pPr>
      <w:r w:rsidRPr="002F5DC6">
        <w:rPr>
          <w:rStyle w:val="CdigoHTML"/>
          <w:rFonts w:asciiTheme="majorHAnsi" w:eastAsiaTheme="majorEastAsia" w:hAnsiTheme="majorHAnsi" w:cstheme="majorHAnsi"/>
          <w:sz w:val="24"/>
          <w:szCs w:val="24"/>
        </w:rPr>
        <w:t>Auto</w:t>
      </w:r>
      <w:r w:rsidRPr="002F5DC6">
        <w:rPr>
          <w:rFonts w:asciiTheme="majorHAnsi" w:hAnsiTheme="majorHAnsi" w:cstheme="majorHAnsi"/>
        </w:rPr>
        <w:t xml:space="preserve">, </w:t>
      </w:r>
      <w:r w:rsidRPr="002F5DC6">
        <w:rPr>
          <w:rStyle w:val="CdigoHTML"/>
          <w:rFonts w:asciiTheme="majorHAnsi" w:eastAsiaTheme="majorEastAsia" w:hAnsiTheme="majorHAnsi" w:cstheme="majorHAnsi"/>
          <w:sz w:val="24"/>
          <w:szCs w:val="24"/>
        </w:rPr>
        <w:t>Moto</w:t>
      </w:r>
      <w:r w:rsidRPr="002F5DC6">
        <w:rPr>
          <w:rFonts w:asciiTheme="majorHAnsi" w:hAnsiTheme="majorHAnsi" w:cstheme="majorHAnsi"/>
        </w:rPr>
        <w:t xml:space="preserve">, y </w:t>
      </w:r>
      <w:proofErr w:type="spellStart"/>
      <w:r w:rsidRPr="002F5DC6">
        <w:rPr>
          <w:rStyle w:val="CdigoHTML"/>
          <w:rFonts w:asciiTheme="majorHAnsi" w:eastAsiaTheme="majorEastAsia" w:hAnsiTheme="majorHAnsi" w:cstheme="majorHAnsi"/>
          <w:sz w:val="24"/>
          <w:szCs w:val="24"/>
        </w:rPr>
        <w:t>Camion</w:t>
      </w:r>
      <w:proofErr w:type="spellEnd"/>
      <w:r w:rsidRPr="002F5DC6">
        <w:rPr>
          <w:rFonts w:asciiTheme="majorHAnsi" w:hAnsiTheme="majorHAnsi" w:cstheme="majorHAnsi"/>
        </w:rPr>
        <w:t xml:space="preserve"> cada uno proporciona su versión personalizada de </w:t>
      </w:r>
      <w:proofErr w:type="spellStart"/>
      <w:proofErr w:type="gramStart"/>
      <w:r w:rsidRPr="002F5DC6">
        <w:rPr>
          <w:rStyle w:val="CdigoHTML"/>
          <w:rFonts w:asciiTheme="majorHAnsi" w:eastAsiaTheme="majorEastAsia" w:hAnsiTheme="majorHAnsi" w:cstheme="majorHAnsi"/>
          <w:sz w:val="24"/>
          <w:szCs w:val="24"/>
        </w:rPr>
        <w:t>mostrarInformacion</w:t>
      </w:r>
      <w:proofErr w:type="spellEnd"/>
      <w:r w:rsidRPr="002F5DC6">
        <w:rPr>
          <w:rStyle w:val="CdigoHTML"/>
          <w:rFonts w:asciiTheme="majorHAnsi" w:eastAsiaTheme="majorEastAsia" w:hAnsiTheme="majorHAnsi" w:cstheme="majorHAnsi"/>
          <w:sz w:val="24"/>
          <w:szCs w:val="24"/>
        </w:rPr>
        <w:t>(</w:t>
      </w:r>
      <w:proofErr w:type="gramEnd"/>
      <w:r w:rsidRPr="002F5DC6">
        <w:rPr>
          <w:rStyle w:val="CdigoHTML"/>
          <w:rFonts w:asciiTheme="majorHAnsi" w:eastAsiaTheme="majorEastAsia" w:hAnsiTheme="majorHAnsi" w:cstheme="majorHAnsi"/>
          <w:sz w:val="24"/>
          <w:szCs w:val="24"/>
        </w:rPr>
        <w:t>)</w:t>
      </w:r>
      <w:r w:rsidRPr="002F5DC6">
        <w:rPr>
          <w:rFonts w:asciiTheme="majorHAnsi" w:hAnsiTheme="majorHAnsi" w:cstheme="majorHAnsi"/>
        </w:rPr>
        <w:t>, agregando datos específicos del tipo de vehículo.</w:t>
      </w:r>
    </w:p>
    <w:p w14:paraId="346E0426" w14:textId="5B721C0C" w:rsidR="002F5DC6" w:rsidRPr="002F5DC6" w:rsidRDefault="002F5DC6" w:rsidP="002F5DC6">
      <w:pPr>
        <w:rPr>
          <w:rFonts w:asciiTheme="majorHAnsi" w:hAnsiTheme="majorHAnsi" w:cstheme="majorHAnsi"/>
          <w:sz w:val="24"/>
          <w:szCs w:val="24"/>
        </w:rPr>
      </w:pPr>
    </w:p>
    <w:p w14:paraId="7BA1E2DE" w14:textId="75F9A771" w:rsidR="002F5DC6" w:rsidRPr="002F5DC6" w:rsidRDefault="002F5DC6" w:rsidP="002F5DC6">
      <w:pPr>
        <w:pStyle w:val="Ttulo4"/>
        <w:rPr>
          <w:rFonts w:cstheme="majorHAnsi"/>
          <w:sz w:val="24"/>
          <w:szCs w:val="24"/>
        </w:rPr>
      </w:pPr>
      <w:r w:rsidRPr="002F5DC6">
        <w:rPr>
          <w:rFonts w:cstheme="majorHAnsi"/>
          <w:sz w:val="24"/>
          <w:szCs w:val="24"/>
        </w:rPr>
        <w:t xml:space="preserve"> </w:t>
      </w:r>
      <w:r w:rsidRPr="002F5DC6">
        <w:rPr>
          <w:rStyle w:val="Textoennegrita"/>
          <w:rFonts w:cstheme="majorHAnsi"/>
          <w:b/>
          <w:bCs w:val="0"/>
          <w:sz w:val="24"/>
          <w:szCs w:val="24"/>
        </w:rPr>
        <w:t>Validaciones</w:t>
      </w:r>
    </w:p>
    <w:p w14:paraId="0C896047" w14:textId="77777777" w:rsidR="002F5DC6" w:rsidRPr="002F5DC6" w:rsidRDefault="002F5DC6" w:rsidP="002F5DC6">
      <w:pPr>
        <w:pStyle w:val="NormalWeb"/>
        <w:numPr>
          <w:ilvl w:val="0"/>
          <w:numId w:val="16"/>
        </w:numPr>
        <w:rPr>
          <w:rFonts w:asciiTheme="majorHAnsi" w:hAnsiTheme="majorHAnsi" w:cstheme="majorHAnsi"/>
        </w:rPr>
      </w:pPr>
      <w:r w:rsidRPr="002F5DC6">
        <w:rPr>
          <w:rFonts w:asciiTheme="majorHAnsi" w:hAnsiTheme="majorHAnsi" w:cstheme="majorHAnsi"/>
        </w:rPr>
        <w:t>Existen validaciones básicas para verificar si un vehículo está disponible antes de alquilar:</w:t>
      </w:r>
    </w:p>
    <w:p w14:paraId="0D3F4090" w14:textId="77777777" w:rsidR="002F5DC6" w:rsidRPr="002F5DC6" w:rsidRDefault="002F5DC6" w:rsidP="002F5DC6">
      <w:pPr>
        <w:pStyle w:val="HTMLconformatoprevio"/>
        <w:ind w:left="720"/>
        <w:rPr>
          <w:rFonts w:asciiTheme="majorHAnsi" w:hAnsiTheme="majorHAnsi" w:cstheme="majorHAnsi"/>
          <w:sz w:val="24"/>
          <w:szCs w:val="24"/>
        </w:rPr>
      </w:pPr>
      <w:r w:rsidRPr="002F5DC6">
        <w:rPr>
          <w:rFonts w:asciiTheme="majorHAnsi" w:hAnsiTheme="majorHAnsi" w:cstheme="majorHAnsi"/>
          <w:sz w:val="24"/>
          <w:szCs w:val="24"/>
        </w:rPr>
        <w:t>java</w:t>
      </w:r>
    </w:p>
    <w:p w14:paraId="4E9C93B4" w14:textId="77777777" w:rsidR="002F5DC6" w:rsidRPr="002F5DC6" w:rsidRDefault="002F5DC6" w:rsidP="002F5DC6">
      <w:pPr>
        <w:pStyle w:val="HTMLconformatoprevio"/>
        <w:ind w:left="720"/>
        <w:rPr>
          <w:rFonts w:asciiTheme="majorHAnsi" w:hAnsiTheme="majorHAnsi" w:cstheme="majorHAnsi"/>
          <w:sz w:val="24"/>
          <w:szCs w:val="24"/>
        </w:rPr>
      </w:pPr>
      <w:proofErr w:type="spellStart"/>
      <w:r w:rsidRPr="002F5DC6">
        <w:rPr>
          <w:rFonts w:asciiTheme="majorHAnsi" w:hAnsiTheme="majorHAnsi" w:cstheme="majorHAnsi"/>
          <w:sz w:val="24"/>
          <w:szCs w:val="24"/>
        </w:rPr>
        <w:t>CopiarEditar</w:t>
      </w:r>
      <w:proofErr w:type="spellEnd"/>
    </w:p>
    <w:p w14:paraId="67DB2D7D" w14:textId="77777777" w:rsidR="002F5DC6" w:rsidRPr="002F5DC6" w:rsidRDefault="002F5DC6" w:rsidP="002F5DC6">
      <w:pPr>
        <w:pStyle w:val="HTMLconformatoprevio"/>
        <w:ind w:left="720"/>
        <w:rPr>
          <w:rStyle w:val="CdigoHTML"/>
          <w:rFonts w:asciiTheme="majorHAnsi" w:eastAsiaTheme="majorEastAsia" w:hAnsiTheme="majorHAnsi" w:cstheme="majorHAnsi"/>
          <w:sz w:val="24"/>
          <w:szCs w:val="24"/>
        </w:rPr>
      </w:pPr>
      <w:proofErr w:type="spellStart"/>
      <w:r w:rsidRPr="002F5DC6">
        <w:rPr>
          <w:rStyle w:val="hljs-keyword"/>
          <w:rFonts w:asciiTheme="majorHAnsi" w:hAnsiTheme="majorHAnsi" w:cstheme="majorHAnsi"/>
          <w:sz w:val="24"/>
          <w:szCs w:val="24"/>
        </w:rPr>
        <w:t>if</w:t>
      </w:r>
      <w:proofErr w:type="spellEnd"/>
      <w:r w:rsidRPr="002F5DC6">
        <w:rPr>
          <w:rStyle w:val="CdigoHTML"/>
          <w:rFonts w:asciiTheme="majorHAnsi" w:eastAsiaTheme="majorEastAsia" w:hAnsiTheme="majorHAnsi" w:cstheme="majorHAnsi"/>
          <w:sz w:val="24"/>
          <w:szCs w:val="24"/>
        </w:rPr>
        <w:t xml:space="preserve"> </w:t>
      </w:r>
      <w:proofErr w:type="gramStart"/>
      <w:r w:rsidRPr="002F5DC6">
        <w:rPr>
          <w:rStyle w:val="CdigoHTML"/>
          <w:rFonts w:asciiTheme="majorHAnsi" w:eastAsiaTheme="majorEastAsia" w:hAnsiTheme="majorHAnsi" w:cstheme="majorHAnsi"/>
          <w:sz w:val="24"/>
          <w:szCs w:val="24"/>
        </w:rPr>
        <w:t>(!</w:t>
      </w:r>
      <w:proofErr w:type="spellStart"/>
      <w:r w:rsidRPr="002F5DC6">
        <w:rPr>
          <w:rStyle w:val="CdigoHTML"/>
          <w:rFonts w:asciiTheme="majorHAnsi" w:eastAsiaTheme="majorEastAsia" w:hAnsiTheme="majorHAnsi" w:cstheme="majorHAnsi"/>
          <w:sz w:val="24"/>
          <w:szCs w:val="24"/>
        </w:rPr>
        <w:t>vehiculosDisponibles.contains</w:t>
      </w:r>
      <w:proofErr w:type="spellEnd"/>
      <w:proofErr w:type="gramEnd"/>
      <w:r w:rsidRPr="002F5DC6">
        <w:rPr>
          <w:rStyle w:val="CdigoHTML"/>
          <w:rFonts w:asciiTheme="majorHAnsi" w:eastAsiaTheme="majorEastAsia" w:hAnsiTheme="majorHAnsi" w:cstheme="majorHAnsi"/>
          <w:sz w:val="24"/>
          <w:szCs w:val="24"/>
        </w:rPr>
        <w:t>(</w:t>
      </w:r>
      <w:proofErr w:type="spellStart"/>
      <w:r w:rsidRPr="002F5DC6">
        <w:rPr>
          <w:rStyle w:val="CdigoHTML"/>
          <w:rFonts w:asciiTheme="majorHAnsi" w:eastAsiaTheme="majorEastAsia" w:hAnsiTheme="majorHAnsi" w:cstheme="majorHAnsi"/>
          <w:sz w:val="24"/>
          <w:szCs w:val="24"/>
        </w:rPr>
        <w:t>vehiculo</w:t>
      </w:r>
      <w:proofErr w:type="spellEnd"/>
      <w:r w:rsidRPr="002F5DC6">
        <w:rPr>
          <w:rStyle w:val="CdigoHTML"/>
          <w:rFonts w:asciiTheme="majorHAnsi" w:eastAsiaTheme="majorEastAsia" w:hAnsiTheme="majorHAnsi" w:cstheme="majorHAnsi"/>
          <w:sz w:val="24"/>
          <w:szCs w:val="24"/>
        </w:rPr>
        <w:t>)) {</w:t>
      </w:r>
    </w:p>
    <w:p w14:paraId="5E6D1117" w14:textId="77777777" w:rsidR="002F5DC6" w:rsidRPr="002F5DC6" w:rsidRDefault="002F5DC6" w:rsidP="002F5DC6">
      <w:pPr>
        <w:pStyle w:val="HTMLconformatoprevio"/>
        <w:ind w:left="720"/>
        <w:rPr>
          <w:rStyle w:val="CdigoHTML"/>
          <w:rFonts w:asciiTheme="majorHAnsi" w:eastAsiaTheme="majorEastAsia" w:hAnsiTheme="majorHAnsi" w:cstheme="majorHAnsi"/>
          <w:sz w:val="24"/>
          <w:szCs w:val="24"/>
        </w:rPr>
      </w:pPr>
      <w:r w:rsidRPr="002F5DC6">
        <w:rPr>
          <w:rStyle w:val="CdigoHTML"/>
          <w:rFonts w:asciiTheme="majorHAnsi" w:eastAsiaTheme="majorEastAsia" w:hAnsiTheme="majorHAnsi" w:cstheme="majorHAnsi"/>
          <w:sz w:val="24"/>
          <w:szCs w:val="24"/>
        </w:rPr>
        <w:t xml:space="preserve">    </w:t>
      </w:r>
      <w:proofErr w:type="spellStart"/>
      <w:r w:rsidRPr="002F5DC6">
        <w:rPr>
          <w:rStyle w:val="CdigoHTML"/>
          <w:rFonts w:asciiTheme="majorHAnsi" w:eastAsiaTheme="majorEastAsia" w:hAnsiTheme="majorHAnsi" w:cstheme="majorHAnsi"/>
          <w:sz w:val="24"/>
          <w:szCs w:val="24"/>
        </w:rPr>
        <w:t>System.out.println</w:t>
      </w:r>
      <w:proofErr w:type="spellEnd"/>
      <w:r w:rsidRPr="002F5DC6">
        <w:rPr>
          <w:rStyle w:val="CdigoHTML"/>
          <w:rFonts w:asciiTheme="majorHAnsi" w:eastAsiaTheme="majorEastAsia" w:hAnsiTheme="majorHAnsi" w:cstheme="majorHAnsi"/>
          <w:sz w:val="24"/>
          <w:szCs w:val="24"/>
        </w:rPr>
        <w:t>(</w:t>
      </w:r>
      <w:r w:rsidRPr="002F5DC6">
        <w:rPr>
          <w:rStyle w:val="hljs-string"/>
          <w:rFonts w:asciiTheme="majorHAnsi" w:eastAsiaTheme="majorEastAsia" w:hAnsiTheme="majorHAnsi" w:cstheme="majorHAnsi"/>
          <w:sz w:val="24"/>
          <w:szCs w:val="24"/>
        </w:rPr>
        <w:t>"El vehículo no está disponible."</w:t>
      </w:r>
      <w:r w:rsidRPr="002F5DC6">
        <w:rPr>
          <w:rStyle w:val="CdigoHTML"/>
          <w:rFonts w:asciiTheme="majorHAnsi" w:eastAsiaTheme="majorEastAsia" w:hAnsiTheme="majorHAnsi" w:cstheme="majorHAnsi"/>
          <w:sz w:val="24"/>
          <w:szCs w:val="24"/>
        </w:rPr>
        <w:t>);</w:t>
      </w:r>
    </w:p>
    <w:p w14:paraId="193582CA" w14:textId="77777777" w:rsidR="002F5DC6" w:rsidRPr="002F5DC6" w:rsidRDefault="002F5DC6" w:rsidP="002F5DC6">
      <w:pPr>
        <w:pStyle w:val="HTMLconformatoprevio"/>
        <w:ind w:left="720"/>
        <w:rPr>
          <w:rStyle w:val="CdigoHTML"/>
          <w:rFonts w:asciiTheme="majorHAnsi" w:eastAsiaTheme="majorEastAsia" w:hAnsiTheme="majorHAnsi" w:cstheme="majorHAnsi"/>
          <w:sz w:val="24"/>
          <w:szCs w:val="24"/>
        </w:rPr>
      </w:pPr>
      <w:r w:rsidRPr="002F5DC6">
        <w:rPr>
          <w:rStyle w:val="CdigoHTML"/>
          <w:rFonts w:asciiTheme="majorHAnsi" w:eastAsiaTheme="majorEastAsia" w:hAnsiTheme="majorHAnsi" w:cstheme="majorHAnsi"/>
          <w:sz w:val="24"/>
          <w:szCs w:val="24"/>
        </w:rPr>
        <w:t>}</w:t>
      </w:r>
    </w:p>
    <w:p w14:paraId="34E73448" w14:textId="77777777" w:rsidR="002F5DC6" w:rsidRPr="002F5DC6" w:rsidRDefault="002F5DC6" w:rsidP="002F5DC6">
      <w:pPr>
        <w:pStyle w:val="NormalWeb"/>
        <w:numPr>
          <w:ilvl w:val="0"/>
          <w:numId w:val="16"/>
        </w:numPr>
        <w:rPr>
          <w:rFonts w:asciiTheme="majorHAnsi" w:hAnsiTheme="majorHAnsi" w:cstheme="majorHAnsi"/>
        </w:rPr>
      </w:pPr>
      <w:r w:rsidRPr="002F5DC6">
        <w:rPr>
          <w:rFonts w:asciiTheme="majorHAnsi" w:hAnsiTheme="majorHAnsi" w:cstheme="majorHAnsi"/>
        </w:rPr>
        <w:t>También se valida si el cliente o empleado existe, o si se pueden registrar más alquileres.</w:t>
      </w:r>
    </w:p>
    <w:p w14:paraId="24CD9123" w14:textId="77777777" w:rsidR="002F5DC6" w:rsidRPr="002F5DC6" w:rsidRDefault="002F5DC6" w:rsidP="002F5DC6">
      <w:pPr>
        <w:pStyle w:val="NormalWeb"/>
        <w:rPr>
          <w:rFonts w:asciiTheme="majorHAnsi" w:hAnsiTheme="majorHAnsi" w:cstheme="majorHAnsi"/>
        </w:rPr>
      </w:pPr>
      <w:r w:rsidRPr="002F5DC6">
        <w:rPr>
          <w:rFonts w:asciiTheme="majorHAnsi" w:hAnsiTheme="majorHAnsi" w:cstheme="majorHAnsi"/>
        </w:rPr>
        <w:t xml:space="preserve">Nota: Las validaciones están implementadas de forma directa con </w:t>
      </w:r>
      <w:proofErr w:type="spellStart"/>
      <w:r w:rsidRPr="002F5DC6">
        <w:rPr>
          <w:rStyle w:val="CdigoHTML"/>
          <w:rFonts w:asciiTheme="majorHAnsi" w:eastAsiaTheme="majorEastAsia" w:hAnsiTheme="majorHAnsi" w:cstheme="majorHAnsi"/>
          <w:sz w:val="24"/>
          <w:szCs w:val="24"/>
        </w:rPr>
        <w:t>if</w:t>
      </w:r>
      <w:proofErr w:type="spellEnd"/>
      <w:r w:rsidRPr="002F5DC6">
        <w:rPr>
          <w:rFonts w:asciiTheme="majorHAnsi" w:hAnsiTheme="majorHAnsi" w:cstheme="majorHAnsi"/>
        </w:rPr>
        <w:t xml:space="preserve"> y mensajes por consola, sin excepciones todavía.</w:t>
      </w:r>
    </w:p>
    <w:p w14:paraId="7D45C387" w14:textId="059992B1" w:rsidR="002F5DC6" w:rsidRDefault="002F5DC6" w:rsidP="002F5DC6"/>
    <w:p w14:paraId="786B0DBF" w14:textId="6F9D39E2" w:rsidR="002F5DC6" w:rsidRDefault="002F5DC6" w:rsidP="002F5DC6">
      <w:pPr>
        <w:pStyle w:val="Ttulo4"/>
      </w:pPr>
      <w:r>
        <w:t xml:space="preserve"> </w:t>
      </w:r>
      <w:r>
        <w:rPr>
          <w:rStyle w:val="Textoennegrita"/>
          <w:b/>
          <w:bCs w:val="0"/>
        </w:rPr>
        <w:t>Persistencia con archivos (.</w:t>
      </w:r>
      <w:proofErr w:type="spellStart"/>
      <w:r>
        <w:rPr>
          <w:rStyle w:val="Textoennegrita"/>
          <w:b/>
          <w:bCs w:val="0"/>
        </w:rPr>
        <w:t>txt</w:t>
      </w:r>
      <w:proofErr w:type="spellEnd"/>
      <w:r>
        <w:rPr>
          <w:rStyle w:val="Textoennegrita"/>
          <w:b/>
          <w:bCs w:val="0"/>
        </w:rPr>
        <w:t xml:space="preserve"> </w:t>
      </w:r>
      <w:proofErr w:type="gramStart"/>
      <w:r>
        <w:rPr>
          <w:rStyle w:val="Textoennegrita"/>
          <w:b/>
          <w:bCs w:val="0"/>
        </w:rPr>
        <w:t>o .</w:t>
      </w:r>
      <w:proofErr w:type="spellStart"/>
      <w:r>
        <w:rPr>
          <w:rStyle w:val="Textoennegrita"/>
          <w:b/>
          <w:bCs w:val="0"/>
        </w:rPr>
        <w:t>json</w:t>
      </w:r>
      <w:proofErr w:type="spellEnd"/>
      <w:proofErr w:type="gramEnd"/>
      <w:r>
        <w:rPr>
          <w:rStyle w:val="Textoennegrita"/>
          <w:b/>
          <w:bCs w:val="0"/>
        </w:rPr>
        <w:t>)</w:t>
      </w:r>
    </w:p>
    <w:p w14:paraId="3DFB5465" w14:textId="77777777" w:rsidR="002F5DC6" w:rsidRDefault="002F5DC6" w:rsidP="002F5DC6">
      <w:pPr>
        <w:pStyle w:val="NormalWeb"/>
      </w:pPr>
      <w:r>
        <w:t xml:space="preserve">Actualmente </w:t>
      </w:r>
      <w:r>
        <w:rPr>
          <w:rStyle w:val="Textoennegrita"/>
          <w:rFonts w:eastAsiaTheme="minorEastAsia"/>
        </w:rPr>
        <w:t>no se implementa persistencia de datos</w:t>
      </w:r>
      <w:r>
        <w:t xml:space="preserve"> mediante archivos de texto </w:t>
      </w:r>
      <w:r>
        <w:rPr>
          <w:rStyle w:val="CdigoHTML"/>
          <w:rFonts w:eastAsiaTheme="majorEastAsia"/>
        </w:rPr>
        <w:t>.</w:t>
      </w:r>
      <w:proofErr w:type="spellStart"/>
      <w:r>
        <w:rPr>
          <w:rStyle w:val="CdigoHTML"/>
          <w:rFonts w:eastAsiaTheme="majorEastAsia"/>
        </w:rPr>
        <w:t>txt</w:t>
      </w:r>
      <w:proofErr w:type="spellEnd"/>
      <w:r>
        <w:t xml:space="preserve"> ni formatos </w:t>
      </w:r>
      <w:proofErr w:type="gramStart"/>
      <w:r>
        <w:t xml:space="preserve">como </w:t>
      </w:r>
      <w:r>
        <w:rPr>
          <w:rStyle w:val="CdigoHTML"/>
          <w:rFonts w:eastAsiaTheme="majorEastAsia"/>
        </w:rPr>
        <w:t>.</w:t>
      </w:r>
      <w:proofErr w:type="spellStart"/>
      <w:r>
        <w:rPr>
          <w:rStyle w:val="CdigoHTML"/>
          <w:rFonts w:eastAsiaTheme="majorEastAsia"/>
        </w:rPr>
        <w:t>json</w:t>
      </w:r>
      <w:proofErr w:type="spellEnd"/>
      <w:proofErr w:type="gramEnd"/>
      <w:r>
        <w:t>.</w:t>
      </w:r>
    </w:p>
    <w:p w14:paraId="6DE171D8" w14:textId="77777777" w:rsidR="002F5DC6" w:rsidRDefault="002F5DC6" w:rsidP="002F5DC6">
      <w:pPr>
        <w:pStyle w:val="NormalWeb"/>
      </w:pPr>
      <w:r>
        <w:rPr>
          <w:rFonts w:ascii="Segoe UI Emoji" w:hAnsi="Segoe UI Emoji" w:cs="Segoe UI Emoji"/>
        </w:rPr>
        <w:lastRenderedPageBreak/>
        <w:t>🔧</w:t>
      </w:r>
      <w:r>
        <w:t xml:space="preserve"> </w:t>
      </w:r>
      <w:r>
        <w:rPr>
          <w:rStyle w:val="Textoennegrita"/>
          <w:rFonts w:eastAsiaTheme="minorEastAsia"/>
        </w:rPr>
        <w:t>Sugerencia para mejora futura</w:t>
      </w:r>
      <w:r>
        <w:t xml:space="preserve">: implementar guardado y carga de datos usando </w:t>
      </w:r>
      <w:proofErr w:type="spellStart"/>
      <w:r>
        <w:rPr>
          <w:rStyle w:val="CdigoHTML"/>
          <w:rFonts w:eastAsiaTheme="majorEastAsia"/>
        </w:rPr>
        <w:t>BufferedWriter</w:t>
      </w:r>
      <w:proofErr w:type="spellEnd"/>
      <w:r>
        <w:rPr>
          <w:rStyle w:val="CdigoHTML"/>
          <w:rFonts w:eastAsiaTheme="majorEastAsia"/>
        </w:rPr>
        <w:t>/Reader</w:t>
      </w:r>
      <w:r>
        <w:t xml:space="preserve"> o bibliotecas como </w:t>
      </w:r>
      <w:proofErr w:type="spellStart"/>
      <w:r>
        <w:t>Gson</w:t>
      </w:r>
      <w:proofErr w:type="spellEnd"/>
      <w:r>
        <w:t xml:space="preserve"> (</w:t>
      </w:r>
      <w:proofErr w:type="gramStart"/>
      <w:r>
        <w:t xml:space="preserve">para </w:t>
      </w:r>
      <w:r>
        <w:rPr>
          <w:rStyle w:val="CdigoHTML"/>
          <w:rFonts w:eastAsiaTheme="majorEastAsia"/>
        </w:rPr>
        <w:t>.</w:t>
      </w:r>
      <w:proofErr w:type="spellStart"/>
      <w:r>
        <w:rPr>
          <w:rStyle w:val="CdigoHTML"/>
          <w:rFonts w:eastAsiaTheme="majorEastAsia"/>
        </w:rPr>
        <w:t>json</w:t>
      </w:r>
      <w:proofErr w:type="spellEnd"/>
      <w:proofErr w:type="gramEnd"/>
      <w:r>
        <w:t>) permitiría mantener registros entre sesiones.</w:t>
      </w:r>
    </w:p>
    <w:p w14:paraId="7CD94C6C" w14:textId="5EE46B89" w:rsidR="002F5DC6" w:rsidRDefault="002F5DC6" w:rsidP="002F5DC6"/>
    <w:p w14:paraId="3755CD3C" w14:textId="2B8315B4" w:rsidR="002F5DC6" w:rsidRDefault="002F5DC6" w:rsidP="002F5DC6">
      <w:pPr>
        <w:pStyle w:val="Ttulo4"/>
      </w:pPr>
      <w:r>
        <w:rPr>
          <w:rStyle w:val="Textoennegrita"/>
          <w:b/>
          <w:bCs w:val="0"/>
        </w:rPr>
        <w:t>Excepciones personalizadas</w:t>
      </w:r>
    </w:p>
    <w:p w14:paraId="71AF5654" w14:textId="77777777" w:rsidR="002F5DC6" w:rsidRDefault="002F5DC6" w:rsidP="002F5DC6">
      <w:pPr>
        <w:pStyle w:val="NormalWeb"/>
      </w:pPr>
      <w:r>
        <w:t xml:space="preserve">En el código </w:t>
      </w:r>
      <w:r>
        <w:rPr>
          <w:rStyle w:val="Textoennegrita"/>
          <w:rFonts w:eastAsiaTheme="minorEastAsia"/>
        </w:rPr>
        <w:t>no se incluye el uso de excepciones personalizadas</w:t>
      </w:r>
      <w:r>
        <w:t xml:space="preserve"> como </w:t>
      </w:r>
      <w:proofErr w:type="spellStart"/>
      <w:r>
        <w:rPr>
          <w:rStyle w:val="CdigoHTML"/>
          <w:rFonts w:eastAsiaTheme="majorEastAsia"/>
        </w:rPr>
        <w:t>ProductoNoEncontradoException</w:t>
      </w:r>
      <w:proofErr w:type="spellEnd"/>
      <w:r>
        <w:t>.</w:t>
      </w:r>
    </w:p>
    <w:p w14:paraId="6E8FC50E" w14:textId="77777777" w:rsidR="002F5DC6" w:rsidRDefault="002F5DC6" w:rsidP="002F5DC6">
      <w:pPr>
        <w:pStyle w:val="NormalWeb"/>
      </w:pPr>
      <w:r>
        <w:rPr>
          <w:rFonts w:ascii="Segoe UI Emoji" w:hAnsi="Segoe UI Emoji" w:cs="Segoe UI Emoji"/>
        </w:rPr>
        <w:t>🔧</w:t>
      </w:r>
      <w:r>
        <w:t xml:space="preserve"> </w:t>
      </w:r>
      <w:r>
        <w:rPr>
          <w:rStyle w:val="Textoennegrita"/>
          <w:rFonts w:eastAsiaTheme="minorEastAsia"/>
        </w:rPr>
        <w:t>Recomendación para ampliación</w:t>
      </w:r>
      <w:r>
        <w:t xml:space="preserve">: Crear clases como </w:t>
      </w:r>
      <w:proofErr w:type="spellStart"/>
      <w:r>
        <w:rPr>
          <w:rStyle w:val="CdigoHTML"/>
          <w:rFonts w:eastAsiaTheme="majorEastAsia"/>
        </w:rPr>
        <w:t>VehiculoNoDisponibleException</w:t>
      </w:r>
      <w:proofErr w:type="spellEnd"/>
      <w:r>
        <w:t xml:space="preserve"> o </w:t>
      </w:r>
      <w:proofErr w:type="spellStart"/>
      <w:r>
        <w:rPr>
          <w:rStyle w:val="CdigoHTML"/>
          <w:rFonts w:eastAsiaTheme="majorEastAsia"/>
        </w:rPr>
        <w:t>EmpleadoNoEncontradoException</w:t>
      </w:r>
      <w:proofErr w:type="spellEnd"/>
      <w:r>
        <w:t xml:space="preserve"> ayudaría a manejar errores de forma más profesional.</w:t>
      </w:r>
    </w:p>
    <w:p w14:paraId="4A354F36" w14:textId="06A4314C" w:rsidR="00B3474C" w:rsidRPr="00EE10C7" w:rsidRDefault="00B3474C" w:rsidP="00E30DE2">
      <w:pPr>
        <w:pStyle w:val="Ttulo"/>
        <w:rPr>
          <w:rFonts w:ascii="Lexend" w:hAnsi="Lexend" w:hint="eastAsia"/>
          <w:u w:val="single"/>
          <w:lang w:val="es-BO" w:eastAsia="es-BO"/>
        </w:rPr>
      </w:pPr>
    </w:p>
    <w:p w14:paraId="6403EA61" w14:textId="054366CE" w:rsidR="00983A91" w:rsidRDefault="00983A91" w:rsidP="00E30DE2">
      <w:pPr>
        <w:pStyle w:val="Ttulo"/>
        <w:rPr>
          <w:rFonts w:ascii="Lexend" w:hAnsi="Lexend" w:hint="eastAsia"/>
          <w:lang w:val="es-419" w:eastAsia="es-BO"/>
        </w:rPr>
      </w:pPr>
    </w:p>
    <w:p w14:paraId="05CB9EF8" w14:textId="6F9E310F" w:rsidR="00983A91" w:rsidRPr="002F5DC6" w:rsidRDefault="00983A91" w:rsidP="00E30DE2">
      <w:pPr>
        <w:pStyle w:val="Ttulo"/>
        <w:rPr>
          <w:rFonts w:ascii="Lexend" w:hAnsi="Lexend" w:hint="eastAsia"/>
          <w:u w:val="single"/>
          <w:lang w:val="es-419" w:eastAsia="es-BO"/>
        </w:rPr>
      </w:pPr>
    </w:p>
    <w:p w14:paraId="22CD09A8" w14:textId="2EF83997" w:rsidR="00983A91" w:rsidRDefault="00983A91" w:rsidP="00E30DE2">
      <w:pPr>
        <w:pStyle w:val="Ttulo"/>
        <w:rPr>
          <w:rFonts w:ascii="Lexend" w:hAnsi="Lexend" w:hint="eastAsia"/>
          <w:lang w:val="es-419" w:eastAsia="es-BO"/>
        </w:rPr>
      </w:pPr>
    </w:p>
    <w:p w14:paraId="03C61B3E" w14:textId="77777777" w:rsidR="00983A91" w:rsidRDefault="00983A91" w:rsidP="00E30DE2">
      <w:pPr>
        <w:pStyle w:val="Ttulo"/>
        <w:rPr>
          <w:rFonts w:ascii="Lexend" w:hAnsi="Lexend" w:hint="eastAsia"/>
          <w:lang w:val="es-419" w:eastAsia="es-BO"/>
        </w:rPr>
      </w:pPr>
    </w:p>
    <w:p w14:paraId="1D93CB5C" w14:textId="3033B1B6" w:rsidR="004C1098" w:rsidRDefault="004C1098" w:rsidP="00E30DE2">
      <w:pPr>
        <w:pStyle w:val="Ttulo"/>
        <w:rPr>
          <w:rFonts w:ascii="Lexend" w:hAnsi="Lexend" w:hint="eastAsia"/>
          <w:lang w:val="es-419" w:eastAsia="es-BO"/>
        </w:rPr>
      </w:pPr>
      <w:r w:rsidRPr="00E30DE2">
        <w:rPr>
          <w:rFonts w:ascii="Lexend" w:hAnsi="Lexend"/>
          <w:lang w:val="es-419" w:eastAsia="es-BO"/>
        </w:rPr>
        <w:t>2. Parte teórica</w:t>
      </w:r>
    </w:p>
    <w:p w14:paraId="49ED383A" w14:textId="05BD9024" w:rsidR="004C1098" w:rsidRPr="004C1098" w:rsidRDefault="004C1098" w:rsidP="004C1098">
      <w:pPr>
        <w:keepNext/>
        <w:keepLines/>
        <w:spacing w:after="320"/>
        <w:rPr>
          <w:rFonts w:ascii="Lexend" w:eastAsia="Lexend" w:hAnsi="Lexend" w:cs="Lexend"/>
          <w:b w:val="0"/>
          <w:color w:val="666666"/>
          <w:sz w:val="30"/>
          <w:szCs w:val="30"/>
          <w:lang w:val="es-419" w:eastAsia="es-BO"/>
        </w:rPr>
      </w:pPr>
      <w:bookmarkStart w:id="1" w:name="_spmncpa1nndv" w:colFirst="0" w:colLast="0"/>
      <w:bookmarkEnd w:id="1"/>
      <w:r w:rsidRPr="004C1098">
        <w:rPr>
          <w:rFonts w:ascii="Lexend" w:eastAsia="Lexend" w:hAnsi="Lexend" w:cs="Lexend"/>
          <w:b w:val="0"/>
          <w:color w:val="666666"/>
          <w:sz w:val="30"/>
          <w:szCs w:val="30"/>
          <w:lang w:val="es-419" w:eastAsia="es-BO"/>
        </w:rPr>
        <w:t>4.1. Fundamentos de POO</w:t>
      </w:r>
    </w:p>
    <w:p w14:paraId="2C92DE91" w14:textId="77777777" w:rsidR="004C1098" w:rsidRPr="004C1098" w:rsidRDefault="004C1098" w:rsidP="005F33CF">
      <w:pPr>
        <w:pStyle w:val="Contenido"/>
        <w:rPr>
          <w:lang w:val="es-419" w:eastAsia="es-BO"/>
        </w:rPr>
      </w:pPr>
      <w:bookmarkStart w:id="2" w:name="_925avuy0fzmo" w:colFirst="0" w:colLast="0"/>
      <w:bookmarkStart w:id="3" w:name="_Toc204207035"/>
      <w:bookmarkEnd w:id="2"/>
      <w:r w:rsidRPr="004C1098">
        <w:rPr>
          <w:lang w:val="es-419" w:eastAsia="es-BO"/>
        </w:rPr>
        <w:t>Clases y Objetos</w:t>
      </w:r>
      <w:bookmarkEnd w:id="3"/>
    </w:p>
    <w:p w14:paraId="19711DD2" w14:textId="77777777" w:rsidR="004C1098" w:rsidRPr="004C1098" w:rsidRDefault="004C1098" w:rsidP="004C1098">
      <w:pPr>
        <w:spacing w:before="240" w:after="240"/>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 xml:space="preserve">En la programación orientada a objetos, una </w:t>
      </w:r>
      <w:r w:rsidRPr="004C1098">
        <w:rPr>
          <w:rFonts w:ascii="Lexend" w:eastAsia="Lexend" w:hAnsi="Lexend" w:cs="Lexend"/>
          <w:color w:val="auto"/>
          <w:sz w:val="22"/>
          <w:lang w:val="es-419" w:eastAsia="es-BO"/>
        </w:rPr>
        <w:t>clase</w:t>
      </w:r>
      <w:r w:rsidRPr="004C1098">
        <w:rPr>
          <w:rFonts w:ascii="Lexend" w:eastAsia="Lexend" w:hAnsi="Lexend" w:cs="Lexend"/>
          <w:b w:val="0"/>
          <w:color w:val="auto"/>
          <w:sz w:val="22"/>
          <w:lang w:val="es-419" w:eastAsia="es-BO"/>
        </w:rPr>
        <w:t xml:space="preserve"> es una estructura que define un conjunto de atributos (propiedades) y métodos (funciones) que describen el comportamiento de un tipo específico de objeto. Se puede considerar como un plano o molde que permite crear </w:t>
      </w:r>
      <w:r w:rsidRPr="004C1098">
        <w:rPr>
          <w:rFonts w:ascii="Lexend" w:eastAsia="Lexend" w:hAnsi="Lexend" w:cs="Lexend"/>
          <w:color w:val="auto"/>
          <w:sz w:val="22"/>
          <w:lang w:val="es-419" w:eastAsia="es-BO"/>
        </w:rPr>
        <w:t>objetos</w:t>
      </w:r>
      <w:r w:rsidRPr="004C1098">
        <w:rPr>
          <w:rFonts w:ascii="Lexend" w:eastAsia="Lexend" w:hAnsi="Lexend" w:cs="Lexend"/>
          <w:b w:val="0"/>
          <w:color w:val="auto"/>
          <w:sz w:val="22"/>
          <w:lang w:val="es-419" w:eastAsia="es-BO"/>
        </w:rPr>
        <w:t>, los cuales son instancias concretas de esa clase. Cada objeto tiene sus propios valores para los atributos definidos en la clase, pero todos comparten la misma estructura y funcionalidad general.</w:t>
      </w:r>
      <w:r w:rsidRPr="004C1098">
        <w:rPr>
          <w:rFonts w:ascii="Lexend" w:eastAsia="Lexend" w:hAnsi="Lexend" w:cs="Lexend"/>
          <w:b w:val="0"/>
          <w:color w:val="auto"/>
          <w:sz w:val="22"/>
          <w:lang w:val="es-419" w:eastAsia="es-BO"/>
        </w:rPr>
        <w:br/>
        <w:t xml:space="preserve"> Esta relación permite modelar elementos del mundo real en el desarrollo de software, facilitando la organización, reutilización y escalabilidad del código.</w:t>
      </w:r>
    </w:p>
    <w:p w14:paraId="2391BD29" w14:textId="77777777" w:rsidR="004C1098" w:rsidRPr="004C1098" w:rsidRDefault="004C1098" w:rsidP="004C1098">
      <w:pPr>
        <w:spacing w:before="240" w:after="240"/>
        <w:rPr>
          <w:rFonts w:ascii="Lexend" w:eastAsia="Lexend" w:hAnsi="Lexend" w:cs="Lexend"/>
          <w:color w:val="auto"/>
          <w:sz w:val="22"/>
          <w:lang w:val="es-419" w:eastAsia="es-BO"/>
        </w:rPr>
      </w:pPr>
      <w:r w:rsidRPr="004C1098">
        <w:rPr>
          <w:rFonts w:ascii="Lexend" w:eastAsia="Lexend" w:hAnsi="Lexend" w:cs="Lexend"/>
          <w:color w:val="auto"/>
          <w:sz w:val="22"/>
          <w:lang w:val="es-419" w:eastAsia="es-BO"/>
        </w:rPr>
        <w:lastRenderedPageBreak/>
        <w:t>Ejemplo:</w:t>
      </w:r>
    </w:p>
    <w:p w14:paraId="29128664" w14:textId="77777777" w:rsidR="004C1098" w:rsidRPr="004C1098" w:rsidRDefault="004C1098" w:rsidP="004C1098">
      <w:pPr>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java</w:t>
      </w:r>
    </w:p>
    <w:p w14:paraId="46BA8285" w14:textId="77777777" w:rsidR="004C1098" w:rsidRPr="004C1098" w:rsidRDefault="004C1098" w:rsidP="004C1098">
      <w:pPr>
        <w:rPr>
          <w:rFonts w:ascii="Lexend" w:eastAsia="Lexend" w:hAnsi="Lexend" w:cs="Lexend"/>
          <w:b w:val="0"/>
          <w:color w:val="auto"/>
          <w:sz w:val="22"/>
          <w:lang w:val="es-419" w:eastAsia="es-BO"/>
        </w:rPr>
      </w:pPr>
    </w:p>
    <w:p w14:paraId="7C2DFA22" w14:textId="77777777" w:rsidR="004C1098" w:rsidRPr="004C1098" w:rsidRDefault="004C1098" w:rsidP="004C1098">
      <w:pPr>
        <w:rPr>
          <w:rFonts w:ascii="Roboto Mono" w:eastAsia="Roboto Mono" w:hAnsi="Roboto Mono" w:cs="Roboto Mono"/>
          <w:b w:val="0"/>
          <w:color w:val="188038"/>
          <w:sz w:val="22"/>
          <w:lang w:val="es-419" w:eastAsia="es-BO"/>
        </w:rPr>
      </w:pPr>
      <w:proofErr w:type="spellStart"/>
      <w:r w:rsidRPr="004C1098">
        <w:rPr>
          <w:rFonts w:ascii="Roboto Mono" w:eastAsia="Roboto Mono" w:hAnsi="Roboto Mono" w:cs="Roboto Mono"/>
          <w:b w:val="0"/>
          <w:color w:val="188038"/>
          <w:sz w:val="22"/>
          <w:lang w:val="es-419" w:eastAsia="es-BO"/>
        </w:rPr>
        <w:t>class</w:t>
      </w:r>
      <w:proofErr w:type="spellEnd"/>
      <w:r w:rsidRPr="004C1098">
        <w:rPr>
          <w:rFonts w:ascii="Roboto Mono" w:eastAsia="Roboto Mono" w:hAnsi="Roboto Mono" w:cs="Roboto Mono"/>
          <w:b w:val="0"/>
          <w:color w:val="188038"/>
          <w:sz w:val="22"/>
          <w:lang w:val="es-419" w:eastAsia="es-BO"/>
        </w:rPr>
        <w:t xml:space="preserve"> Persona {</w:t>
      </w:r>
    </w:p>
    <w:p w14:paraId="0AE1F80B"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 xml:space="preserve">    </w:t>
      </w:r>
      <w:proofErr w:type="spellStart"/>
      <w:r w:rsidRPr="004C1098">
        <w:rPr>
          <w:rFonts w:ascii="Roboto Mono" w:eastAsia="Roboto Mono" w:hAnsi="Roboto Mono" w:cs="Roboto Mono"/>
          <w:b w:val="0"/>
          <w:color w:val="188038"/>
          <w:sz w:val="22"/>
          <w:lang w:val="es-419" w:eastAsia="es-BO"/>
        </w:rPr>
        <w:t>String</w:t>
      </w:r>
      <w:proofErr w:type="spellEnd"/>
      <w:r w:rsidRPr="004C1098">
        <w:rPr>
          <w:rFonts w:ascii="Roboto Mono" w:eastAsia="Roboto Mono" w:hAnsi="Roboto Mono" w:cs="Roboto Mono"/>
          <w:b w:val="0"/>
          <w:color w:val="188038"/>
          <w:sz w:val="22"/>
          <w:lang w:val="es-419" w:eastAsia="es-BO"/>
        </w:rPr>
        <w:t xml:space="preserve"> nombre;</w:t>
      </w:r>
    </w:p>
    <w:p w14:paraId="19F5840F"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 xml:space="preserve">    </w:t>
      </w:r>
      <w:proofErr w:type="spellStart"/>
      <w:r w:rsidRPr="004C1098">
        <w:rPr>
          <w:rFonts w:ascii="Roboto Mono" w:eastAsia="Roboto Mono" w:hAnsi="Roboto Mono" w:cs="Roboto Mono"/>
          <w:b w:val="0"/>
          <w:color w:val="188038"/>
          <w:sz w:val="22"/>
          <w:lang w:val="es-419" w:eastAsia="es-BO"/>
        </w:rPr>
        <w:t>int</w:t>
      </w:r>
      <w:proofErr w:type="spellEnd"/>
      <w:r w:rsidRPr="004C1098">
        <w:rPr>
          <w:rFonts w:ascii="Roboto Mono" w:eastAsia="Roboto Mono" w:hAnsi="Roboto Mono" w:cs="Roboto Mono"/>
          <w:b w:val="0"/>
          <w:color w:val="188038"/>
          <w:sz w:val="22"/>
          <w:lang w:val="es-419" w:eastAsia="es-BO"/>
        </w:rPr>
        <w:t xml:space="preserve"> edad;</w:t>
      </w:r>
    </w:p>
    <w:p w14:paraId="7AD7E08E"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 xml:space="preserve">    </w:t>
      </w:r>
    </w:p>
    <w:p w14:paraId="46CE8EC3"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 xml:space="preserve">    </w:t>
      </w:r>
      <w:proofErr w:type="spellStart"/>
      <w:r w:rsidRPr="004C1098">
        <w:rPr>
          <w:rFonts w:ascii="Roboto Mono" w:eastAsia="Roboto Mono" w:hAnsi="Roboto Mono" w:cs="Roboto Mono"/>
          <w:b w:val="0"/>
          <w:color w:val="188038"/>
          <w:sz w:val="22"/>
          <w:lang w:val="es-419" w:eastAsia="es-BO"/>
        </w:rPr>
        <w:t>void</w:t>
      </w:r>
      <w:proofErr w:type="spellEnd"/>
      <w:r w:rsidRPr="004C1098">
        <w:rPr>
          <w:rFonts w:ascii="Roboto Mono" w:eastAsia="Roboto Mono" w:hAnsi="Roboto Mono" w:cs="Roboto Mono"/>
          <w:b w:val="0"/>
          <w:color w:val="188038"/>
          <w:sz w:val="22"/>
          <w:lang w:val="es-419" w:eastAsia="es-BO"/>
        </w:rPr>
        <w:t xml:space="preserve"> </w:t>
      </w:r>
      <w:proofErr w:type="gramStart"/>
      <w:r w:rsidRPr="004C1098">
        <w:rPr>
          <w:rFonts w:ascii="Roboto Mono" w:eastAsia="Roboto Mono" w:hAnsi="Roboto Mono" w:cs="Roboto Mono"/>
          <w:b w:val="0"/>
          <w:color w:val="188038"/>
          <w:sz w:val="22"/>
          <w:lang w:val="es-419" w:eastAsia="es-BO"/>
        </w:rPr>
        <w:t>saludar(</w:t>
      </w:r>
      <w:proofErr w:type="gramEnd"/>
      <w:r w:rsidRPr="004C1098">
        <w:rPr>
          <w:rFonts w:ascii="Roboto Mono" w:eastAsia="Roboto Mono" w:hAnsi="Roboto Mono" w:cs="Roboto Mono"/>
          <w:b w:val="0"/>
          <w:color w:val="188038"/>
          <w:sz w:val="22"/>
          <w:lang w:val="es-419" w:eastAsia="es-BO"/>
        </w:rPr>
        <w:t>) {</w:t>
      </w:r>
    </w:p>
    <w:p w14:paraId="7D47AD52"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 xml:space="preserve">        </w:t>
      </w:r>
      <w:proofErr w:type="spellStart"/>
      <w:r w:rsidRPr="004C1098">
        <w:rPr>
          <w:rFonts w:ascii="Roboto Mono" w:eastAsia="Roboto Mono" w:hAnsi="Roboto Mono" w:cs="Roboto Mono"/>
          <w:b w:val="0"/>
          <w:color w:val="188038"/>
          <w:sz w:val="22"/>
          <w:lang w:val="es-419" w:eastAsia="es-BO"/>
        </w:rPr>
        <w:t>System.out.println</w:t>
      </w:r>
      <w:proofErr w:type="spellEnd"/>
      <w:r w:rsidRPr="004C1098">
        <w:rPr>
          <w:rFonts w:ascii="Roboto Mono" w:eastAsia="Roboto Mono" w:hAnsi="Roboto Mono" w:cs="Roboto Mono"/>
          <w:b w:val="0"/>
          <w:color w:val="188038"/>
          <w:sz w:val="22"/>
          <w:lang w:val="es-419" w:eastAsia="es-BO"/>
        </w:rPr>
        <w:t>("Hola, mi nombre es " + nombre);</w:t>
      </w:r>
    </w:p>
    <w:p w14:paraId="41D124DD"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 xml:space="preserve">    }</w:t>
      </w:r>
    </w:p>
    <w:p w14:paraId="0F8018B7"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w:t>
      </w:r>
    </w:p>
    <w:p w14:paraId="4040E392" w14:textId="77777777" w:rsidR="004C1098" w:rsidRPr="004C1098" w:rsidRDefault="004C1098" w:rsidP="004C1098">
      <w:pPr>
        <w:rPr>
          <w:rFonts w:ascii="Roboto Mono" w:eastAsia="Roboto Mono" w:hAnsi="Roboto Mono" w:cs="Roboto Mono"/>
          <w:b w:val="0"/>
          <w:color w:val="188038"/>
          <w:sz w:val="22"/>
          <w:lang w:val="es-419" w:eastAsia="es-BO"/>
        </w:rPr>
      </w:pPr>
    </w:p>
    <w:p w14:paraId="14672FA2"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 xml:space="preserve">Persona p1 = new </w:t>
      </w:r>
      <w:proofErr w:type="gramStart"/>
      <w:r w:rsidRPr="004C1098">
        <w:rPr>
          <w:rFonts w:ascii="Roboto Mono" w:eastAsia="Roboto Mono" w:hAnsi="Roboto Mono" w:cs="Roboto Mono"/>
          <w:b w:val="0"/>
          <w:color w:val="188038"/>
          <w:sz w:val="22"/>
          <w:lang w:val="es-419" w:eastAsia="es-BO"/>
        </w:rPr>
        <w:t>Persona(</w:t>
      </w:r>
      <w:proofErr w:type="gramEnd"/>
      <w:r w:rsidRPr="004C1098">
        <w:rPr>
          <w:rFonts w:ascii="Roboto Mono" w:eastAsia="Roboto Mono" w:hAnsi="Roboto Mono" w:cs="Roboto Mono"/>
          <w:b w:val="0"/>
          <w:color w:val="188038"/>
          <w:sz w:val="22"/>
          <w:lang w:val="es-419" w:eastAsia="es-BO"/>
        </w:rPr>
        <w:t>);</w:t>
      </w:r>
    </w:p>
    <w:p w14:paraId="559B1A4A"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p</w:t>
      </w:r>
      <w:proofErr w:type="gramStart"/>
      <w:r w:rsidRPr="004C1098">
        <w:rPr>
          <w:rFonts w:ascii="Roboto Mono" w:eastAsia="Roboto Mono" w:hAnsi="Roboto Mono" w:cs="Roboto Mono"/>
          <w:b w:val="0"/>
          <w:color w:val="188038"/>
          <w:sz w:val="22"/>
          <w:lang w:val="es-419" w:eastAsia="es-BO"/>
        </w:rPr>
        <w:t>1.nombre</w:t>
      </w:r>
      <w:proofErr w:type="gramEnd"/>
      <w:r w:rsidRPr="004C1098">
        <w:rPr>
          <w:rFonts w:ascii="Roboto Mono" w:eastAsia="Roboto Mono" w:hAnsi="Roboto Mono" w:cs="Roboto Mono"/>
          <w:b w:val="0"/>
          <w:color w:val="188038"/>
          <w:sz w:val="22"/>
          <w:lang w:val="es-419" w:eastAsia="es-BO"/>
        </w:rPr>
        <w:t xml:space="preserve"> = "Miriam";</w:t>
      </w:r>
    </w:p>
    <w:p w14:paraId="3A4C6AD1" w14:textId="77777777" w:rsidR="004C1098" w:rsidRPr="004C1098" w:rsidRDefault="004C1098" w:rsidP="004C1098">
      <w:pPr>
        <w:rPr>
          <w:rFonts w:ascii="Roboto Mono" w:eastAsia="Roboto Mono" w:hAnsi="Roboto Mono" w:cs="Roboto Mono"/>
          <w:b w:val="0"/>
          <w:color w:val="188038"/>
          <w:sz w:val="22"/>
          <w:lang w:val="es-419" w:eastAsia="es-BO"/>
        </w:rPr>
      </w:pPr>
      <w:r w:rsidRPr="004C1098">
        <w:rPr>
          <w:rFonts w:ascii="Roboto Mono" w:eastAsia="Roboto Mono" w:hAnsi="Roboto Mono" w:cs="Roboto Mono"/>
          <w:b w:val="0"/>
          <w:color w:val="188038"/>
          <w:sz w:val="22"/>
          <w:lang w:val="es-419" w:eastAsia="es-BO"/>
        </w:rPr>
        <w:t>p</w:t>
      </w:r>
      <w:proofErr w:type="gramStart"/>
      <w:r w:rsidRPr="004C1098">
        <w:rPr>
          <w:rFonts w:ascii="Roboto Mono" w:eastAsia="Roboto Mono" w:hAnsi="Roboto Mono" w:cs="Roboto Mono"/>
          <w:b w:val="0"/>
          <w:color w:val="188038"/>
          <w:sz w:val="22"/>
          <w:lang w:val="es-419" w:eastAsia="es-BO"/>
        </w:rPr>
        <w:t>1.saludar</w:t>
      </w:r>
      <w:proofErr w:type="gramEnd"/>
      <w:r w:rsidRPr="004C1098">
        <w:rPr>
          <w:rFonts w:ascii="Roboto Mono" w:eastAsia="Roboto Mono" w:hAnsi="Roboto Mono" w:cs="Roboto Mono"/>
          <w:b w:val="0"/>
          <w:color w:val="188038"/>
          <w:sz w:val="22"/>
          <w:lang w:val="es-419" w:eastAsia="es-BO"/>
        </w:rPr>
        <w:t>();   // Imprime: Hola, mi nombre es Miriam</w:t>
      </w:r>
    </w:p>
    <w:p w14:paraId="20AA96EA" w14:textId="77777777" w:rsidR="004C1098" w:rsidRPr="004C1098" w:rsidRDefault="004C1098" w:rsidP="004C1098">
      <w:pPr>
        <w:rPr>
          <w:rFonts w:ascii="Lexend" w:eastAsia="Lexend" w:hAnsi="Lexend" w:cs="Lexend"/>
          <w:b w:val="0"/>
          <w:color w:val="auto"/>
          <w:sz w:val="22"/>
          <w:lang w:val="es-419" w:eastAsia="es-BO"/>
        </w:rPr>
      </w:pPr>
    </w:p>
    <w:p w14:paraId="4B6C5152" w14:textId="77777777" w:rsidR="004C1098" w:rsidRPr="004C1098" w:rsidRDefault="004C1098" w:rsidP="004C1098">
      <w:pPr>
        <w:rPr>
          <w:rFonts w:ascii="Lexend" w:eastAsia="Lexend" w:hAnsi="Lexend" w:cs="Lexend"/>
          <w:b w:val="0"/>
          <w:color w:val="auto"/>
          <w:sz w:val="22"/>
          <w:lang w:val="es-419" w:eastAsia="es-BO"/>
        </w:rPr>
      </w:pPr>
    </w:p>
    <w:p w14:paraId="1578871D" w14:textId="77777777" w:rsidR="004C1098" w:rsidRPr="004C1098" w:rsidRDefault="004C1098" w:rsidP="004C1098">
      <w:pPr>
        <w:rPr>
          <w:rFonts w:ascii="Lexend" w:eastAsia="Lexend" w:hAnsi="Lexend" w:cs="Lexend"/>
          <w:b w:val="0"/>
          <w:color w:val="auto"/>
          <w:sz w:val="22"/>
          <w:lang w:val="es-419" w:eastAsia="es-BO"/>
        </w:rPr>
      </w:pPr>
    </w:p>
    <w:p w14:paraId="4BE43296" w14:textId="77777777" w:rsidR="004C1098" w:rsidRPr="004C1098" w:rsidRDefault="004C1098" w:rsidP="004C1098">
      <w:pPr>
        <w:rPr>
          <w:rFonts w:ascii="Lexend" w:eastAsia="Lexend" w:hAnsi="Lexend" w:cs="Lexend"/>
          <w:b w:val="0"/>
          <w:color w:val="auto"/>
          <w:sz w:val="22"/>
          <w:lang w:val="es-419" w:eastAsia="es-BO"/>
        </w:rPr>
      </w:pPr>
    </w:p>
    <w:p w14:paraId="0C75702C" w14:textId="77777777" w:rsidR="004C1098" w:rsidRPr="004C1098" w:rsidRDefault="004C1098" w:rsidP="005F33CF">
      <w:pPr>
        <w:pStyle w:val="Contenido"/>
        <w:rPr>
          <w:lang w:val="es-419" w:eastAsia="es-BO"/>
        </w:rPr>
      </w:pPr>
      <w:bookmarkStart w:id="4" w:name="_u6uh4ngarei4" w:colFirst="0" w:colLast="0"/>
      <w:bookmarkStart w:id="5" w:name="_Toc204207036"/>
      <w:bookmarkEnd w:id="4"/>
      <w:r w:rsidRPr="004C1098">
        <w:rPr>
          <w:lang w:val="es-419" w:eastAsia="es-BO"/>
        </w:rPr>
        <w:t>Encapsulamiento</w:t>
      </w:r>
      <w:bookmarkEnd w:id="5"/>
    </w:p>
    <w:p w14:paraId="105D0CFF" w14:textId="77777777" w:rsidR="004C1098" w:rsidRPr="004C1098" w:rsidRDefault="004C1098" w:rsidP="004C1098">
      <w:pPr>
        <w:spacing w:before="240" w:after="240"/>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 xml:space="preserve">El </w:t>
      </w:r>
      <w:r w:rsidRPr="004C1098">
        <w:rPr>
          <w:rFonts w:ascii="Lexend" w:eastAsia="Lexend" w:hAnsi="Lexend" w:cs="Lexend"/>
          <w:color w:val="auto"/>
          <w:sz w:val="22"/>
          <w:lang w:val="es-419" w:eastAsia="es-BO"/>
        </w:rPr>
        <w:t>encapsulamiento</w:t>
      </w:r>
      <w:r w:rsidRPr="004C1098">
        <w:rPr>
          <w:rFonts w:ascii="Lexend" w:eastAsia="Lexend" w:hAnsi="Lexend" w:cs="Lexend"/>
          <w:b w:val="0"/>
          <w:color w:val="auto"/>
          <w:sz w:val="22"/>
          <w:lang w:val="es-419" w:eastAsia="es-BO"/>
        </w:rPr>
        <w:t xml:space="preserve"> consiste en ocultar los detalles internos de una clase y controlar el acceso a sus datos. Esto se logra usando modificadores de acceso como </w:t>
      </w:r>
      <w:proofErr w:type="spellStart"/>
      <w:r w:rsidRPr="004C1098">
        <w:rPr>
          <w:rFonts w:ascii="Roboto Mono" w:eastAsia="Roboto Mono" w:hAnsi="Roboto Mono" w:cs="Roboto Mono"/>
          <w:b w:val="0"/>
          <w:color w:val="188038"/>
          <w:sz w:val="22"/>
          <w:lang w:val="es-419" w:eastAsia="es-BO"/>
        </w:rPr>
        <w:t>private</w:t>
      </w:r>
      <w:proofErr w:type="spellEnd"/>
      <w:r w:rsidRPr="004C1098">
        <w:rPr>
          <w:rFonts w:ascii="Lexend" w:eastAsia="Lexend" w:hAnsi="Lexend" w:cs="Lexend"/>
          <w:b w:val="0"/>
          <w:color w:val="auto"/>
          <w:sz w:val="22"/>
          <w:lang w:val="es-419" w:eastAsia="es-BO"/>
        </w:rPr>
        <w:t xml:space="preserve"> (privado), </w:t>
      </w:r>
      <w:proofErr w:type="spellStart"/>
      <w:r w:rsidRPr="004C1098">
        <w:rPr>
          <w:rFonts w:ascii="Roboto Mono" w:eastAsia="Roboto Mono" w:hAnsi="Roboto Mono" w:cs="Roboto Mono"/>
          <w:b w:val="0"/>
          <w:color w:val="188038"/>
          <w:sz w:val="22"/>
          <w:lang w:val="es-419" w:eastAsia="es-BO"/>
        </w:rPr>
        <w:t>public</w:t>
      </w:r>
      <w:proofErr w:type="spellEnd"/>
      <w:r w:rsidRPr="004C1098">
        <w:rPr>
          <w:rFonts w:ascii="Lexend" w:eastAsia="Lexend" w:hAnsi="Lexend" w:cs="Lexend"/>
          <w:b w:val="0"/>
          <w:color w:val="auto"/>
          <w:sz w:val="22"/>
          <w:lang w:val="es-419" w:eastAsia="es-BO"/>
        </w:rPr>
        <w:t xml:space="preserve"> (público) o </w:t>
      </w:r>
      <w:proofErr w:type="spellStart"/>
      <w:r w:rsidRPr="004C1098">
        <w:rPr>
          <w:rFonts w:ascii="Roboto Mono" w:eastAsia="Roboto Mono" w:hAnsi="Roboto Mono" w:cs="Roboto Mono"/>
          <w:b w:val="0"/>
          <w:color w:val="188038"/>
          <w:sz w:val="22"/>
          <w:lang w:val="es-419" w:eastAsia="es-BO"/>
        </w:rPr>
        <w:t>protected</w:t>
      </w:r>
      <w:proofErr w:type="spellEnd"/>
      <w:r w:rsidRPr="004C1098">
        <w:rPr>
          <w:rFonts w:ascii="Lexend" w:eastAsia="Lexend" w:hAnsi="Lexend" w:cs="Lexend"/>
          <w:b w:val="0"/>
          <w:color w:val="auto"/>
          <w:sz w:val="22"/>
          <w:lang w:val="es-419" w:eastAsia="es-BO"/>
        </w:rPr>
        <w:t xml:space="preserve"> (protegido), y mediante métodos conocidos como </w:t>
      </w:r>
      <w:proofErr w:type="spellStart"/>
      <w:r w:rsidRPr="004C1098">
        <w:rPr>
          <w:rFonts w:ascii="Lexend" w:eastAsia="Lexend" w:hAnsi="Lexend" w:cs="Lexend"/>
          <w:b w:val="0"/>
          <w:color w:val="auto"/>
          <w:sz w:val="22"/>
          <w:lang w:val="es-419" w:eastAsia="es-BO"/>
        </w:rPr>
        <w:t>getters</w:t>
      </w:r>
      <w:proofErr w:type="spellEnd"/>
      <w:r w:rsidRPr="004C1098">
        <w:rPr>
          <w:rFonts w:ascii="Lexend" w:eastAsia="Lexend" w:hAnsi="Lexend" w:cs="Lexend"/>
          <w:b w:val="0"/>
          <w:color w:val="auto"/>
          <w:sz w:val="22"/>
          <w:lang w:val="es-419" w:eastAsia="es-BO"/>
        </w:rPr>
        <w:t xml:space="preserve"> y </w:t>
      </w:r>
      <w:proofErr w:type="spellStart"/>
      <w:r w:rsidRPr="004C1098">
        <w:rPr>
          <w:rFonts w:ascii="Lexend" w:eastAsia="Lexend" w:hAnsi="Lexend" w:cs="Lexend"/>
          <w:b w:val="0"/>
          <w:color w:val="auto"/>
          <w:sz w:val="22"/>
          <w:lang w:val="es-419" w:eastAsia="es-BO"/>
        </w:rPr>
        <w:t>setters</w:t>
      </w:r>
      <w:proofErr w:type="spellEnd"/>
      <w:r w:rsidRPr="004C1098">
        <w:rPr>
          <w:rFonts w:ascii="Lexend" w:eastAsia="Lexend" w:hAnsi="Lexend" w:cs="Lexend"/>
          <w:b w:val="0"/>
          <w:color w:val="auto"/>
          <w:sz w:val="22"/>
          <w:lang w:val="es-419" w:eastAsia="es-BO"/>
        </w:rPr>
        <w:t>.</w:t>
      </w:r>
      <w:r w:rsidRPr="004C1098">
        <w:rPr>
          <w:rFonts w:ascii="Lexend" w:eastAsia="Lexend" w:hAnsi="Lexend" w:cs="Lexend"/>
          <w:b w:val="0"/>
          <w:color w:val="auto"/>
          <w:sz w:val="22"/>
          <w:lang w:val="es-419" w:eastAsia="es-BO"/>
        </w:rPr>
        <w:br/>
        <w:t xml:space="preserve"> Este principio protege la integridad de los datos, ya que evita que sean modificados directamente desde fuera de la clase. También mejora el mantenimiento del sistema, ya que los cambios internos no afectan a las demás partes del programa.</w:t>
      </w:r>
    </w:p>
    <w:p w14:paraId="5CC85146" w14:textId="77777777" w:rsidR="004C1098" w:rsidRPr="004C1098" w:rsidRDefault="004C1098" w:rsidP="004C1098">
      <w:pPr>
        <w:spacing w:before="240" w:after="240"/>
        <w:rPr>
          <w:rFonts w:ascii="Lexend" w:eastAsia="Lexend" w:hAnsi="Lexend" w:cs="Lexend"/>
          <w:color w:val="auto"/>
          <w:sz w:val="22"/>
          <w:lang w:val="es-419" w:eastAsia="es-BO"/>
        </w:rPr>
      </w:pPr>
      <w:r w:rsidRPr="004C1098">
        <w:rPr>
          <w:rFonts w:ascii="Lexend" w:eastAsia="Lexend" w:hAnsi="Lexend" w:cs="Lexend"/>
          <w:color w:val="auto"/>
          <w:sz w:val="22"/>
          <w:lang w:val="es-419" w:eastAsia="es-BO"/>
        </w:rPr>
        <w:t>Ejemplo:</w:t>
      </w:r>
    </w:p>
    <w:p w14:paraId="0BE2E4F1" w14:textId="77777777" w:rsidR="004C1098" w:rsidRPr="004C1098" w:rsidRDefault="004C1098" w:rsidP="004C1098">
      <w:pPr>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java</w:t>
      </w:r>
    </w:p>
    <w:p w14:paraId="1A75A45B" w14:textId="77777777" w:rsidR="004C1098" w:rsidRPr="00983A91" w:rsidRDefault="004C1098" w:rsidP="004C1098">
      <w:pPr>
        <w:rPr>
          <w:rFonts w:ascii="Lexend" w:eastAsia="Lexend" w:hAnsi="Lexend" w:cs="Lexend"/>
          <w:b w:val="0"/>
          <w:color w:val="auto"/>
          <w:sz w:val="22"/>
          <w:u w:val="single"/>
          <w:lang w:val="es-419" w:eastAsia="es-BO"/>
        </w:rPr>
      </w:pPr>
    </w:p>
    <w:p w14:paraId="2E2EF061" w14:textId="77777777" w:rsidR="004C1098" w:rsidRPr="004C1098" w:rsidRDefault="004C1098" w:rsidP="004C1098">
      <w:pPr>
        <w:rPr>
          <w:rFonts w:ascii="Lexend" w:eastAsia="Lexend" w:hAnsi="Lexend" w:cs="Lexend"/>
          <w:b w:val="0"/>
          <w:color w:val="188038"/>
          <w:sz w:val="22"/>
          <w:lang w:val="es-419" w:eastAsia="es-BO"/>
        </w:rPr>
      </w:pPr>
      <w:proofErr w:type="spellStart"/>
      <w:r w:rsidRPr="004C1098">
        <w:rPr>
          <w:rFonts w:ascii="Lexend" w:eastAsia="Lexend" w:hAnsi="Lexend" w:cs="Lexend"/>
          <w:b w:val="0"/>
          <w:color w:val="188038"/>
          <w:sz w:val="22"/>
          <w:lang w:val="es-419" w:eastAsia="es-BO"/>
        </w:rPr>
        <w:t>class</w:t>
      </w:r>
      <w:proofErr w:type="spellEnd"/>
      <w:r w:rsidRPr="004C1098">
        <w:rPr>
          <w:rFonts w:ascii="Lexend" w:eastAsia="Lexend" w:hAnsi="Lexend" w:cs="Lexend"/>
          <w:b w:val="0"/>
          <w:color w:val="188038"/>
          <w:sz w:val="22"/>
          <w:lang w:val="es-419" w:eastAsia="es-BO"/>
        </w:rPr>
        <w:t xml:space="preserve"> </w:t>
      </w:r>
      <w:proofErr w:type="spellStart"/>
      <w:r w:rsidRPr="004C1098">
        <w:rPr>
          <w:rFonts w:ascii="Lexend" w:eastAsia="Lexend" w:hAnsi="Lexend" w:cs="Lexend"/>
          <w:b w:val="0"/>
          <w:color w:val="188038"/>
          <w:sz w:val="22"/>
          <w:lang w:val="es-419" w:eastAsia="es-BO"/>
        </w:rPr>
        <w:t>CuentaBancaria</w:t>
      </w:r>
      <w:proofErr w:type="spellEnd"/>
      <w:r w:rsidRPr="004C1098">
        <w:rPr>
          <w:rFonts w:ascii="Lexend" w:eastAsia="Lexend" w:hAnsi="Lexend" w:cs="Lexend"/>
          <w:b w:val="0"/>
          <w:color w:val="188038"/>
          <w:sz w:val="22"/>
          <w:lang w:val="es-419" w:eastAsia="es-BO"/>
        </w:rPr>
        <w:t xml:space="preserve"> {</w:t>
      </w:r>
    </w:p>
    <w:p w14:paraId="59C8915A"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 xml:space="preserve">    </w:t>
      </w:r>
      <w:proofErr w:type="spellStart"/>
      <w:r w:rsidRPr="004C1098">
        <w:rPr>
          <w:rFonts w:ascii="Lexend" w:eastAsia="Lexend" w:hAnsi="Lexend" w:cs="Lexend"/>
          <w:b w:val="0"/>
          <w:color w:val="188038"/>
          <w:sz w:val="22"/>
          <w:lang w:val="es-419" w:eastAsia="es-BO"/>
        </w:rPr>
        <w:t>private</w:t>
      </w:r>
      <w:proofErr w:type="spellEnd"/>
      <w:r w:rsidRPr="004C1098">
        <w:rPr>
          <w:rFonts w:ascii="Lexend" w:eastAsia="Lexend" w:hAnsi="Lexend" w:cs="Lexend"/>
          <w:b w:val="0"/>
          <w:color w:val="188038"/>
          <w:sz w:val="22"/>
          <w:lang w:val="es-419" w:eastAsia="es-BO"/>
        </w:rPr>
        <w:t xml:space="preserve"> </w:t>
      </w:r>
      <w:proofErr w:type="spellStart"/>
      <w:r w:rsidRPr="004C1098">
        <w:rPr>
          <w:rFonts w:ascii="Lexend" w:eastAsia="Lexend" w:hAnsi="Lexend" w:cs="Lexend"/>
          <w:b w:val="0"/>
          <w:color w:val="188038"/>
          <w:sz w:val="22"/>
          <w:lang w:val="es-419" w:eastAsia="es-BO"/>
        </w:rPr>
        <w:t>double</w:t>
      </w:r>
      <w:proofErr w:type="spellEnd"/>
      <w:r w:rsidRPr="004C1098">
        <w:rPr>
          <w:rFonts w:ascii="Lexend" w:eastAsia="Lexend" w:hAnsi="Lexend" w:cs="Lexend"/>
          <w:b w:val="0"/>
          <w:color w:val="188038"/>
          <w:sz w:val="22"/>
          <w:lang w:val="es-419" w:eastAsia="es-BO"/>
        </w:rPr>
        <w:t xml:space="preserve"> saldo;</w:t>
      </w:r>
    </w:p>
    <w:p w14:paraId="7E7D1AE9" w14:textId="77777777" w:rsidR="004C1098" w:rsidRPr="004C1098" w:rsidRDefault="004C1098" w:rsidP="004C1098">
      <w:pPr>
        <w:rPr>
          <w:rFonts w:ascii="Lexend" w:eastAsia="Lexend" w:hAnsi="Lexend" w:cs="Lexend"/>
          <w:b w:val="0"/>
          <w:color w:val="188038"/>
          <w:sz w:val="22"/>
          <w:lang w:val="es-419" w:eastAsia="es-BO"/>
        </w:rPr>
      </w:pPr>
    </w:p>
    <w:p w14:paraId="207E4818" w14:textId="77777777" w:rsidR="004C1098" w:rsidRPr="006703D3" w:rsidRDefault="004C1098" w:rsidP="004C1098">
      <w:pPr>
        <w:rPr>
          <w:rFonts w:ascii="Lexend" w:eastAsia="Lexend" w:hAnsi="Lexend" w:cs="Lexend"/>
          <w:b w:val="0"/>
          <w:color w:val="188038"/>
          <w:sz w:val="22"/>
          <w:lang w:val="en-US" w:eastAsia="es-BO"/>
        </w:rPr>
      </w:pPr>
      <w:r w:rsidRPr="004C1098">
        <w:rPr>
          <w:rFonts w:ascii="Lexend" w:eastAsia="Lexend" w:hAnsi="Lexend" w:cs="Lexend"/>
          <w:b w:val="0"/>
          <w:color w:val="188038"/>
          <w:sz w:val="22"/>
          <w:lang w:val="es-419" w:eastAsia="es-BO"/>
        </w:rPr>
        <w:t xml:space="preserve">    </w:t>
      </w:r>
      <w:r w:rsidRPr="006703D3">
        <w:rPr>
          <w:rFonts w:ascii="Lexend" w:eastAsia="Lexend" w:hAnsi="Lexend" w:cs="Lexend"/>
          <w:b w:val="0"/>
          <w:color w:val="188038"/>
          <w:sz w:val="22"/>
          <w:lang w:val="en-US" w:eastAsia="es-BO"/>
        </w:rPr>
        <w:t xml:space="preserve">public double </w:t>
      </w:r>
      <w:proofErr w:type="spellStart"/>
      <w:proofErr w:type="gramStart"/>
      <w:r w:rsidRPr="006703D3">
        <w:rPr>
          <w:rFonts w:ascii="Lexend" w:eastAsia="Lexend" w:hAnsi="Lexend" w:cs="Lexend"/>
          <w:b w:val="0"/>
          <w:color w:val="188038"/>
          <w:sz w:val="22"/>
          <w:lang w:val="en-US" w:eastAsia="es-BO"/>
        </w:rPr>
        <w:t>getSaldo</w:t>
      </w:r>
      <w:proofErr w:type="spellEnd"/>
      <w:r w:rsidRPr="006703D3">
        <w:rPr>
          <w:rFonts w:ascii="Lexend" w:eastAsia="Lexend" w:hAnsi="Lexend" w:cs="Lexend"/>
          <w:b w:val="0"/>
          <w:color w:val="188038"/>
          <w:sz w:val="22"/>
          <w:lang w:val="en-US" w:eastAsia="es-BO"/>
        </w:rPr>
        <w:t>(</w:t>
      </w:r>
      <w:proofErr w:type="gramEnd"/>
      <w:r w:rsidRPr="006703D3">
        <w:rPr>
          <w:rFonts w:ascii="Lexend" w:eastAsia="Lexend" w:hAnsi="Lexend" w:cs="Lexend"/>
          <w:b w:val="0"/>
          <w:color w:val="188038"/>
          <w:sz w:val="22"/>
          <w:lang w:val="en-US" w:eastAsia="es-BO"/>
        </w:rPr>
        <w:t>) {</w:t>
      </w:r>
    </w:p>
    <w:p w14:paraId="27A0867B" w14:textId="77777777" w:rsidR="004C1098" w:rsidRPr="006703D3" w:rsidRDefault="004C1098" w:rsidP="004C1098">
      <w:pPr>
        <w:rPr>
          <w:rFonts w:ascii="Lexend" w:eastAsia="Lexend" w:hAnsi="Lexend" w:cs="Lexend"/>
          <w:b w:val="0"/>
          <w:color w:val="188038"/>
          <w:sz w:val="22"/>
          <w:lang w:val="en-US" w:eastAsia="es-BO"/>
        </w:rPr>
      </w:pPr>
      <w:r w:rsidRPr="006703D3">
        <w:rPr>
          <w:rFonts w:ascii="Lexend" w:eastAsia="Lexend" w:hAnsi="Lexend" w:cs="Lexend"/>
          <w:b w:val="0"/>
          <w:color w:val="188038"/>
          <w:sz w:val="22"/>
          <w:lang w:val="en-US" w:eastAsia="es-BO"/>
        </w:rPr>
        <w:t xml:space="preserve">        return </w:t>
      </w:r>
      <w:proofErr w:type="spellStart"/>
      <w:r w:rsidRPr="006703D3">
        <w:rPr>
          <w:rFonts w:ascii="Lexend" w:eastAsia="Lexend" w:hAnsi="Lexend" w:cs="Lexend"/>
          <w:b w:val="0"/>
          <w:color w:val="188038"/>
          <w:sz w:val="22"/>
          <w:lang w:val="en-US" w:eastAsia="es-BO"/>
        </w:rPr>
        <w:t>saldo</w:t>
      </w:r>
      <w:proofErr w:type="spellEnd"/>
      <w:r w:rsidRPr="006703D3">
        <w:rPr>
          <w:rFonts w:ascii="Lexend" w:eastAsia="Lexend" w:hAnsi="Lexend" w:cs="Lexend"/>
          <w:b w:val="0"/>
          <w:color w:val="188038"/>
          <w:sz w:val="22"/>
          <w:lang w:val="en-US" w:eastAsia="es-BO"/>
        </w:rPr>
        <w:t>;</w:t>
      </w:r>
    </w:p>
    <w:p w14:paraId="5453D448" w14:textId="77777777" w:rsidR="004C1098" w:rsidRPr="004C1098" w:rsidRDefault="004C1098" w:rsidP="004C1098">
      <w:pPr>
        <w:rPr>
          <w:rFonts w:ascii="Lexend" w:eastAsia="Lexend" w:hAnsi="Lexend" w:cs="Lexend"/>
          <w:b w:val="0"/>
          <w:color w:val="188038"/>
          <w:sz w:val="22"/>
          <w:lang w:val="es-419" w:eastAsia="es-BO"/>
        </w:rPr>
      </w:pPr>
      <w:r w:rsidRPr="006703D3">
        <w:rPr>
          <w:rFonts w:ascii="Lexend" w:eastAsia="Lexend" w:hAnsi="Lexend" w:cs="Lexend"/>
          <w:b w:val="0"/>
          <w:color w:val="188038"/>
          <w:sz w:val="22"/>
          <w:lang w:val="en-US" w:eastAsia="es-BO"/>
        </w:rPr>
        <w:t xml:space="preserve">    </w:t>
      </w:r>
      <w:r w:rsidRPr="004C1098">
        <w:rPr>
          <w:rFonts w:ascii="Lexend" w:eastAsia="Lexend" w:hAnsi="Lexend" w:cs="Lexend"/>
          <w:b w:val="0"/>
          <w:color w:val="188038"/>
          <w:sz w:val="22"/>
          <w:lang w:val="es-419" w:eastAsia="es-BO"/>
        </w:rPr>
        <w:t>}</w:t>
      </w:r>
    </w:p>
    <w:p w14:paraId="2F039F74" w14:textId="77777777" w:rsidR="004C1098" w:rsidRPr="004C1098" w:rsidRDefault="004C1098" w:rsidP="004C1098">
      <w:pPr>
        <w:rPr>
          <w:rFonts w:ascii="Lexend" w:eastAsia="Lexend" w:hAnsi="Lexend" w:cs="Lexend"/>
          <w:b w:val="0"/>
          <w:color w:val="188038"/>
          <w:sz w:val="22"/>
          <w:lang w:val="es-419" w:eastAsia="es-BO"/>
        </w:rPr>
      </w:pPr>
    </w:p>
    <w:p w14:paraId="3909020D" w14:textId="77777777" w:rsidR="004C1098" w:rsidRPr="006703D3" w:rsidRDefault="004C1098" w:rsidP="004C1098">
      <w:pPr>
        <w:rPr>
          <w:rFonts w:ascii="Lexend" w:eastAsia="Lexend" w:hAnsi="Lexend" w:cs="Lexend"/>
          <w:b w:val="0"/>
          <w:color w:val="188038"/>
          <w:sz w:val="22"/>
          <w:lang w:val="en-US" w:eastAsia="es-BO"/>
        </w:rPr>
      </w:pPr>
      <w:r w:rsidRPr="004C1098">
        <w:rPr>
          <w:rFonts w:ascii="Lexend" w:eastAsia="Lexend" w:hAnsi="Lexend" w:cs="Lexend"/>
          <w:b w:val="0"/>
          <w:color w:val="188038"/>
          <w:sz w:val="22"/>
          <w:lang w:val="es-419" w:eastAsia="es-BO"/>
        </w:rPr>
        <w:t xml:space="preserve">    </w:t>
      </w:r>
      <w:r w:rsidRPr="006703D3">
        <w:rPr>
          <w:rFonts w:ascii="Lexend" w:eastAsia="Lexend" w:hAnsi="Lexend" w:cs="Lexend"/>
          <w:b w:val="0"/>
          <w:color w:val="188038"/>
          <w:sz w:val="22"/>
          <w:lang w:val="en-US" w:eastAsia="es-BO"/>
        </w:rPr>
        <w:t xml:space="preserve">public void </w:t>
      </w:r>
      <w:proofErr w:type="spellStart"/>
      <w:proofErr w:type="gramStart"/>
      <w:r w:rsidRPr="006703D3">
        <w:rPr>
          <w:rFonts w:ascii="Lexend" w:eastAsia="Lexend" w:hAnsi="Lexend" w:cs="Lexend"/>
          <w:b w:val="0"/>
          <w:color w:val="188038"/>
          <w:sz w:val="22"/>
          <w:lang w:val="en-US" w:eastAsia="es-BO"/>
        </w:rPr>
        <w:t>depositar</w:t>
      </w:r>
      <w:proofErr w:type="spellEnd"/>
      <w:r w:rsidRPr="006703D3">
        <w:rPr>
          <w:rFonts w:ascii="Lexend" w:eastAsia="Lexend" w:hAnsi="Lexend" w:cs="Lexend"/>
          <w:b w:val="0"/>
          <w:color w:val="188038"/>
          <w:sz w:val="22"/>
          <w:lang w:val="en-US" w:eastAsia="es-BO"/>
        </w:rPr>
        <w:t>(</w:t>
      </w:r>
      <w:proofErr w:type="gramEnd"/>
      <w:r w:rsidRPr="006703D3">
        <w:rPr>
          <w:rFonts w:ascii="Lexend" w:eastAsia="Lexend" w:hAnsi="Lexend" w:cs="Lexend"/>
          <w:b w:val="0"/>
          <w:color w:val="188038"/>
          <w:sz w:val="22"/>
          <w:lang w:val="en-US" w:eastAsia="es-BO"/>
        </w:rPr>
        <w:t xml:space="preserve">double </w:t>
      </w:r>
      <w:proofErr w:type="spellStart"/>
      <w:r w:rsidRPr="006703D3">
        <w:rPr>
          <w:rFonts w:ascii="Lexend" w:eastAsia="Lexend" w:hAnsi="Lexend" w:cs="Lexend"/>
          <w:b w:val="0"/>
          <w:color w:val="188038"/>
          <w:sz w:val="22"/>
          <w:lang w:val="en-US" w:eastAsia="es-BO"/>
        </w:rPr>
        <w:t>monto</w:t>
      </w:r>
      <w:proofErr w:type="spellEnd"/>
      <w:r w:rsidRPr="006703D3">
        <w:rPr>
          <w:rFonts w:ascii="Lexend" w:eastAsia="Lexend" w:hAnsi="Lexend" w:cs="Lexend"/>
          <w:b w:val="0"/>
          <w:color w:val="188038"/>
          <w:sz w:val="22"/>
          <w:lang w:val="en-US" w:eastAsia="es-BO"/>
        </w:rPr>
        <w:t>) {</w:t>
      </w:r>
    </w:p>
    <w:p w14:paraId="29A08F8E" w14:textId="77777777" w:rsidR="004C1098" w:rsidRPr="004C1098" w:rsidRDefault="004C1098" w:rsidP="004C1098">
      <w:pPr>
        <w:rPr>
          <w:rFonts w:ascii="Lexend" w:eastAsia="Lexend" w:hAnsi="Lexend" w:cs="Lexend"/>
          <w:b w:val="0"/>
          <w:color w:val="188038"/>
          <w:sz w:val="22"/>
          <w:lang w:val="es-419" w:eastAsia="es-BO"/>
        </w:rPr>
      </w:pPr>
      <w:r w:rsidRPr="006703D3">
        <w:rPr>
          <w:rFonts w:ascii="Lexend" w:eastAsia="Lexend" w:hAnsi="Lexend" w:cs="Lexend"/>
          <w:b w:val="0"/>
          <w:color w:val="188038"/>
          <w:sz w:val="22"/>
          <w:lang w:val="en-US" w:eastAsia="es-BO"/>
        </w:rPr>
        <w:t xml:space="preserve">        </w:t>
      </w:r>
      <w:proofErr w:type="spellStart"/>
      <w:r w:rsidRPr="004C1098">
        <w:rPr>
          <w:rFonts w:ascii="Lexend" w:eastAsia="Lexend" w:hAnsi="Lexend" w:cs="Lexend"/>
          <w:b w:val="0"/>
          <w:color w:val="188038"/>
          <w:sz w:val="22"/>
          <w:lang w:val="es-419" w:eastAsia="es-BO"/>
        </w:rPr>
        <w:t>if</w:t>
      </w:r>
      <w:proofErr w:type="spellEnd"/>
      <w:r w:rsidRPr="004C1098">
        <w:rPr>
          <w:rFonts w:ascii="Lexend" w:eastAsia="Lexend" w:hAnsi="Lexend" w:cs="Lexend"/>
          <w:b w:val="0"/>
          <w:color w:val="188038"/>
          <w:sz w:val="22"/>
          <w:lang w:val="es-419" w:eastAsia="es-BO"/>
        </w:rPr>
        <w:t xml:space="preserve"> (monto &gt; 0) {</w:t>
      </w:r>
    </w:p>
    <w:p w14:paraId="0FB00478"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 xml:space="preserve">            saldo += monto;</w:t>
      </w:r>
    </w:p>
    <w:p w14:paraId="6EA826D0"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 xml:space="preserve">        }</w:t>
      </w:r>
    </w:p>
    <w:p w14:paraId="43E5F4BF"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 xml:space="preserve">    }</w:t>
      </w:r>
    </w:p>
    <w:p w14:paraId="67EB0E8A"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w:t>
      </w:r>
    </w:p>
    <w:p w14:paraId="3F99A517" w14:textId="77777777" w:rsidR="004C1098" w:rsidRPr="004C1098" w:rsidRDefault="004C1098" w:rsidP="004C1098">
      <w:pPr>
        <w:rPr>
          <w:rFonts w:ascii="Lexend" w:eastAsia="Lexend" w:hAnsi="Lexend" w:cs="Lexend"/>
          <w:b w:val="0"/>
          <w:color w:val="auto"/>
          <w:sz w:val="22"/>
          <w:lang w:val="es-419" w:eastAsia="es-BO"/>
        </w:rPr>
      </w:pPr>
    </w:p>
    <w:p w14:paraId="045F3ED9" w14:textId="77777777" w:rsidR="004C1098" w:rsidRPr="004C1098" w:rsidRDefault="004C1098" w:rsidP="004C1098">
      <w:pPr>
        <w:spacing w:before="240" w:after="240"/>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 xml:space="preserve">Aquí, el atributo </w:t>
      </w:r>
      <w:r w:rsidRPr="004C1098">
        <w:rPr>
          <w:rFonts w:ascii="Roboto Mono" w:eastAsia="Roboto Mono" w:hAnsi="Roboto Mono" w:cs="Roboto Mono"/>
          <w:b w:val="0"/>
          <w:color w:val="188038"/>
          <w:sz w:val="22"/>
          <w:lang w:val="es-419" w:eastAsia="es-BO"/>
        </w:rPr>
        <w:t>saldo</w:t>
      </w:r>
      <w:r w:rsidRPr="004C1098">
        <w:rPr>
          <w:rFonts w:ascii="Lexend" w:eastAsia="Lexend" w:hAnsi="Lexend" w:cs="Lexend"/>
          <w:b w:val="0"/>
          <w:color w:val="auto"/>
          <w:sz w:val="22"/>
          <w:lang w:val="es-419" w:eastAsia="es-BO"/>
        </w:rPr>
        <w:t xml:space="preserve"> está protegido y solo puede ser leído o modificado a través de los métodos públicos.</w:t>
      </w:r>
    </w:p>
    <w:p w14:paraId="54FAB5FD" w14:textId="77777777" w:rsidR="004C1098" w:rsidRPr="004C1098" w:rsidRDefault="004C1098" w:rsidP="004C1098">
      <w:pPr>
        <w:rPr>
          <w:rFonts w:ascii="Lexend" w:eastAsia="Lexend" w:hAnsi="Lexend" w:cs="Lexend"/>
          <w:color w:val="auto"/>
          <w:sz w:val="22"/>
          <w:lang w:val="es-419" w:eastAsia="es-BO"/>
        </w:rPr>
      </w:pPr>
    </w:p>
    <w:p w14:paraId="31249CBA" w14:textId="77777777" w:rsidR="004C1098" w:rsidRPr="004C1098" w:rsidRDefault="004C1098" w:rsidP="004C1098">
      <w:pPr>
        <w:rPr>
          <w:rFonts w:ascii="Lexend" w:eastAsia="Lexend" w:hAnsi="Lexend" w:cs="Lexend"/>
          <w:color w:val="auto"/>
          <w:sz w:val="22"/>
          <w:lang w:val="es-419" w:eastAsia="es-BO"/>
        </w:rPr>
      </w:pPr>
    </w:p>
    <w:p w14:paraId="649D6209" w14:textId="77777777" w:rsidR="004C1098" w:rsidRDefault="004C1098" w:rsidP="004C1098">
      <w:pPr>
        <w:rPr>
          <w:rFonts w:ascii="Lexend" w:eastAsia="Lexend" w:hAnsi="Lexend" w:cs="Lexend"/>
          <w:color w:val="auto"/>
          <w:sz w:val="22"/>
          <w:lang w:val="es-419" w:eastAsia="es-BO"/>
        </w:rPr>
      </w:pPr>
    </w:p>
    <w:p w14:paraId="7257C0FC" w14:textId="77777777" w:rsidR="005F33CF" w:rsidRDefault="005F33CF" w:rsidP="004C1098">
      <w:pPr>
        <w:rPr>
          <w:rFonts w:ascii="Lexend" w:eastAsia="Lexend" w:hAnsi="Lexend" w:cs="Lexend"/>
          <w:color w:val="auto"/>
          <w:sz w:val="22"/>
          <w:lang w:val="es-419" w:eastAsia="es-BO"/>
        </w:rPr>
      </w:pPr>
    </w:p>
    <w:p w14:paraId="559C89A3" w14:textId="77777777" w:rsidR="005F33CF" w:rsidRPr="004C1098" w:rsidRDefault="005F33CF" w:rsidP="004C1098">
      <w:pPr>
        <w:rPr>
          <w:rFonts w:ascii="Lexend" w:eastAsia="Lexend" w:hAnsi="Lexend" w:cs="Lexend"/>
          <w:color w:val="auto"/>
          <w:sz w:val="22"/>
          <w:lang w:val="es-419" w:eastAsia="es-BO"/>
        </w:rPr>
      </w:pPr>
    </w:p>
    <w:p w14:paraId="319B2587" w14:textId="570F647F" w:rsidR="004C1098" w:rsidRPr="004C1098" w:rsidRDefault="004C1098" w:rsidP="005F33CF">
      <w:pPr>
        <w:pStyle w:val="Contenido"/>
        <w:rPr>
          <w:lang w:val="es-419" w:eastAsia="es-BO"/>
        </w:rPr>
      </w:pPr>
      <w:r w:rsidRPr="004C1098">
        <w:rPr>
          <w:lang w:val="es-419" w:eastAsia="es-BO"/>
        </w:rPr>
        <w:t>H</w:t>
      </w:r>
      <w:r w:rsidR="005F33CF">
        <w:rPr>
          <w:lang w:val="es-419" w:eastAsia="es-BO"/>
        </w:rPr>
        <w:t>erencia</w:t>
      </w:r>
    </w:p>
    <w:p w14:paraId="27FB7CD1" w14:textId="77777777" w:rsidR="004C1098" w:rsidRPr="004C1098" w:rsidRDefault="004C1098" w:rsidP="004C1098">
      <w:pPr>
        <w:rPr>
          <w:rFonts w:ascii="Lexend" w:eastAsia="Lexend" w:hAnsi="Lexend" w:cs="Lexend"/>
          <w:b w:val="0"/>
          <w:color w:val="auto"/>
          <w:sz w:val="22"/>
          <w:lang w:val="es-419" w:eastAsia="es-BO"/>
        </w:rPr>
      </w:pPr>
    </w:p>
    <w:p w14:paraId="75F0306B" w14:textId="77777777" w:rsidR="004C1098" w:rsidRPr="004C1098" w:rsidRDefault="004C1098" w:rsidP="004C1098">
      <w:pPr>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La herencia es un mecanismo que permite a una clase adquirir las propiedades y comportamientos de otra clase, conocida como clase base o clase padre. La clase que hereda se denomina clase derivada o clase hija. Este concepto facilita la reutilización del código, ya que no es necesario volver a escribir atributos o métodos comunes. Además, permite establecer jerarquías entre clases, fomentando una organización más lógica y modular del sistema. Mediante la herencia, también es posible extender o modificar el comportamiento de las clases base, lo que otorga mayor flexibilidad y potencia al diseño del software.</w:t>
      </w:r>
    </w:p>
    <w:p w14:paraId="1A7E788D" w14:textId="77777777" w:rsidR="004C1098" w:rsidRPr="004C1098" w:rsidRDefault="004C1098" w:rsidP="004C1098">
      <w:pPr>
        <w:rPr>
          <w:rFonts w:ascii="Arial" w:eastAsia="Arial" w:hAnsi="Arial" w:cs="Arial"/>
          <w:b w:val="0"/>
          <w:color w:val="auto"/>
          <w:sz w:val="22"/>
          <w:lang w:val="es-419" w:eastAsia="es-BO"/>
        </w:rPr>
      </w:pPr>
    </w:p>
    <w:p w14:paraId="00E3807C" w14:textId="77777777" w:rsidR="004C1098" w:rsidRPr="004C1098" w:rsidRDefault="004C1098" w:rsidP="004C1098">
      <w:pPr>
        <w:rPr>
          <w:rFonts w:ascii="Arial" w:eastAsia="Arial" w:hAnsi="Arial" w:cs="Arial"/>
          <w:b w:val="0"/>
          <w:color w:val="auto"/>
          <w:sz w:val="22"/>
          <w:lang w:val="es-419" w:eastAsia="es-BO"/>
        </w:rPr>
      </w:pPr>
    </w:p>
    <w:p w14:paraId="32C4BE8F" w14:textId="77777777" w:rsidR="004C1098" w:rsidRPr="004C1098" w:rsidRDefault="004C1098" w:rsidP="004C1098">
      <w:pPr>
        <w:spacing w:before="240" w:after="240"/>
        <w:rPr>
          <w:rFonts w:ascii="Lexend" w:eastAsia="Lexend" w:hAnsi="Lexend" w:cs="Lexend"/>
          <w:color w:val="auto"/>
          <w:sz w:val="22"/>
          <w:lang w:val="es-419" w:eastAsia="es-BO"/>
        </w:rPr>
      </w:pPr>
      <w:r w:rsidRPr="004C1098">
        <w:rPr>
          <w:rFonts w:ascii="Lexend" w:eastAsia="Lexend" w:hAnsi="Lexend" w:cs="Lexend"/>
          <w:color w:val="auto"/>
          <w:sz w:val="22"/>
          <w:lang w:val="es-419" w:eastAsia="es-BO"/>
        </w:rPr>
        <w:t>Ejemplo:</w:t>
      </w:r>
    </w:p>
    <w:p w14:paraId="40CF3F8E" w14:textId="77777777" w:rsidR="004C1098" w:rsidRPr="004C1098" w:rsidRDefault="004C1098" w:rsidP="004C1098">
      <w:pPr>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java</w:t>
      </w:r>
    </w:p>
    <w:p w14:paraId="69C5F420" w14:textId="77777777" w:rsidR="004C1098" w:rsidRPr="004C1098" w:rsidRDefault="004C1098" w:rsidP="004C1098">
      <w:pPr>
        <w:rPr>
          <w:rFonts w:ascii="Lexend" w:eastAsia="Lexend" w:hAnsi="Lexend" w:cs="Lexend"/>
          <w:b w:val="0"/>
          <w:color w:val="auto"/>
          <w:sz w:val="22"/>
          <w:lang w:val="es-419" w:eastAsia="es-BO"/>
        </w:rPr>
      </w:pPr>
    </w:p>
    <w:p w14:paraId="6A33675C" w14:textId="77777777" w:rsidR="004C1098" w:rsidRPr="004C1098" w:rsidRDefault="004C1098" w:rsidP="004C1098">
      <w:pPr>
        <w:rPr>
          <w:rFonts w:ascii="Lexend" w:eastAsia="Lexend" w:hAnsi="Lexend" w:cs="Lexend"/>
          <w:b w:val="0"/>
          <w:color w:val="188038"/>
          <w:sz w:val="22"/>
          <w:lang w:val="es-419" w:eastAsia="es-BO"/>
        </w:rPr>
      </w:pPr>
      <w:proofErr w:type="spellStart"/>
      <w:r w:rsidRPr="004C1098">
        <w:rPr>
          <w:rFonts w:ascii="Lexend" w:eastAsia="Lexend" w:hAnsi="Lexend" w:cs="Lexend"/>
          <w:b w:val="0"/>
          <w:color w:val="188038"/>
          <w:sz w:val="22"/>
          <w:lang w:val="es-419" w:eastAsia="es-BO"/>
        </w:rPr>
        <w:t>class</w:t>
      </w:r>
      <w:proofErr w:type="spellEnd"/>
      <w:r w:rsidRPr="004C1098">
        <w:rPr>
          <w:rFonts w:ascii="Lexend" w:eastAsia="Lexend" w:hAnsi="Lexend" w:cs="Lexend"/>
          <w:b w:val="0"/>
          <w:color w:val="188038"/>
          <w:sz w:val="22"/>
          <w:lang w:val="es-419" w:eastAsia="es-BO"/>
        </w:rPr>
        <w:t xml:space="preserve"> Animal {</w:t>
      </w:r>
    </w:p>
    <w:p w14:paraId="5111184D"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 xml:space="preserve">    </w:t>
      </w:r>
      <w:proofErr w:type="spellStart"/>
      <w:r w:rsidRPr="004C1098">
        <w:rPr>
          <w:rFonts w:ascii="Lexend" w:eastAsia="Lexend" w:hAnsi="Lexend" w:cs="Lexend"/>
          <w:b w:val="0"/>
          <w:color w:val="188038"/>
          <w:sz w:val="22"/>
          <w:lang w:val="es-419" w:eastAsia="es-BO"/>
        </w:rPr>
        <w:t>void</w:t>
      </w:r>
      <w:proofErr w:type="spellEnd"/>
      <w:r w:rsidRPr="004C1098">
        <w:rPr>
          <w:rFonts w:ascii="Lexend" w:eastAsia="Lexend" w:hAnsi="Lexend" w:cs="Lexend"/>
          <w:b w:val="0"/>
          <w:color w:val="188038"/>
          <w:sz w:val="22"/>
          <w:lang w:val="es-419" w:eastAsia="es-BO"/>
        </w:rPr>
        <w:t xml:space="preserve"> </w:t>
      </w:r>
      <w:proofErr w:type="gramStart"/>
      <w:r w:rsidRPr="004C1098">
        <w:rPr>
          <w:rFonts w:ascii="Lexend" w:eastAsia="Lexend" w:hAnsi="Lexend" w:cs="Lexend"/>
          <w:b w:val="0"/>
          <w:color w:val="188038"/>
          <w:sz w:val="22"/>
          <w:lang w:val="es-419" w:eastAsia="es-BO"/>
        </w:rPr>
        <w:t>sonido(</w:t>
      </w:r>
      <w:proofErr w:type="gramEnd"/>
      <w:r w:rsidRPr="004C1098">
        <w:rPr>
          <w:rFonts w:ascii="Lexend" w:eastAsia="Lexend" w:hAnsi="Lexend" w:cs="Lexend"/>
          <w:b w:val="0"/>
          <w:color w:val="188038"/>
          <w:sz w:val="22"/>
          <w:lang w:val="es-419" w:eastAsia="es-BO"/>
        </w:rPr>
        <w:t>) {</w:t>
      </w:r>
    </w:p>
    <w:p w14:paraId="17DE20AF"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 xml:space="preserve">        </w:t>
      </w:r>
      <w:proofErr w:type="spellStart"/>
      <w:r w:rsidRPr="004C1098">
        <w:rPr>
          <w:rFonts w:ascii="Lexend" w:eastAsia="Lexend" w:hAnsi="Lexend" w:cs="Lexend"/>
          <w:b w:val="0"/>
          <w:color w:val="188038"/>
          <w:sz w:val="22"/>
          <w:lang w:val="es-419" w:eastAsia="es-BO"/>
        </w:rPr>
        <w:t>System.out.println</w:t>
      </w:r>
      <w:proofErr w:type="spellEnd"/>
      <w:r w:rsidRPr="004C1098">
        <w:rPr>
          <w:rFonts w:ascii="Lexend" w:eastAsia="Lexend" w:hAnsi="Lexend" w:cs="Lexend"/>
          <w:b w:val="0"/>
          <w:color w:val="188038"/>
          <w:sz w:val="22"/>
          <w:lang w:val="es-419" w:eastAsia="es-BO"/>
        </w:rPr>
        <w:t>("Hace un sonido");</w:t>
      </w:r>
    </w:p>
    <w:p w14:paraId="3F98A3D4"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 xml:space="preserve">    }</w:t>
      </w:r>
    </w:p>
    <w:p w14:paraId="5DD1D614"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w:t>
      </w:r>
    </w:p>
    <w:p w14:paraId="560EA3D7" w14:textId="77777777" w:rsidR="004C1098" w:rsidRPr="004C1098" w:rsidRDefault="004C1098" w:rsidP="004C1098">
      <w:pPr>
        <w:rPr>
          <w:rFonts w:ascii="Lexend" w:eastAsia="Lexend" w:hAnsi="Lexend" w:cs="Lexend"/>
          <w:b w:val="0"/>
          <w:color w:val="188038"/>
          <w:sz w:val="22"/>
          <w:lang w:val="es-419" w:eastAsia="es-BO"/>
        </w:rPr>
      </w:pPr>
    </w:p>
    <w:p w14:paraId="0AB06280" w14:textId="77777777" w:rsidR="004C1098" w:rsidRPr="004C1098" w:rsidRDefault="004C1098" w:rsidP="004C1098">
      <w:pPr>
        <w:rPr>
          <w:rFonts w:ascii="Lexend" w:eastAsia="Lexend" w:hAnsi="Lexend" w:cs="Lexend"/>
          <w:b w:val="0"/>
          <w:color w:val="188038"/>
          <w:sz w:val="22"/>
          <w:lang w:val="es-419" w:eastAsia="es-BO"/>
        </w:rPr>
      </w:pPr>
      <w:proofErr w:type="spellStart"/>
      <w:r w:rsidRPr="004C1098">
        <w:rPr>
          <w:rFonts w:ascii="Lexend" w:eastAsia="Lexend" w:hAnsi="Lexend" w:cs="Lexend"/>
          <w:b w:val="0"/>
          <w:color w:val="188038"/>
          <w:sz w:val="22"/>
          <w:lang w:val="es-419" w:eastAsia="es-BO"/>
        </w:rPr>
        <w:t>class</w:t>
      </w:r>
      <w:proofErr w:type="spellEnd"/>
      <w:r w:rsidRPr="004C1098">
        <w:rPr>
          <w:rFonts w:ascii="Lexend" w:eastAsia="Lexend" w:hAnsi="Lexend" w:cs="Lexend"/>
          <w:b w:val="0"/>
          <w:color w:val="188038"/>
          <w:sz w:val="22"/>
          <w:lang w:val="es-419" w:eastAsia="es-BO"/>
        </w:rPr>
        <w:t xml:space="preserve"> Perro </w:t>
      </w:r>
      <w:proofErr w:type="spellStart"/>
      <w:r w:rsidRPr="004C1098">
        <w:rPr>
          <w:rFonts w:ascii="Lexend" w:eastAsia="Lexend" w:hAnsi="Lexend" w:cs="Lexend"/>
          <w:b w:val="0"/>
          <w:color w:val="188038"/>
          <w:sz w:val="22"/>
          <w:lang w:val="es-419" w:eastAsia="es-BO"/>
        </w:rPr>
        <w:t>extends</w:t>
      </w:r>
      <w:proofErr w:type="spellEnd"/>
      <w:r w:rsidRPr="004C1098">
        <w:rPr>
          <w:rFonts w:ascii="Lexend" w:eastAsia="Lexend" w:hAnsi="Lexend" w:cs="Lexend"/>
          <w:b w:val="0"/>
          <w:color w:val="188038"/>
          <w:sz w:val="22"/>
          <w:lang w:val="es-419" w:eastAsia="es-BO"/>
        </w:rPr>
        <w:t xml:space="preserve"> Animal {</w:t>
      </w:r>
    </w:p>
    <w:p w14:paraId="2BBF717D"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 xml:space="preserve">    // Hereda el método </w:t>
      </w:r>
      <w:proofErr w:type="gramStart"/>
      <w:r w:rsidRPr="004C1098">
        <w:rPr>
          <w:rFonts w:ascii="Lexend" w:eastAsia="Lexend" w:hAnsi="Lexend" w:cs="Lexend"/>
          <w:b w:val="0"/>
          <w:color w:val="188038"/>
          <w:sz w:val="22"/>
          <w:lang w:val="es-419" w:eastAsia="es-BO"/>
        </w:rPr>
        <w:t>sonido(</w:t>
      </w:r>
      <w:proofErr w:type="gramEnd"/>
      <w:r w:rsidRPr="004C1098">
        <w:rPr>
          <w:rFonts w:ascii="Lexend" w:eastAsia="Lexend" w:hAnsi="Lexend" w:cs="Lexend"/>
          <w:b w:val="0"/>
          <w:color w:val="188038"/>
          <w:sz w:val="22"/>
          <w:lang w:val="es-419" w:eastAsia="es-BO"/>
        </w:rPr>
        <w:t>)</w:t>
      </w:r>
    </w:p>
    <w:p w14:paraId="6A718998" w14:textId="77777777" w:rsidR="004C1098" w:rsidRPr="004C1098" w:rsidRDefault="004C1098" w:rsidP="004C1098">
      <w:pPr>
        <w:rPr>
          <w:rFonts w:ascii="Lexend" w:eastAsia="Lexend" w:hAnsi="Lexend" w:cs="Lexend"/>
          <w:b w:val="0"/>
          <w:color w:val="188038"/>
          <w:sz w:val="22"/>
          <w:lang w:val="es-419" w:eastAsia="es-BO"/>
        </w:rPr>
      </w:pPr>
      <w:r w:rsidRPr="004C1098">
        <w:rPr>
          <w:rFonts w:ascii="Lexend" w:eastAsia="Lexend" w:hAnsi="Lexend" w:cs="Lexend"/>
          <w:b w:val="0"/>
          <w:color w:val="188038"/>
          <w:sz w:val="22"/>
          <w:lang w:val="es-419" w:eastAsia="es-BO"/>
        </w:rPr>
        <w:t>}</w:t>
      </w:r>
    </w:p>
    <w:p w14:paraId="20B88D79" w14:textId="77777777" w:rsidR="004C1098" w:rsidRPr="004C1098" w:rsidRDefault="004C1098" w:rsidP="004C1098">
      <w:pPr>
        <w:rPr>
          <w:rFonts w:ascii="Lexend" w:eastAsia="Lexend" w:hAnsi="Lexend" w:cs="Lexend"/>
          <w:b w:val="0"/>
          <w:color w:val="auto"/>
          <w:sz w:val="22"/>
          <w:lang w:val="es-419" w:eastAsia="es-BO"/>
        </w:rPr>
      </w:pPr>
    </w:p>
    <w:p w14:paraId="63181B18" w14:textId="77777777" w:rsidR="004C1098" w:rsidRPr="004C1098" w:rsidRDefault="004C1098" w:rsidP="004C1098">
      <w:pPr>
        <w:spacing w:before="240" w:after="240"/>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 xml:space="preserve">La clase </w:t>
      </w:r>
      <w:r w:rsidRPr="004C1098">
        <w:rPr>
          <w:rFonts w:ascii="Lexend" w:eastAsia="Lexend" w:hAnsi="Lexend" w:cs="Lexend"/>
          <w:b w:val="0"/>
          <w:color w:val="188038"/>
          <w:sz w:val="22"/>
          <w:lang w:val="es-419" w:eastAsia="es-BO"/>
        </w:rPr>
        <w:t>Perro</w:t>
      </w:r>
      <w:r w:rsidRPr="004C1098">
        <w:rPr>
          <w:rFonts w:ascii="Lexend" w:eastAsia="Lexend" w:hAnsi="Lexend" w:cs="Lexend"/>
          <w:b w:val="0"/>
          <w:color w:val="auto"/>
          <w:sz w:val="22"/>
          <w:lang w:val="es-419" w:eastAsia="es-BO"/>
        </w:rPr>
        <w:t xml:space="preserve"> hereda de </w:t>
      </w:r>
      <w:r w:rsidRPr="004C1098">
        <w:rPr>
          <w:rFonts w:ascii="Lexend" w:eastAsia="Lexend" w:hAnsi="Lexend" w:cs="Lexend"/>
          <w:b w:val="0"/>
          <w:color w:val="188038"/>
          <w:sz w:val="22"/>
          <w:lang w:val="es-419" w:eastAsia="es-BO"/>
        </w:rPr>
        <w:t>Animal</w:t>
      </w:r>
      <w:r w:rsidRPr="004C1098">
        <w:rPr>
          <w:rFonts w:ascii="Lexend" w:eastAsia="Lexend" w:hAnsi="Lexend" w:cs="Lexend"/>
          <w:b w:val="0"/>
          <w:color w:val="auto"/>
          <w:sz w:val="22"/>
          <w:lang w:val="es-419" w:eastAsia="es-BO"/>
        </w:rPr>
        <w:t xml:space="preserve">, por lo tanto, también puede usar el método </w:t>
      </w:r>
      <w:proofErr w:type="gramStart"/>
      <w:r w:rsidRPr="004C1098">
        <w:rPr>
          <w:rFonts w:ascii="Lexend" w:eastAsia="Lexend" w:hAnsi="Lexend" w:cs="Lexend"/>
          <w:b w:val="0"/>
          <w:color w:val="188038"/>
          <w:sz w:val="22"/>
          <w:lang w:val="es-419" w:eastAsia="es-BO"/>
        </w:rPr>
        <w:t>sonido(</w:t>
      </w:r>
      <w:proofErr w:type="gramEnd"/>
      <w:r w:rsidRPr="004C1098">
        <w:rPr>
          <w:rFonts w:ascii="Lexend" w:eastAsia="Lexend" w:hAnsi="Lexend" w:cs="Lexend"/>
          <w:b w:val="0"/>
          <w:color w:val="188038"/>
          <w:sz w:val="22"/>
          <w:lang w:val="es-419" w:eastAsia="es-BO"/>
        </w:rPr>
        <w:t>)</w:t>
      </w:r>
      <w:r w:rsidRPr="004C1098">
        <w:rPr>
          <w:rFonts w:ascii="Lexend" w:eastAsia="Lexend" w:hAnsi="Lexend" w:cs="Lexend"/>
          <w:b w:val="0"/>
          <w:color w:val="auto"/>
          <w:sz w:val="22"/>
          <w:lang w:val="es-419" w:eastAsia="es-BO"/>
        </w:rPr>
        <w:t xml:space="preserve"> sin volver a escribirlo.</w:t>
      </w:r>
    </w:p>
    <w:p w14:paraId="15CCF805" w14:textId="77777777" w:rsidR="005F33CF" w:rsidRDefault="005F33CF" w:rsidP="005F33CF">
      <w:pPr>
        <w:pStyle w:val="Contenido"/>
        <w:rPr>
          <w:lang w:val="es-419" w:eastAsia="es-BO"/>
        </w:rPr>
      </w:pPr>
    </w:p>
    <w:p w14:paraId="2ED45424" w14:textId="1A7F0419" w:rsidR="004C1098" w:rsidRDefault="004C1098" w:rsidP="005F33CF">
      <w:pPr>
        <w:pStyle w:val="Contenido"/>
        <w:rPr>
          <w:lang w:val="es-419" w:eastAsia="es-BO"/>
        </w:rPr>
      </w:pPr>
      <w:r w:rsidRPr="004C1098">
        <w:rPr>
          <w:lang w:val="es-419" w:eastAsia="es-BO"/>
        </w:rPr>
        <w:t>Polimorfismo</w:t>
      </w:r>
    </w:p>
    <w:p w14:paraId="36E56C78" w14:textId="77777777" w:rsidR="005F33CF" w:rsidRPr="004C1098" w:rsidRDefault="005F33CF" w:rsidP="005F33CF">
      <w:pPr>
        <w:pStyle w:val="Contenido"/>
        <w:rPr>
          <w:lang w:val="es-419" w:eastAsia="es-BO"/>
        </w:rPr>
      </w:pPr>
    </w:p>
    <w:p w14:paraId="22ACBC8D" w14:textId="77777777" w:rsidR="004C1098" w:rsidRDefault="004C1098" w:rsidP="004C1098">
      <w:pPr>
        <w:rPr>
          <w:rFonts w:ascii="Lexend" w:eastAsia="Lexend" w:hAnsi="Lexend" w:cs="Lexend"/>
          <w:b w:val="0"/>
          <w:color w:val="auto"/>
          <w:sz w:val="22"/>
          <w:lang w:val="es-419" w:eastAsia="es-BO"/>
        </w:rPr>
      </w:pPr>
      <w:r w:rsidRPr="004C1098">
        <w:rPr>
          <w:rFonts w:ascii="Lexend" w:eastAsia="Lexend" w:hAnsi="Lexend" w:cs="Lexend"/>
          <w:b w:val="0"/>
          <w:color w:val="auto"/>
          <w:sz w:val="22"/>
          <w:lang w:val="es-419" w:eastAsia="es-BO"/>
        </w:rPr>
        <w:t xml:space="preserve">El polimorfismo es una característica que permite que diferentes clases puedan responder de manera distinta a un mismo método o mensaje, adaptando su comportamiento según el tipo de objeto que lo utiliza. Existen principalmente dos formas de polimorfismo: el polimorfismo en tiempo de compilación (también llamado sobrecarga de métodos) y el polimorfismo en tiempo de ejecución (también llamado </w:t>
      </w:r>
      <w:proofErr w:type="spellStart"/>
      <w:r w:rsidRPr="004C1098">
        <w:rPr>
          <w:rFonts w:ascii="Lexend" w:eastAsia="Lexend" w:hAnsi="Lexend" w:cs="Lexend"/>
          <w:b w:val="0"/>
          <w:color w:val="auto"/>
          <w:sz w:val="22"/>
          <w:lang w:val="es-419" w:eastAsia="es-BO"/>
        </w:rPr>
        <w:t>sobrescritura</w:t>
      </w:r>
      <w:proofErr w:type="spellEnd"/>
      <w:r w:rsidRPr="004C1098">
        <w:rPr>
          <w:rFonts w:ascii="Lexend" w:eastAsia="Lexend" w:hAnsi="Lexend" w:cs="Lexend"/>
          <w:b w:val="0"/>
          <w:color w:val="auto"/>
          <w:sz w:val="22"/>
          <w:lang w:val="es-419" w:eastAsia="es-BO"/>
        </w:rPr>
        <w:t xml:space="preserve"> de métodos). Esta capacidad de unificar interfaces y permitir múltiples implementaciones facilita la creación de código más flexible, reutilizable y fácil de mantener, ya que se pueden tratar objetos de distintas clases de forma uniforme.</w:t>
      </w:r>
    </w:p>
    <w:p w14:paraId="56E14708" w14:textId="4DD51331" w:rsidR="00C47F7F" w:rsidRPr="00C47F7F" w:rsidRDefault="00C47F7F" w:rsidP="00C47F7F">
      <w:pPr>
        <w:pStyle w:val="NormalWeb"/>
        <w:rPr>
          <w:rFonts w:ascii="Lexend" w:hAnsi="Lexend"/>
        </w:rPr>
      </w:pPr>
      <w:proofErr w:type="gramStart"/>
      <w:r w:rsidRPr="00C47F7F">
        <w:rPr>
          <w:rStyle w:val="Textoennegrita"/>
          <w:rFonts w:ascii="Lexend" w:hAnsi="Lexend"/>
        </w:rPr>
        <w:lastRenderedPageBreak/>
        <w:t>Ejemplo :</w:t>
      </w:r>
      <w:proofErr w:type="gramEnd"/>
    </w:p>
    <w:p w14:paraId="1B6EEE4D" w14:textId="32DA9F08" w:rsidR="00C47F7F" w:rsidRPr="00C47F7F" w:rsidRDefault="00C47F7F" w:rsidP="00C47F7F">
      <w:pPr>
        <w:pStyle w:val="HTMLconformatoprevio"/>
        <w:rPr>
          <w:rFonts w:ascii="Lexend" w:hAnsi="Lexend"/>
          <w:sz w:val="22"/>
          <w:szCs w:val="22"/>
        </w:rPr>
      </w:pPr>
      <w:r w:rsidRPr="00C47F7F">
        <w:rPr>
          <w:rFonts w:ascii="Lexend" w:hAnsi="Lexend"/>
          <w:sz w:val="22"/>
          <w:szCs w:val="22"/>
        </w:rPr>
        <w:t>Java</w:t>
      </w:r>
    </w:p>
    <w:p w14:paraId="3C64CE51" w14:textId="77777777" w:rsidR="00C47F7F" w:rsidRPr="00C47F7F" w:rsidRDefault="00C47F7F" w:rsidP="00C47F7F">
      <w:pPr>
        <w:pStyle w:val="HTMLconformatoprevio"/>
        <w:rPr>
          <w:rFonts w:ascii="Lexend" w:hAnsi="Lexend"/>
          <w:color w:val="00B050"/>
          <w:sz w:val="22"/>
          <w:szCs w:val="22"/>
        </w:rPr>
      </w:pPr>
    </w:p>
    <w:p w14:paraId="106F75EE"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proofErr w:type="spellStart"/>
      <w:r w:rsidRPr="00C47F7F">
        <w:rPr>
          <w:rStyle w:val="hljs-keyword"/>
          <w:rFonts w:ascii="Lexend" w:eastAsiaTheme="majorEastAsia" w:hAnsi="Lexend"/>
          <w:color w:val="00B050"/>
          <w:sz w:val="22"/>
          <w:szCs w:val="22"/>
        </w:rPr>
        <w:t>class</w:t>
      </w:r>
      <w:proofErr w:type="spellEnd"/>
      <w:r w:rsidRPr="00C47F7F">
        <w:rPr>
          <w:rStyle w:val="CdigoHTML"/>
          <w:rFonts w:ascii="Lexend" w:eastAsiaTheme="minorEastAsia" w:hAnsi="Lexend"/>
          <w:color w:val="00B050"/>
          <w:sz w:val="22"/>
          <w:szCs w:val="22"/>
        </w:rPr>
        <w:t xml:space="preserve"> </w:t>
      </w:r>
      <w:r w:rsidRPr="00C47F7F">
        <w:rPr>
          <w:rStyle w:val="hljs-title"/>
          <w:rFonts w:ascii="Lexend" w:hAnsi="Lexend"/>
          <w:color w:val="00B050"/>
          <w:sz w:val="22"/>
          <w:szCs w:val="22"/>
        </w:rPr>
        <w:t>Figura</w:t>
      </w:r>
      <w:r w:rsidRPr="00C47F7F">
        <w:rPr>
          <w:rStyle w:val="CdigoHTML"/>
          <w:rFonts w:ascii="Lexend" w:eastAsiaTheme="minorEastAsia" w:hAnsi="Lexend"/>
          <w:color w:val="00B050"/>
          <w:sz w:val="22"/>
          <w:szCs w:val="22"/>
        </w:rPr>
        <w:t xml:space="preserve"> {</w:t>
      </w:r>
    </w:p>
    <w:p w14:paraId="1F0BF75E"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void</w:t>
      </w:r>
      <w:proofErr w:type="spellEnd"/>
      <w:r w:rsidRPr="00C47F7F">
        <w:rPr>
          <w:rStyle w:val="CdigoHTML"/>
          <w:rFonts w:ascii="Lexend" w:eastAsiaTheme="minorEastAsia" w:hAnsi="Lexend"/>
          <w:color w:val="00B050"/>
          <w:sz w:val="22"/>
          <w:szCs w:val="22"/>
        </w:rPr>
        <w:t xml:space="preserve"> </w:t>
      </w:r>
      <w:proofErr w:type="gramStart"/>
      <w:r w:rsidRPr="00C47F7F">
        <w:rPr>
          <w:rStyle w:val="hljs-title"/>
          <w:rFonts w:ascii="Lexend" w:hAnsi="Lexend"/>
          <w:color w:val="00B050"/>
          <w:sz w:val="22"/>
          <w:szCs w:val="22"/>
        </w:rPr>
        <w:t>dibujar</w:t>
      </w:r>
      <w:r w:rsidRPr="00C47F7F">
        <w:rPr>
          <w:rStyle w:val="hljs-params"/>
          <w:rFonts w:ascii="Lexend" w:hAnsi="Lexend"/>
          <w:color w:val="00B050"/>
          <w:sz w:val="22"/>
          <w:szCs w:val="22"/>
        </w:rPr>
        <w:t>(</w:t>
      </w:r>
      <w:proofErr w:type="gramEnd"/>
      <w:r w:rsidRPr="00C47F7F">
        <w:rPr>
          <w:rStyle w:val="hljs-params"/>
          <w:rFonts w:ascii="Lexend" w:hAnsi="Lexend"/>
          <w:color w:val="00B050"/>
          <w:sz w:val="22"/>
          <w:szCs w:val="22"/>
        </w:rPr>
        <w:t>)</w:t>
      </w:r>
      <w:r w:rsidRPr="00C47F7F">
        <w:rPr>
          <w:rStyle w:val="CdigoHTML"/>
          <w:rFonts w:ascii="Lexend" w:eastAsiaTheme="minorEastAsia" w:hAnsi="Lexend"/>
          <w:color w:val="00B050"/>
          <w:sz w:val="22"/>
          <w:szCs w:val="22"/>
        </w:rPr>
        <w:t xml:space="preserve"> {</w:t>
      </w:r>
    </w:p>
    <w:p w14:paraId="291D84B3"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roofErr w:type="spellStart"/>
      <w:r w:rsidRPr="00C47F7F">
        <w:rPr>
          <w:rStyle w:val="CdigoHTML"/>
          <w:rFonts w:ascii="Lexend" w:eastAsiaTheme="minorEastAsia" w:hAnsi="Lexend"/>
          <w:color w:val="00B050"/>
          <w:sz w:val="22"/>
          <w:szCs w:val="22"/>
        </w:rPr>
        <w:t>System.out.println</w:t>
      </w:r>
      <w:proofErr w:type="spellEnd"/>
      <w:r w:rsidRPr="00C47F7F">
        <w:rPr>
          <w:rStyle w:val="CdigoHTML"/>
          <w:rFonts w:ascii="Lexend" w:eastAsiaTheme="minorEastAsia" w:hAnsi="Lexend"/>
          <w:color w:val="00B050"/>
          <w:sz w:val="22"/>
          <w:szCs w:val="22"/>
        </w:rPr>
        <w:t>(</w:t>
      </w:r>
      <w:r w:rsidRPr="00C47F7F">
        <w:rPr>
          <w:rStyle w:val="hljs-string"/>
          <w:rFonts w:ascii="Lexend" w:hAnsi="Lexend"/>
          <w:color w:val="00B050"/>
          <w:sz w:val="22"/>
          <w:szCs w:val="22"/>
        </w:rPr>
        <w:t>"Dibujando una figura"</w:t>
      </w:r>
      <w:r w:rsidRPr="00C47F7F">
        <w:rPr>
          <w:rStyle w:val="CdigoHTML"/>
          <w:rFonts w:ascii="Lexend" w:eastAsiaTheme="minorEastAsia" w:hAnsi="Lexend"/>
          <w:color w:val="00B050"/>
          <w:sz w:val="22"/>
          <w:szCs w:val="22"/>
        </w:rPr>
        <w:t>);</w:t>
      </w:r>
    </w:p>
    <w:p w14:paraId="6C789FAA"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
    <w:p w14:paraId="6A923863"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w:t>
      </w:r>
    </w:p>
    <w:p w14:paraId="068A2315"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p>
    <w:p w14:paraId="7C708C6E"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proofErr w:type="spellStart"/>
      <w:r w:rsidRPr="00C47F7F">
        <w:rPr>
          <w:rStyle w:val="hljs-keyword"/>
          <w:rFonts w:ascii="Lexend" w:eastAsiaTheme="majorEastAsia" w:hAnsi="Lexend"/>
          <w:color w:val="00B050"/>
          <w:sz w:val="22"/>
          <w:szCs w:val="22"/>
        </w:rPr>
        <w:t>class</w:t>
      </w:r>
      <w:proofErr w:type="spellEnd"/>
      <w:r w:rsidRPr="00C47F7F">
        <w:rPr>
          <w:rStyle w:val="CdigoHTML"/>
          <w:rFonts w:ascii="Lexend" w:eastAsiaTheme="minorEastAsia" w:hAnsi="Lexend"/>
          <w:color w:val="00B050"/>
          <w:sz w:val="22"/>
          <w:szCs w:val="22"/>
        </w:rPr>
        <w:t xml:space="preserve"> </w:t>
      </w:r>
      <w:r w:rsidRPr="00C47F7F">
        <w:rPr>
          <w:rStyle w:val="hljs-title"/>
          <w:rFonts w:ascii="Lexend" w:hAnsi="Lexend"/>
          <w:color w:val="00B050"/>
          <w:sz w:val="22"/>
          <w:szCs w:val="22"/>
        </w:rPr>
        <w:t>Circulo</w:t>
      </w:r>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extends</w:t>
      </w:r>
      <w:proofErr w:type="spellEnd"/>
      <w:r w:rsidRPr="00C47F7F">
        <w:rPr>
          <w:rStyle w:val="CdigoHTML"/>
          <w:rFonts w:ascii="Lexend" w:eastAsiaTheme="minorEastAsia" w:hAnsi="Lexend"/>
          <w:color w:val="00B050"/>
          <w:sz w:val="22"/>
          <w:szCs w:val="22"/>
        </w:rPr>
        <w:t xml:space="preserve"> </w:t>
      </w:r>
      <w:r w:rsidRPr="00C47F7F">
        <w:rPr>
          <w:rStyle w:val="hljs-title"/>
          <w:rFonts w:ascii="Lexend" w:hAnsi="Lexend"/>
          <w:color w:val="00B050"/>
          <w:sz w:val="22"/>
          <w:szCs w:val="22"/>
        </w:rPr>
        <w:t>Figura</w:t>
      </w:r>
      <w:r w:rsidRPr="00C47F7F">
        <w:rPr>
          <w:rStyle w:val="CdigoHTML"/>
          <w:rFonts w:ascii="Lexend" w:eastAsiaTheme="minorEastAsia" w:hAnsi="Lexend"/>
          <w:color w:val="00B050"/>
          <w:sz w:val="22"/>
          <w:szCs w:val="22"/>
        </w:rPr>
        <w:t xml:space="preserve"> {</w:t>
      </w:r>
    </w:p>
    <w:p w14:paraId="04C853D2"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void</w:t>
      </w:r>
      <w:proofErr w:type="spellEnd"/>
      <w:r w:rsidRPr="00C47F7F">
        <w:rPr>
          <w:rStyle w:val="CdigoHTML"/>
          <w:rFonts w:ascii="Lexend" w:eastAsiaTheme="minorEastAsia" w:hAnsi="Lexend"/>
          <w:color w:val="00B050"/>
          <w:sz w:val="22"/>
          <w:szCs w:val="22"/>
        </w:rPr>
        <w:t xml:space="preserve"> </w:t>
      </w:r>
      <w:proofErr w:type="gramStart"/>
      <w:r w:rsidRPr="00C47F7F">
        <w:rPr>
          <w:rStyle w:val="hljs-title"/>
          <w:rFonts w:ascii="Lexend" w:hAnsi="Lexend"/>
          <w:color w:val="00B050"/>
          <w:sz w:val="22"/>
          <w:szCs w:val="22"/>
        </w:rPr>
        <w:t>dibujar</w:t>
      </w:r>
      <w:r w:rsidRPr="00C47F7F">
        <w:rPr>
          <w:rStyle w:val="hljs-params"/>
          <w:rFonts w:ascii="Lexend" w:hAnsi="Lexend"/>
          <w:color w:val="00B050"/>
          <w:sz w:val="22"/>
          <w:szCs w:val="22"/>
        </w:rPr>
        <w:t>(</w:t>
      </w:r>
      <w:proofErr w:type="gramEnd"/>
      <w:r w:rsidRPr="00C47F7F">
        <w:rPr>
          <w:rStyle w:val="hljs-params"/>
          <w:rFonts w:ascii="Lexend" w:hAnsi="Lexend"/>
          <w:color w:val="00B050"/>
          <w:sz w:val="22"/>
          <w:szCs w:val="22"/>
        </w:rPr>
        <w:t>)</w:t>
      </w:r>
      <w:r w:rsidRPr="00C47F7F">
        <w:rPr>
          <w:rStyle w:val="CdigoHTML"/>
          <w:rFonts w:ascii="Lexend" w:eastAsiaTheme="minorEastAsia" w:hAnsi="Lexend"/>
          <w:color w:val="00B050"/>
          <w:sz w:val="22"/>
          <w:szCs w:val="22"/>
        </w:rPr>
        <w:t xml:space="preserve"> {</w:t>
      </w:r>
    </w:p>
    <w:p w14:paraId="14445C82"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roofErr w:type="spellStart"/>
      <w:r w:rsidRPr="00C47F7F">
        <w:rPr>
          <w:rStyle w:val="CdigoHTML"/>
          <w:rFonts w:ascii="Lexend" w:eastAsiaTheme="minorEastAsia" w:hAnsi="Lexend"/>
          <w:color w:val="00B050"/>
          <w:sz w:val="22"/>
          <w:szCs w:val="22"/>
        </w:rPr>
        <w:t>System.out.println</w:t>
      </w:r>
      <w:proofErr w:type="spellEnd"/>
      <w:r w:rsidRPr="00C47F7F">
        <w:rPr>
          <w:rStyle w:val="CdigoHTML"/>
          <w:rFonts w:ascii="Lexend" w:eastAsiaTheme="minorEastAsia" w:hAnsi="Lexend"/>
          <w:color w:val="00B050"/>
          <w:sz w:val="22"/>
          <w:szCs w:val="22"/>
        </w:rPr>
        <w:t>(</w:t>
      </w:r>
      <w:r w:rsidRPr="00C47F7F">
        <w:rPr>
          <w:rStyle w:val="hljs-string"/>
          <w:rFonts w:ascii="Lexend" w:hAnsi="Lexend"/>
          <w:color w:val="00B050"/>
          <w:sz w:val="22"/>
          <w:szCs w:val="22"/>
        </w:rPr>
        <w:t>"Dibujando un círculo"</w:t>
      </w:r>
      <w:r w:rsidRPr="00C47F7F">
        <w:rPr>
          <w:rStyle w:val="CdigoHTML"/>
          <w:rFonts w:ascii="Lexend" w:eastAsiaTheme="minorEastAsia" w:hAnsi="Lexend"/>
          <w:color w:val="00B050"/>
          <w:sz w:val="22"/>
          <w:szCs w:val="22"/>
        </w:rPr>
        <w:t>);</w:t>
      </w:r>
    </w:p>
    <w:p w14:paraId="1D9DAA11"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
    <w:p w14:paraId="4492028D"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w:t>
      </w:r>
    </w:p>
    <w:p w14:paraId="3078B3CA"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p>
    <w:p w14:paraId="21961AAF"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proofErr w:type="spellStart"/>
      <w:r w:rsidRPr="00C47F7F">
        <w:rPr>
          <w:rStyle w:val="hljs-keyword"/>
          <w:rFonts w:ascii="Lexend" w:eastAsiaTheme="majorEastAsia" w:hAnsi="Lexend"/>
          <w:color w:val="00B050"/>
          <w:sz w:val="22"/>
          <w:szCs w:val="22"/>
        </w:rPr>
        <w:t>class</w:t>
      </w:r>
      <w:proofErr w:type="spellEnd"/>
      <w:r w:rsidRPr="00C47F7F">
        <w:rPr>
          <w:rStyle w:val="CdigoHTML"/>
          <w:rFonts w:ascii="Lexend" w:eastAsiaTheme="minorEastAsia" w:hAnsi="Lexend"/>
          <w:color w:val="00B050"/>
          <w:sz w:val="22"/>
          <w:szCs w:val="22"/>
        </w:rPr>
        <w:t xml:space="preserve"> </w:t>
      </w:r>
      <w:r w:rsidRPr="00C47F7F">
        <w:rPr>
          <w:rStyle w:val="hljs-title"/>
          <w:rFonts w:ascii="Lexend" w:hAnsi="Lexend"/>
          <w:color w:val="00B050"/>
          <w:sz w:val="22"/>
          <w:szCs w:val="22"/>
        </w:rPr>
        <w:t>Cuadrado</w:t>
      </w:r>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extends</w:t>
      </w:r>
      <w:proofErr w:type="spellEnd"/>
      <w:r w:rsidRPr="00C47F7F">
        <w:rPr>
          <w:rStyle w:val="CdigoHTML"/>
          <w:rFonts w:ascii="Lexend" w:eastAsiaTheme="minorEastAsia" w:hAnsi="Lexend"/>
          <w:color w:val="00B050"/>
          <w:sz w:val="22"/>
          <w:szCs w:val="22"/>
        </w:rPr>
        <w:t xml:space="preserve"> </w:t>
      </w:r>
      <w:r w:rsidRPr="00C47F7F">
        <w:rPr>
          <w:rStyle w:val="hljs-title"/>
          <w:rFonts w:ascii="Lexend" w:hAnsi="Lexend"/>
          <w:color w:val="00B050"/>
          <w:sz w:val="22"/>
          <w:szCs w:val="22"/>
        </w:rPr>
        <w:t>Figura</w:t>
      </w:r>
      <w:r w:rsidRPr="00C47F7F">
        <w:rPr>
          <w:rStyle w:val="CdigoHTML"/>
          <w:rFonts w:ascii="Lexend" w:eastAsiaTheme="minorEastAsia" w:hAnsi="Lexend"/>
          <w:color w:val="00B050"/>
          <w:sz w:val="22"/>
          <w:szCs w:val="22"/>
        </w:rPr>
        <w:t xml:space="preserve"> {</w:t>
      </w:r>
    </w:p>
    <w:p w14:paraId="168A7E4C"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void</w:t>
      </w:r>
      <w:proofErr w:type="spellEnd"/>
      <w:r w:rsidRPr="00C47F7F">
        <w:rPr>
          <w:rStyle w:val="CdigoHTML"/>
          <w:rFonts w:ascii="Lexend" w:eastAsiaTheme="minorEastAsia" w:hAnsi="Lexend"/>
          <w:color w:val="00B050"/>
          <w:sz w:val="22"/>
          <w:szCs w:val="22"/>
        </w:rPr>
        <w:t xml:space="preserve"> </w:t>
      </w:r>
      <w:proofErr w:type="gramStart"/>
      <w:r w:rsidRPr="00C47F7F">
        <w:rPr>
          <w:rStyle w:val="hljs-title"/>
          <w:rFonts w:ascii="Lexend" w:hAnsi="Lexend"/>
          <w:color w:val="00B050"/>
          <w:sz w:val="22"/>
          <w:szCs w:val="22"/>
        </w:rPr>
        <w:t>dibujar</w:t>
      </w:r>
      <w:r w:rsidRPr="00C47F7F">
        <w:rPr>
          <w:rStyle w:val="hljs-params"/>
          <w:rFonts w:ascii="Lexend" w:hAnsi="Lexend"/>
          <w:color w:val="00B050"/>
          <w:sz w:val="22"/>
          <w:szCs w:val="22"/>
        </w:rPr>
        <w:t>(</w:t>
      </w:r>
      <w:proofErr w:type="gramEnd"/>
      <w:r w:rsidRPr="00C47F7F">
        <w:rPr>
          <w:rStyle w:val="hljs-params"/>
          <w:rFonts w:ascii="Lexend" w:hAnsi="Lexend"/>
          <w:color w:val="00B050"/>
          <w:sz w:val="22"/>
          <w:szCs w:val="22"/>
        </w:rPr>
        <w:t>)</w:t>
      </w:r>
      <w:r w:rsidRPr="00C47F7F">
        <w:rPr>
          <w:rStyle w:val="CdigoHTML"/>
          <w:rFonts w:ascii="Lexend" w:eastAsiaTheme="minorEastAsia" w:hAnsi="Lexend"/>
          <w:color w:val="00B050"/>
          <w:sz w:val="22"/>
          <w:szCs w:val="22"/>
        </w:rPr>
        <w:t xml:space="preserve"> {</w:t>
      </w:r>
    </w:p>
    <w:p w14:paraId="5A1BF177"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roofErr w:type="spellStart"/>
      <w:r w:rsidRPr="00C47F7F">
        <w:rPr>
          <w:rStyle w:val="CdigoHTML"/>
          <w:rFonts w:ascii="Lexend" w:eastAsiaTheme="minorEastAsia" w:hAnsi="Lexend"/>
          <w:color w:val="00B050"/>
          <w:sz w:val="22"/>
          <w:szCs w:val="22"/>
        </w:rPr>
        <w:t>System.out.println</w:t>
      </w:r>
      <w:proofErr w:type="spellEnd"/>
      <w:r w:rsidRPr="00C47F7F">
        <w:rPr>
          <w:rStyle w:val="CdigoHTML"/>
          <w:rFonts w:ascii="Lexend" w:eastAsiaTheme="minorEastAsia" w:hAnsi="Lexend"/>
          <w:color w:val="00B050"/>
          <w:sz w:val="22"/>
          <w:szCs w:val="22"/>
        </w:rPr>
        <w:t>(</w:t>
      </w:r>
      <w:r w:rsidRPr="00C47F7F">
        <w:rPr>
          <w:rStyle w:val="hljs-string"/>
          <w:rFonts w:ascii="Lexend" w:hAnsi="Lexend"/>
          <w:color w:val="00B050"/>
          <w:sz w:val="22"/>
          <w:szCs w:val="22"/>
        </w:rPr>
        <w:t>"Dibujando un cuadrado"</w:t>
      </w:r>
      <w:r w:rsidRPr="00C47F7F">
        <w:rPr>
          <w:rStyle w:val="CdigoHTML"/>
          <w:rFonts w:ascii="Lexend" w:eastAsiaTheme="minorEastAsia" w:hAnsi="Lexend"/>
          <w:color w:val="00B050"/>
          <w:sz w:val="22"/>
          <w:szCs w:val="22"/>
        </w:rPr>
        <w:t>);</w:t>
      </w:r>
    </w:p>
    <w:p w14:paraId="7D0B437C"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
    <w:p w14:paraId="3428E369"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w:t>
      </w:r>
    </w:p>
    <w:p w14:paraId="1FA8F442"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p>
    <w:p w14:paraId="2FAF5BE6"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proofErr w:type="spellStart"/>
      <w:r w:rsidRPr="00C47F7F">
        <w:rPr>
          <w:rStyle w:val="hljs-keyword"/>
          <w:rFonts w:ascii="Lexend" w:eastAsiaTheme="majorEastAsia" w:hAnsi="Lexend"/>
          <w:color w:val="00B050"/>
          <w:sz w:val="22"/>
          <w:szCs w:val="22"/>
        </w:rPr>
        <w:t>public</w:t>
      </w:r>
      <w:proofErr w:type="spellEnd"/>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class</w:t>
      </w:r>
      <w:proofErr w:type="spellEnd"/>
      <w:r w:rsidRPr="00C47F7F">
        <w:rPr>
          <w:rStyle w:val="CdigoHTML"/>
          <w:rFonts w:ascii="Lexend" w:eastAsiaTheme="minorEastAsia" w:hAnsi="Lexend"/>
          <w:color w:val="00B050"/>
          <w:sz w:val="22"/>
          <w:szCs w:val="22"/>
        </w:rPr>
        <w:t xml:space="preserve"> </w:t>
      </w:r>
      <w:proofErr w:type="spellStart"/>
      <w:r w:rsidRPr="00C47F7F">
        <w:rPr>
          <w:rStyle w:val="hljs-title"/>
          <w:rFonts w:ascii="Lexend" w:hAnsi="Lexend"/>
          <w:color w:val="00B050"/>
          <w:sz w:val="22"/>
          <w:szCs w:val="22"/>
        </w:rPr>
        <w:t>Main</w:t>
      </w:r>
      <w:proofErr w:type="spellEnd"/>
      <w:r w:rsidRPr="00C47F7F">
        <w:rPr>
          <w:rStyle w:val="CdigoHTML"/>
          <w:rFonts w:ascii="Lexend" w:eastAsiaTheme="minorEastAsia" w:hAnsi="Lexend"/>
          <w:color w:val="00B050"/>
          <w:sz w:val="22"/>
          <w:szCs w:val="22"/>
        </w:rPr>
        <w:t xml:space="preserve"> {</w:t>
      </w:r>
    </w:p>
    <w:p w14:paraId="75654AD0"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public</w:t>
      </w:r>
      <w:proofErr w:type="spellEnd"/>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static</w:t>
      </w:r>
      <w:proofErr w:type="spellEnd"/>
      <w:r w:rsidRPr="00C47F7F">
        <w:rPr>
          <w:rStyle w:val="CdigoHTML"/>
          <w:rFonts w:ascii="Lexend" w:eastAsiaTheme="minorEastAsia" w:hAnsi="Lexend"/>
          <w:color w:val="00B050"/>
          <w:sz w:val="22"/>
          <w:szCs w:val="22"/>
        </w:rPr>
        <w:t xml:space="preserve"> </w:t>
      </w:r>
      <w:proofErr w:type="spellStart"/>
      <w:r w:rsidRPr="00C47F7F">
        <w:rPr>
          <w:rStyle w:val="hljs-keyword"/>
          <w:rFonts w:ascii="Lexend" w:eastAsiaTheme="majorEastAsia" w:hAnsi="Lexend"/>
          <w:color w:val="00B050"/>
          <w:sz w:val="22"/>
          <w:szCs w:val="22"/>
        </w:rPr>
        <w:t>void</w:t>
      </w:r>
      <w:proofErr w:type="spellEnd"/>
      <w:r w:rsidRPr="00C47F7F">
        <w:rPr>
          <w:rStyle w:val="CdigoHTML"/>
          <w:rFonts w:ascii="Lexend" w:eastAsiaTheme="minorEastAsia" w:hAnsi="Lexend"/>
          <w:color w:val="00B050"/>
          <w:sz w:val="22"/>
          <w:szCs w:val="22"/>
        </w:rPr>
        <w:t xml:space="preserve"> </w:t>
      </w:r>
      <w:proofErr w:type="spellStart"/>
      <w:proofErr w:type="gramStart"/>
      <w:r w:rsidRPr="00C47F7F">
        <w:rPr>
          <w:rStyle w:val="hljs-title"/>
          <w:rFonts w:ascii="Lexend" w:hAnsi="Lexend"/>
          <w:color w:val="00B050"/>
          <w:sz w:val="22"/>
          <w:szCs w:val="22"/>
        </w:rPr>
        <w:t>main</w:t>
      </w:r>
      <w:proofErr w:type="spellEnd"/>
      <w:r w:rsidRPr="00C47F7F">
        <w:rPr>
          <w:rStyle w:val="hljs-params"/>
          <w:rFonts w:ascii="Lexend" w:hAnsi="Lexend"/>
          <w:color w:val="00B050"/>
          <w:sz w:val="22"/>
          <w:szCs w:val="22"/>
        </w:rPr>
        <w:t>(</w:t>
      </w:r>
      <w:proofErr w:type="spellStart"/>
      <w:proofErr w:type="gramEnd"/>
      <w:r w:rsidRPr="00C47F7F">
        <w:rPr>
          <w:rStyle w:val="hljs-params"/>
          <w:rFonts w:ascii="Lexend" w:hAnsi="Lexend"/>
          <w:color w:val="00B050"/>
          <w:sz w:val="22"/>
          <w:szCs w:val="22"/>
        </w:rPr>
        <w:t>String</w:t>
      </w:r>
      <w:proofErr w:type="spellEnd"/>
      <w:r w:rsidRPr="00C47F7F">
        <w:rPr>
          <w:rStyle w:val="hljs-params"/>
          <w:rFonts w:ascii="Lexend" w:hAnsi="Lexend"/>
          <w:color w:val="00B050"/>
          <w:sz w:val="22"/>
          <w:szCs w:val="22"/>
        </w:rPr>
        <w:t xml:space="preserve">[] </w:t>
      </w:r>
      <w:proofErr w:type="spellStart"/>
      <w:r w:rsidRPr="00C47F7F">
        <w:rPr>
          <w:rStyle w:val="hljs-params"/>
          <w:rFonts w:ascii="Lexend" w:hAnsi="Lexend"/>
          <w:color w:val="00B050"/>
          <w:sz w:val="22"/>
          <w:szCs w:val="22"/>
        </w:rPr>
        <w:t>args</w:t>
      </w:r>
      <w:proofErr w:type="spellEnd"/>
      <w:r w:rsidRPr="00C47F7F">
        <w:rPr>
          <w:rStyle w:val="hljs-params"/>
          <w:rFonts w:ascii="Lexend" w:hAnsi="Lexend"/>
          <w:color w:val="00B050"/>
          <w:sz w:val="22"/>
          <w:szCs w:val="22"/>
        </w:rPr>
        <w:t>)</w:t>
      </w:r>
      <w:r w:rsidRPr="00C47F7F">
        <w:rPr>
          <w:rStyle w:val="CdigoHTML"/>
          <w:rFonts w:ascii="Lexend" w:eastAsiaTheme="minorEastAsia" w:hAnsi="Lexend"/>
          <w:color w:val="00B050"/>
          <w:sz w:val="22"/>
          <w:szCs w:val="22"/>
        </w:rPr>
        <w:t xml:space="preserve"> {</w:t>
      </w:r>
    </w:p>
    <w:p w14:paraId="49F3F99C"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r w:rsidRPr="00C47F7F">
        <w:rPr>
          <w:rStyle w:val="hljs-type"/>
          <w:rFonts w:ascii="Lexend" w:hAnsi="Lexend"/>
          <w:color w:val="00B050"/>
          <w:sz w:val="22"/>
          <w:szCs w:val="22"/>
        </w:rPr>
        <w:t>Figura</w:t>
      </w:r>
      <w:r w:rsidRPr="00C47F7F">
        <w:rPr>
          <w:rStyle w:val="CdigoHTML"/>
          <w:rFonts w:ascii="Lexend" w:eastAsiaTheme="minorEastAsia" w:hAnsi="Lexend"/>
          <w:color w:val="00B050"/>
          <w:sz w:val="22"/>
          <w:szCs w:val="22"/>
        </w:rPr>
        <w:t xml:space="preserve"> </w:t>
      </w:r>
      <w:r w:rsidRPr="00C47F7F">
        <w:rPr>
          <w:rStyle w:val="hljs-variable"/>
          <w:rFonts w:ascii="Lexend" w:hAnsi="Lexend"/>
          <w:color w:val="00B050"/>
          <w:sz w:val="22"/>
          <w:szCs w:val="22"/>
        </w:rPr>
        <w:t>f1</w:t>
      </w:r>
      <w:r w:rsidRPr="00C47F7F">
        <w:rPr>
          <w:rStyle w:val="CdigoHTML"/>
          <w:rFonts w:ascii="Lexend" w:eastAsiaTheme="minorEastAsia" w:hAnsi="Lexend"/>
          <w:color w:val="00B050"/>
          <w:sz w:val="22"/>
          <w:szCs w:val="22"/>
        </w:rPr>
        <w:t xml:space="preserve"> </w:t>
      </w:r>
      <w:r w:rsidRPr="00C47F7F">
        <w:rPr>
          <w:rStyle w:val="hljs-operator"/>
          <w:rFonts w:ascii="Lexend" w:eastAsiaTheme="majorEastAsia" w:hAnsi="Lexend"/>
          <w:color w:val="00B050"/>
          <w:sz w:val="22"/>
          <w:szCs w:val="22"/>
        </w:rPr>
        <w:t>=</w:t>
      </w:r>
      <w:r w:rsidRPr="00C47F7F">
        <w:rPr>
          <w:rStyle w:val="CdigoHTML"/>
          <w:rFonts w:ascii="Lexend" w:eastAsiaTheme="minorEastAsia" w:hAnsi="Lexend"/>
          <w:color w:val="00B050"/>
          <w:sz w:val="22"/>
          <w:szCs w:val="22"/>
        </w:rPr>
        <w:t xml:space="preserve"> </w:t>
      </w:r>
      <w:r w:rsidRPr="00C47F7F">
        <w:rPr>
          <w:rStyle w:val="hljs-keyword"/>
          <w:rFonts w:ascii="Lexend" w:eastAsiaTheme="majorEastAsia" w:hAnsi="Lexend"/>
          <w:color w:val="00B050"/>
          <w:sz w:val="22"/>
          <w:szCs w:val="22"/>
        </w:rPr>
        <w:t>new</w:t>
      </w:r>
      <w:r w:rsidRPr="00C47F7F">
        <w:rPr>
          <w:rStyle w:val="CdigoHTML"/>
          <w:rFonts w:ascii="Lexend" w:eastAsiaTheme="minorEastAsia" w:hAnsi="Lexend"/>
          <w:color w:val="00B050"/>
          <w:sz w:val="22"/>
          <w:szCs w:val="22"/>
        </w:rPr>
        <w:t xml:space="preserve"> </w:t>
      </w:r>
      <w:proofErr w:type="gramStart"/>
      <w:r w:rsidRPr="00C47F7F">
        <w:rPr>
          <w:rStyle w:val="hljs-title"/>
          <w:rFonts w:ascii="Lexend" w:hAnsi="Lexend"/>
          <w:color w:val="00B050"/>
          <w:sz w:val="22"/>
          <w:szCs w:val="22"/>
        </w:rPr>
        <w:t>Circulo</w:t>
      </w:r>
      <w:r w:rsidRPr="00C47F7F">
        <w:rPr>
          <w:rStyle w:val="CdigoHTML"/>
          <w:rFonts w:ascii="Lexend" w:eastAsiaTheme="minorEastAsia" w:hAnsi="Lexend"/>
          <w:color w:val="00B050"/>
          <w:sz w:val="22"/>
          <w:szCs w:val="22"/>
        </w:rPr>
        <w:t>(</w:t>
      </w:r>
      <w:proofErr w:type="gramEnd"/>
      <w:r w:rsidRPr="00C47F7F">
        <w:rPr>
          <w:rStyle w:val="CdigoHTML"/>
          <w:rFonts w:ascii="Lexend" w:eastAsiaTheme="minorEastAsia" w:hAnsi="Lexend"/>
          <w:color w:val="00B050"/>
          <w:sz w:val="22"/>
          <w:szCs w:val="22"/>
        </w:rPr>
        <w:t>);</w:t>
      </w:r>
    </w:p>
    <w:p w14:paraId="2FBBACD1"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r w:rsidRPr="00C47F7F">
        <w:rPr>
          <w:rStyle w:val="hljs-type"/>
          <w:rFonts w:ascii="Lexend" w:hAnsi="Lexend"/>
          <w:color w:val="00B050"/>
          <w:sz w:val="22"/>
          <w:szCs w:val="22"/>
        </w:rPr>
        <w:t>Figura</w:t>
      </w:r>
      <w:r w:rsidRPr="00C47F7F">
        <w:rPr>
          <w:rStyle w:val="CdigoHTML"/>
          <w:rFonts w:ascii="Lexend" w:eastAsiaTheme="minorEastAsia" w:hAnsi="Lexend"/>
          <w:color w:val="00B050"/>
          <w:sz w:val="22"/>
          <w:szCs w:val="22"/>
        </w:rPr>
        <w:t xml:space="preserve"> </w:t>
      </w:r>
      <w:r w:rsidRPr="00C47F7F">
        <w:rPr>
          <w:rStyle w:val="hljs-variable"/>
          <w:rFonts w:ascii="Lexend" w:hAnsi="Lexend"/>
          <w:color w:val="00B050"/>
          <w:sz w:val="22"/>
          <w:szCs w:val="22"/>
        </w:rPr>
        <w:t>f2</w:t>
      </w:r>
      <w:r w:rsidRPr="00C47F7F">
        <w:rPr>
          <w:rStyle w:val="CdigoHTML"/>
          <w:rFonts w:ascii="Lexend" w:eastAsiaTheme="minorEastAsia" w:hAnsi="Lexend"/>
          <w:color w:val="00B050"/>
          <w:sz w:val="22"/>
          <w:szCs w:val="22"/>
        </w:rPr>
        <w:t xml:space="preserve"> </w:t>
      </w:r>
      <w:r w:rsidRPr="00C47F7F">
        <w:rPr>
          <w:rStyle w:val="hljs-operator"/>
          <w:rFonts w:ascii="Lexend" w:eastAsiaTheme="majorEastAsia" w:hAnsi="Lexend"/>
          <w:color w:val="00B050"/>
          <w:sz w:val="22"/>
          <w:szCs w:val="22"/>
        </w:rPr>
        <w:t>=</w:t>
      </w:r>
      <w:r w:rsidRPr="00C47F7F">
        <w:rPr>
          <w:rStyle w:val="CdigoHTML"/>
          <w:rFonts w:ascii="Lexend" w:eastAsiaTheme="minorEastAsia" w:hAnsi="Lexend"/>
          <w:color w:val="00B050"/>
          <w:sz w:val="22"/>
          <w:szCs w:val="22"/>
        </w:rPr>
        <w:t xml:space="preserve"> </w:t>
      </w:r>
      <w:r w:rsidRPr="00C47F7F">
        <w:rPr>
          <w:rStyle w:val="hljs-keyword"/>
          <w:rFonts w:ascii="Lexend" w:eastAsiaTheme="majorEastAsia" w:hAnsi="Lexend"/>
          <w:color w:val="00B050"/>
          <w:sz w:val="22"/>
          <w:szCs w:val="22"/>
        </w:rPr>
        <w:t>new</w:t>
      </w:r>
      <w:r w:rsidRPr="00C47F7F">
        <w:rPr>
          <w:rStyle w:val="CdigoHTML"/>
          <w:rFonts w:ascii="Lexend" w:eastAsiaTheme="minorEastAsia" w:hAnsi="Lexend"/>
          <w:color w:val="00B050"/>
          <w:sz w:val="22"/>
          <w:szCs w:val="22"/>
        </w:rPr>
        <w:t xml:space="preserve"> </w:t>
      </w:r>
      <w:proofErr w:type="gramStart"/>
      <w:r w:rsidRPr="00C47F7F">
        <w:rPr>
          <w:rStyle w:val="hljs-title"/>
          <w:rFonts w:ascii="Lexend" w:hAnsi="Lexend"/>
          <w:color w:val="00B050"/>
          <w:sz w:val="22"/>
          <w:szCs w:val="22"/>
        </w:rPr>
        <w:t>Cuadrado</w:t>
      </w:r>
      <w:r w:rsidRPr="00C47F7F">
        <w:rPr>
          <w:rStyle w:val="CdigoHTML"/>
          <w:rFonts w:ascii="Lexend" w:eastAsiaTheme="minorEastAsia" w:hAnsi="Lexend"/>
          <w:color w:val="00B050"/>
          <w:sz w:val="22"/>
          <w:szCs w:val="22"/>
        </w:rPr>
        <w:t>(</w:t>
      </w:r>
      <w:proofErr w:type="gramEnd"/>
      <w:r w:rsidRPr="00C47F7F">
        <w:rPr>
          <w:rStyle w:val="CdigoHTML"/>
          <w:rFonts w:ascii="Lexend" w:eastAsiaTheme="minorEastAsia" w:hAnsi="Lexend"/>
          <w:color w:val="00B050"/>
          <w:sz w:val="22"/>
          <w:szCs w:val="22"/>
        </w:rPr>
        <w:t>);</w:t>
      </w:r>
    </w:p>
    <w:p w14:paraId="4DE18AEB"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p>
    <w:p w14:paraId="609B2DAA"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f</w:t>
      </w:r>
      <w:proofErr w:type="gramStart"/>
      <w:r w:rsidRPr="00C47F7F">
        <w:rPr>
          <w:rStyle w:val="CdigoHTML"/>
          <w:rFonts w:ascii="Lexend" w:eastAsiaTheme="minorEastAsia" w:hAnsi="Lexend"/>
          <w:color w:val="00B050"/>
          <w:sz w:val="22"/>
          <w:szCs w:val="22"/>
        </w:rPr>
        <w:t>1.dibujar</w:t>
      </w:r>
      <w:proofErr w:type="gramEnd"/>
      <w:r w:rsidRPr="00C47F7F">
        <w:rPr>
          <w:rStyle w:val="CdigoHTML"/>
          <w:rFonts w:ascii="Lexend" w:eastAsiaTheme="minorEastAsia" w:hAnsi="Lexend"/>
          <w:color w:val="00B050"/>
          <w:sz w:val="22"/>
          <w:szCs w:val="22"/>
        </w:rPr>
        <w:t xml:space="preserve">();  </w:t>
      </w:r>
      <w:r w:rsidRPr="00C47F7F">
        <w:rPr>
          <w:rStyle w:val="hljs-comment"/>
          <w:rFonts w:ascii="Lexend" w:hAnsi="Lexend"/>
          <w:color w:val="00B050"/>
          <w:sz w:val="22"/>
          <w:szCs w:val="22"/>
        </w:rPr>
        <w:t>// Muestra: Dibujando un círculo</w:t>
      </w:r>
    </w:p>
    <w:p w14:paraId="3C33B9DC"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f</w:t>
      </w:r>
      <w:proofErr w:type="gramStart"/>
      <w:r w:rsidRPr="00C47F7F">
        <w:rPr>
          <w:rStyle w:val="CdigoHTML"/>
          <w:rFonts w:ascii="Lexend" w:eastAsiaTheme="minorEastAsia" w:hAnsi="Lexend"/>
          <w:color w:val="00B050"/>
          <w:sz w:val="22"/>
          <w:szCs w:val="22"/>
        </w:rPr>
        <w:t>2.dibujar</w:t>
      </w:r>
      <w:proofErr w:type="gramEnd"/>
      <w:r w:rsidRPr="00C47F7F">
        <w:rPr>
          <w:rStyle w:val="CdigoHTML"/>
          <w:rFonts w:ascii="Lexend" w:eastAsiaTheme="minorEastAsia" w:hAnsi="Lexend"/>
          <w:color w:val="00B050"/>
          <w:sz w:val="22"/>
          <w:szCs w:val="22"/>
        </w:rPr>
        <w:t xml:space="preserve">();  </w:t>
      </w:r>
      <w:r w:rsidRPr="00C47F7F">
        <w:rPr>
          <w:rStyle w:val="hljs-comment"/>
          <w:rFonts w:ascii="Lexend" w:hAnsi="Lexend"/>
          <w:color w:val="00B050"/>
          <w:sz w:val="22"/>
          <w:szCs w:val="22"/>
        </w:rPr>
        <w:t>// Muestra: Dibujando un cuadrado</w:t>
      </w:r>
    </w:p>
    <w:p w14:paraId="276E045D"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 xml:space="preserve">    }</w:t>
      </w:r>
    </w:p>
    <w:p w14:paraId="42AA3CA6" w14:textId="77777777" w:rsidR="00C47F7F" w:rsidRPr="00C47F7F" w:rsidRDefault="00C47F7F" w:rsidP="00C47F7F">
      <w:pPr>
        <w:pStyle w:val="HTMLconformatoprevio"/>
        <w:rPr>
          <w:rStyle w:val="CdigoHTML"/>
          <w:rFonts w:ascii="Lexend" w:eastAsiaTheme="minorEastAsia" w:hAnsi="Lexend" w:hint="eastAsia"/>
          <w:color w:val="00B050"/>
          <w:sz w:val="22"/>
          <w:szCs w:val="22"/>
        </w:rPr>
      </w:pPr>
      <w:r w:rsidRPr="00C47F7F">
        <w:rPr>
          <w:rStyle w:val="CdigoHTML"/>
          <w:rFonts w:ascii="Lexend" w:eastAsiaTheme="minorEastAsia" w:hAnsi="Lexend"/>
          <w:color w:val="00B050"/>
          <w:sz w:val="22"/>
          <w:szCs w:val="22"/>
        </w:rPr>
        <w:t>}</w:t>
      </w:r>
    </w:p>
    <w:p w14:paraId="17E5967B" w14:textId="77777777" w:rsidR="00C47F7F" w:rsidRPr="00C47F7F" w:rsidRDefault="00C47F7F" w:rsidP="00C47F7F">
      <w:pPr>
        <w:pStyle w:val="NormalWeb"/>
        <w:rPr>
          <w:rFonts w:ascii="Lexend" w:hAnsi="Lexend"/>
          <w:sz w:val="22"/>
          <w:szCs w:val="22"/>
        </w:rPr>
      </w:pPr>
      <w:r w:rsidRPr="00C47F7F">
        <w:rPr>
          <w:rStyle w:val="Textoennegrita"/>
          <w:rFonts w:ascii="Lexend" w:hAnsi="Lexend"/>
          <w:sz w:val="22"/>
          <w:szCs w:val="22"/>
        </w:rPr>
        <w:t>Explicación del ejemplo:</w:t>
      </w:r>
      <w:r w:rsidRPr="00C47F7F">
        <w:rPr>
          <w:rFonts w:ascii="Lexend" w:hAnsi="Lexend"/>
          <w:sz w:val="22"/>
          <w:szCs w:val="22"/>
        </w:rPr>
        <w:br/>
        <w:t xml:space="preserve">Aunque </w:t>
      </w:r>
      <w:r w:rsidRPr="00C47F7F">
        <w:rPr>
          <w:rStyle w:val="CdigoHTML"/>
          <w:rFonts w:ascii="Lexend" w:eastAsiaTheme="minorEastAsia" w:hAnsi="Lexend"/>
          <w:sz w:val="22"/>
          <w:szCs w:val="22"/>
        </w:rPr>
        <w:t>f1</w:t>
      </w:r>
      <w:r w:rsidRPr="00C47F7F">
        <w:rPr>
          <w:rFonts w:ascii="Lexend" w:hAnsi="Lexend"/>
          <w:sz w:val="22"/>
          <w:szCs w:val="22"/>
        </w:rPr>
        <w:t xml:space="preserve"> y </w:t>
      </w:r>
      <w:r w:rsidRPr="00C47F7F">
        <w:rPr>
          <w:rStyle w:val="CdigoHTML"/>
          <w:rFonts w:ascii="Lexend" w:eastAsiaTheme="minorEastAsia" w:hAnsi="Lexend"/>
          <w:sz w:val="22"/>
          <w:szCs w:val="22"/>
        </w:rPr>
        <w:t>f2</w:t>
      </w:r>
      <w:r w:rsidRPr="00C47F7F">
        <w:rPr>
          <w:rFonts w:ascii="Lexend" w:hAnsi="Lexend"/>
          <w:sz w:val="22"/>
          <w:szCs w:val="22"/>
        </w:rPr>
        <w:t xml:space="preserve"> son de tipo</w:t>
      </w:r>
      <w:r w:rsidRPr="00C47F7F">
        <w:rPr>
          <w:rFonts w:ascii="Lexend" w:hAnsi="Lexend"/>
          <w:color w:val="00B050"/>
          <w:sz w:val="22"/>
          <w:szCs w:val="22"/>
        </w:rPr>
        <w:t xml:space="preserve"> </w:t>
      </w:r>
      <w:r w:rsidRPr="00C47F7F">
        <w:rPr>
          <w:rStyle w:val="CdigoHTML"/>
          <w:rFonts w:ascii="Lexend" w:eastAsiaTheme="minorEastAsia" w:hAnsi="Lexend"/>
          <w:color w:val="00B050"/>
          <w:sz w:val="22"/>
          <w:szCs w:val="22"/>
        </w:rPr>
        <w:t>Figura</w:t>
      </w:r>
      <w:r w:rsidRPr="00C47F7F">
        <w:rPr>
          <w:rFonts w:ascii="Lexend" w:hAnsi="Lexend"/>
          <w:sz w:val="22"/>
          <w:szCs w:val="22"/>
        </w:rPr>
        <w:t>, cada uno se comporta según su clase real (</w:t>
      </w:r>
      <w:r w:rsidRPr="00C47F7F">
        <w:rPr>
          <w:rStyle w:val="CdigoHTML"/>
          <w:rFonts w:ascii="Lexend" w:eastAsiaTheme="minorEastAsia" w:hAnsi="Lexend"/>
          <w:sz w:val="22"/>
          <w:szCs w:val="22"/>
        </w:rPr>
        <w:t>Circulo</w:t>
      </w:r>
      <w:r w:rsidRPr="00C47F7F">
        <w:rPr>
          <w:rFonts w:ascii="Lexend" w:hAnsi="Lexend"/>
          <w:sz w:val="22"/>
          <w:szCs w:val="22"/>
        </w:rPr>
        <w:t xml:space="preserve"> o </w:t>
      </w:r>
      <w:r w:rsidRPr="00C47F7F">
        <w:rPr>
          <w:rStyle w:val="CdigoHTML"/>
          <w:rFonts w:ascii="Lexend" w:eastAsiaTheme="minorEastAsia" w:hAnsi="Lexend"/>
          <w:sz w:val="22"/>
          <w:szCs w:val="22"/>
        </w:rPr>
        <w:t>Cuadrado</w:t>
      </w:r>
      <w:r w:rsidRPr="00C47F7F">
        <w:rPr>
          <w:rFonts w:ascii="Lexend" w:hAnsi="Lexend"/>
          <w:sz w:val="22"/>
          <w:szCs w:val="22"/>
        </w:rPr>
        <w:t xml:space="preserve">). Ambos usan el método </w:t>
      </w:r>
      <w:proofErr w:type="gramStart"/>
      <w:r w:rsidRPr="00C47F7F">
        <w:rPr>
          <w:rStyle w:val="CdigoHTML"/>
          <w:rFonts w:ascii="Lexend" w:eastAsiaTheme="minorEastAsia" w:hAnsi="Lexend"/>
          <w:color w:val="00B050"/>
          <w:sz w:val="22"/>
          <w:szCs w:val="22"/>
        </w:rPr>
        <w:t>dibujar(</w:t>
      </w:r>
      <w:proofErr w:type="gramEnd"/>
      <w:r w:rsidRPr="00C47F7F">
        <w:rPr>
          <w:rStyle w:val="CdigoHTML"/>
          <w:rFonts w:ascii="Lexend" w:eastAsiaTheme="minorEastAsia" w:hAnsi="Lexend"/>
          <w:color w:val="00B050"/>
          <w:sz w:val="22"/>
          <w:szCs w:val="22"/>
        </w:rPr>
        <w:t>)</w:t>
      </w:r>
      <w:r w:rsidRPr="00C47F7F">
        <w:rPr>
          <w:rFonts w:ascii="Lexend" w:hAnsi="Lexend"/>
          <w:color w:val="00B050"/>
          <w:sz w:val="22"/>
          <w:szCs w:val="22"/>
        </w:rPr>
        <w:t xml:space="preserve">, </w:t>
      </w:r>
      <w:r w:rsidRPr="00C47F7F">
        <w:rPr>
          <w:rFonts w:ascii="Lexend" w:hAnsi="Lexend"/>
          <w:sz w:val="22"/>
          <w:szCs w:val="22"/>
        </w:rPr>
        <w:t>pero con resultados distintos. Esto es polimorfismo.</w:t>
      </w:r>
    </w:p>
    <w:p w14:paraId="57CA2E09" w14:textId="77777777" w:rsidR="004C1098" w:rsidRPr="00C47F7F" w:rsidRDefault="004C1098" w:rsidP="004C1098">
      <w:pPr>
        <w:rPr>
          <w:rFonts w:ascii="Lexend" w:eastAsia="Lexend" w:hAnsi="Lexend" w:cs="Lexend"/>
          <w:b w:val="0"/>
          <w:color w:val="auto"/>
          <w:sz w:val="22"/>
          <w:lang w:val="es-419" w:eastAsia="es-BO"/>
        </w:rPr>
      </w:pPr>
    </w:p>
    <w:p w14:paraId="0254EDAF" w14:textId="77777777" w:rsidR="004C1098" w:rsidRPr="004C1098" w:rsidRDefault="004C1098" w:rsidP="004C1098">
      <w:pPr>
        <w:rPr>
          <w:rFonts w:ascii="Lexend" w:eastAsia="Lexend" w:hAnsi="Lexend" w:cs="Lexend"/>
          <w:b w:val="0"/>
          <w:color w:val="auto"/>
          <w:sz w:val="22"/>
          <w:lang w:val="es-419" w:eastAsia="es-BO"/>
        </w:rPr>
      </w:pPr>
    </w:p>
    <w:p w14:paraId="1AB6AC5E" w14:textId="77777777" w:rsidR="004C1098" w:rsidRDefault="004C1098" w:rsidP="004C1098">
      <w:pPr>
        <w:rPr>
          <w:rFonts w:ascii="Lexend" w:eastAsia="Lexend" w:hAnsi="Lexend" w:cs="Lexend"/>
          <w:b w:val="0"/>
          <w:color w:val="auto"/>
          <w:sz w:val="22"/>
          <w:lang w:val="es-419" w:eastAsia="es-BO"/>
        </w:rPr>
      </w:pPr>
      <w:bookmarkStart w:id="6" w:name="_qkmfwo7t5lau" w:colFirst="0" w:colLast="0"/>
      <w:bookmarkEnd w:id="6"/>
    </w:p>
    <w:p w14:paraId="0223AAB5" w14:textId="77777777" w:rsidR="00625495" w:rsidRDefault="00625495" w:rsidP="004C1098">
      <w:pPr>
        <w:rPr>
          <w:rFonts w:ascii="Lexend" w:eastAsia="Lexend" w:hAnsi="Lexend" w:cs="Lexend"/>
          <w:b w:val="0"/>
          <w:color w:val="auto"/>
          <w:sz w:val="22"/>
          <w:lang w:val="es-419" w:eastAsia="es-BO"/>
        </w:rPr>
      </w:pPr>
    </w:p>
    <w:p w14:paraId="374B4DAC" w14:textId="77777777" w:rsidR="00625495" w:rsidRDefault="00625495" w:rsidP="004C1098">
      <w:pPr>
        <w:rPr>
          <w:rFonts w:ascii="Lexend" w:eastAsia="Lexend" w:hAnsi="Lexend" w:cs="Lexend"/>
          <w:b w:val="0"/>
          <w:color w:val="auto"/>
          <w:sz w:val="22"/>
          <w:lang w:val="es-419" w:eastAsia="es-BO"/>
        </w:rPr>
      </w:pPr>
    </w:p>
    <w:p w14:paraId="29978E4A" w14:textId="77777777" w:rsidR="00625495" w:rsidRDefault="00625495" w:rsidP="004C1098">
      <w:pPr>
        <w:rPr>
          <w:rFonts w:ascii="Lexend" w:eastAsia="Lexend" w:hAnsi="Lexend" w:cs="Lexend"/>
          <w:b w:val="0"/>
          <w:color w:val="auto"/>
          <w:sz w:val="22"/>
          <w:lang w:val="es-419" w:eastAsia="es-BO"/>
        </w:rPr>
      </w:pPr>
    </w:p>
    <w:p w14:paraId="7DB9BF9A" w14:textId="77777777" w:rsidR="00625495" w:rsidRDefault="00625495" w:rsidP="004C1098">
      <w:pPr>
        <w:rPr>
          <w:rFonts w:ascii="Lexend" w:eastAsia="Lexend" w:hAnsi="Lexend" w:cs="Lexend"/>
          <w:b w:val="0"/>
          <w:color w:val="auto"/>
          <w:sz w:val="22"/>
          <w:lang w:val="es-419" w:eastAsia="es-BO"/>
        </w:rPr>
      </w:pPr>
    </w:p>
    <w:p w14:paraId="298D1ABF" w14:textId="77777777" w:rsidR="00625495" w:rsidRDefault="00625495" w:rsidP="004C1098">
      <w:pPr>
        <w:rPr>
          <w:rFonts w:ascii="Lexend" w:eastAsia="Lexend" w:hAnsi="Lexend" w:cs="Lexend"/>
          <w:b w:val="0"/>
          <w:color w:val="auto"/>
          <w:sz w:val="22"/>
          <w:lang w:val="es-419" w:eastAsia="es-BO"/>
        </w:rPr>
      </w:pPr>
    </w:p>
    <w:p w14:paraId="50B95D07" w14:textId="77777777" w:rsidR="00625495" w:rsidRDefault="00625495" w:rsidP="004C1098">
      <w:pPr>
        <w:rPr>
          <w:rFonts w:ascii="Lexend" w:eastAsia="Lexend" w:hAnsi="Lexend" w:cs="Lexend"/>
          <w:b w:val="0"/>
          <w:color w:val="auto"/>
          <w:sz w:val="22"/>
          <w:lang w:val="es-419" w:eastAsia="es-BO"/>
        </w:rPr>
      </w:pPr>
    </w:p>
    <w:p w14:paraId="214208F4" w14:textId="77777777" w:rsidR="00625495" w:rsidRDefault="00625495" w:rsidP="004C1098">
      <w:pPr>
        <w:rPr>
          <w:rFonts w:ascii="Lexend" w:eastAsia="Lexend" w:hAnsi="Lexend" w:cs="Lexend"/>
          <w:b w:val="0"/>
          <w:color w:val="auto"/>
          <w:sz w:val="22"/>
          <w:lang w:val="es-419" w:eastAsia="es-BO"/>
        </w:rPr>
      </w:pPr>
    </w:p>
    <w:p w14:paraId="20D50C50" w14:textId="77777777" w:rsidR="00625495" w:rsidRDefault="00625495" w:rsidP="004C1098">
      <w:pPr>
        <w:rPr>
          <w:rFonts w:ascii="Lexend" w:eastAsia="Lexend" w:hAnsi="Lexend" w:cs="Lexend"/>
          <w:b w:val="0"/>
          <w:color w:val="auto"/>
          <w:sz w:val="22"/>
          <w:lang w:val="es-419" w:eastAsia="es-BO"/>
        </w:rPr>
      </w:pPr>
    </w:p>
    <w:p w14:paraId="26CE2898" w14:textId="77777777" w:rsidR="00625495" w:rsidRDefault="00625495" w:rsidP="004C1098">
      <w:pPr>
        <w:rPr>
          <w:rFonts w:ascii="Lexend" w:eastAsia="Lexend" w:hAnsi="Lexend" w:cs="Lexend"/>
          <w:b w:val="0"/>
          <w:color w:val="auto"/>
          <w:sz w:val="22"/>
          <w:lang w:val="es-419" w:eastAsia="es-BO"/>
        </w:rPr>
      </w:pPr>
    </w:p>
    <w:p w14:paraId="41215A97" w14:textId="3C6EE552" w:rsidR="00625495" w:rsidRDefault="00625495" w:rsidP="004C1098">
      <w:pPr>
        <w:rPr>
          <w:rFonts w:ascii="Lexend" w:eastAsia="Lexend" w:hAnsi="Lexend" w:cs="Lexend"/>
          <w:b w:val="0"/>
          <w:color w:val="auto"/>
          <w:sz w:val="22"/>
          <w:lang w:val="es-419" w:eastAsia="es-BO"/>
        </w:rPr>
      </w:pPr>
    </w:p>
    <w:p w14:paraId="256667B7" w14:textId="5B40DA99" w:rsidR="00625495" w:rsidRDefault="00625495" w:rsidP="004C1098">
      <w:pPr>
        <w:rPr>
          <w:rFonts w:ascii="Lexend" w:eastAsia="Lexend" w:hAnsi="Lexend" w:cs="Lexend"/>
          <w:b w:val="0"/>
          <w:color w:val="auto"/>
          <w:sz w:val="22"/>
          <w:lang w:val="es-419" w:eastAsia="es-BO"/>
        </w:rPr>
      </w:pPr>
    </w:p>
    <w:p w14:paraId="40CD4846" w14:textId="087CEEC7" w:rsidR="00625495" w:rsidRDefault="00625495" w:rsidP="004C1098">
      <w:pPr>
        <w:rPr>
          <w:rFonts w:ascii="Lexend" w:eastAsia="Lexend" w:hAnsi="Lexend" w:cs="Lexend"/>
          <w:b w:val="0"/>
          <w:color w:val="auto"/>
          <w:sz w:val="22"/>
          <w:lang w:val="es-419" w:eastAsia="es-BO"/>
        </w:rPr>
      </w:pPr>
    </w:p>
    <w:p w14:paraId="1332B053" w14:textId="36B1775B" w:rsidR="00625495" w:rsidRDefault="00625495" w:rsidP="004C1098">
      <w:pPr>
        <w:rPr>
          <w:rFonts w:ascii="Lexend" w:eastAsia="Lexend" w:hAnsi="Lexend" w:cs="Lexend"/>
          <w:b w:val="0"/>
          <w:color w:val="auto"/>
          <w:sz w:val="22"/>
          <w:lang w:val="es-419" w:eastAsia="es-BO"/>
        </w:rPr>
      </w:pPr>
    </w:p>
    <w:p w14:paraId="7E710AEE" w14:textId="4707C464" w:rsidR="00625495" w:rsidRDefault="00625495" w:rsidP="004C1098">
      <w:pPr>
        <w:rPr>
          <w:rFonts w:ascii="Lexend" w:eastAsia="Lexend" w:hAnsi="Lexend" w:cs="Lexend"/>
          <w:b w:val="0"/>
          <w:color w:val="auto"/>
          <w:sz w:val="22"/>
          <w:lang w:val="es-419" w:eastAsia="es-BO"/>
        </w:rPr>
      </w:pPr>
    </w:p>
    <w:p w14:paraId="672FDC1F" w14:textId="77777777" w:rsidR="00625495" w:rsidRDefault="00625495" w:rsidP="004C1098">
      <w:pPr>
        <w:rPr>
          <w:rFonts w:ascii="Lexend" w:eastAsia="Lexend" w:hAnsi="Lexend" w:cs="Lexend"/>
          <w:b w:val="0"/>
          <w:color w:val="auto"/>
          <w:sz w:val="22"/>
          <w:lang w:val="es-419" w:eastAsia="es-BO"/>
        </w:rPr>
      </w:pPr>
    </w:p>
    <w:p w14:paraId="0B6486A8" w14:textId="77777777" w:rsidR="00625495" w:rsidRDefault="00625495" w:rsidP="004C1098">
      <w:pPr>
        <w:rPr>
          <w:rFonts w:ascii="Lexend" w:eastAsia="Lexend" w:hAnsi="Lexend" w:cs="Lexend"/>
          <w:b w:val="0"/>
          <w:color w:val="auto"/>
          <w:sz w:val="22"/>
          <w:lang w:val="es-419" w:eastAsia="es-BO"/>
        </w:rPr>
      </w:pPr>
    </w:p>
    <w:p w14:paraId="3D3C9D86" w14:textId="0202710C" w:rsidR="00625495" w:rsidRDefault="00625495" w:rsidP="004C1098">
      <w:pPr>
        <w:rPr>
          <w:rFonts w:ascii="Lexend" w:eastAsia="Lexend" w:hAnsi="Lexend" w:cs="Lexend"/>
          <w:b w:val="0"/>
          <w:color w:val="auto"/>
          <w:sz w:val="22"/>
          <w:lang w:val="es-419" w:eastAsia="es-BO"/>
        </w:rPr>
      </w:pPr>
    </w:p>
    <w:p w14:paraId="50981EBD" w14:textId="1832FAE1" w:rsidR="00625495" w:rsidRPr="004C1098" w:rsidRDefault="00625495" w:rsidP="004C1098">
      <w:pPr>
        <w:rPr>
          <w:rFonts w:ascii="Arial" w:eastAsia="Arial" w:hAnsi="Arial" w:cs="Arial"/>
          <w:b w:val="0"/>
          <w:color w:val="auto"/>
          <w:sz w:val="22"/>
          <w:lang w:val="es-419" w:eastAsia="es-BO"/>
        </w:rPr>
      </w:pPr>
    </w:p>
    <w:p w14:paraId="6821AC22" w14:textId="08DB9FDA" w:rsidR="00625495" w:rsidRPr="00625495" w:rsidRDefault="00625495" w:rsidP="00625495">
      <w:pPr>
        <w:spacing w:after="60" w:line="240" w:lineRule="auto"/>
        <w:rPr>
          <w:rFonts w:ascii="Lexend" w:eastAsia="Times New Roman" w:hAnsi="Lexend" w:cs="Times New Roman"/>
          <w:b w:val="0"/>
          <w:color w:val="auto"/>
          <w:sz w:val="24"/>
          <w:szCs w:val="24"/>
          <w:lang w:val="es-BO" w:eastAsia="es-BO"/>
        </w:rPr>
      </w:pPr>
      <w:r w:rsidRPr="00625495">
        <w:rPr>
          <w:rFonts w:ascii="Lexend" w:eastAsia="Times New Roman" w:hAnsi="Lexend" w:cs="Times New Roman"/>
          <w:b w:val="0"/>
          <w:color w:val="000000"/>
          <w:sz w:val="52"/>
          <w:szCs w:val="52"/>
          <w:lang w:val="es-BO" w:eastAsia="es-BO"/>
        </w:rPr>
        <w:t>4.2. Diseño del Sistema</w:t>
      </w:r>
    </w:p>
    <w:p w14:paraId="6ED57F92" w14:textId="05604EB6" w:rsidR="00625495" w:rsidRDefault="00682EDA" w:rsidP="00625495">
      <w:pPr>
        <w:spacing w:line="240" w:lineRule="auto"/>
        <w:rPr>
          <w:rFonts w:ascii="Lexend" w:eastAsia="Times New Roman" w:hAnsi="Lexend" w:cs="Times New Roman"/>
          <w:b w:val="0"/>
          <w:color w:val="auto"/>
          <w:sz w:val="24"/>
          <w:szCs w:val="24"/>
          <w:lang w:val="es-BO" w:eastAsia="es-BO"/>
        </w:rPr>
      </w:pPr>
      <w:r>
        <w:rPr>
          <w:noProof/>
        </w:rPr>
        <w:drawing>
          <wp:anchor distT="0" distB="0" distL="114300" distR="114300" simplePos="0" relativeHeight="251675648" behindDoc="0" locked="0" layoutInCell="1" allowOverlap="1" wp14:anchorId="3BD692B9" wp14:editId="7C4D31C2">
            <wp:simplePos x="0" y="0"/>
            <wp:positionH relativeFrom="column">
              <wp:posOffset>358140</wp:posOffset>
            </wp:positionH>
            <wp:positionV relativeFrom="paragraph">
              <wp:posOffset>103504</wp:posOffset>
            </wp:positionV>
            <wp:extent cx="4951095" cy="9014657"/>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822" cy="90196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C5C12A"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0AEB1192"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6912D09A"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62113ECA"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605DE2B3"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76C960A0"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00D505FB"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183FA49A"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288581EA"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3383F981"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6243030A"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6F902A68"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10220D82"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3C77E7C8"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2BD77657"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4EF4D876"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69FC30B4"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1CF9EA70"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2F84A7E7"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5BDAFCCC"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3D673956"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341789A7"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11E81EC0"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721473A2"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77CE4431"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0B71B67F"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653E4BC4"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304DD6B6"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7732A2F2"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21EE9C22"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49CAA956"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6E12F200"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544C1F27"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3E5D97B2"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0F64C2E4"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2A017C23"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333B43F7" w14:textId="77777777" w:rsidR="00682EDA" w:rsidRDefault="00682EDA" w:rsidP="00625495">
      <w:pPr>
        <w:spacing w:line="240" w:lineRule="auto"/>
        <w:rPr>
          <w:rFonts w:ascii="Lexend" w:eastAsia="Times New Roman" w:hAnsi="Lexend" w:cs="Times New Roman"/>
          <w:b w:val="0"/>
          <w:color w:val="auto"/>
          <w:sz w:val="24"/>
          <w:szCs w:val="24"/>
          <w:lang w:val="es-BO" w:eastAsia="es-BO"/>
        </w:rPr>
      </w:pPr>
    </w:p>
    <w:p w14:paraId="56C25C9A" w14:textId="77777777" w:rsidR="00682EDA" w:rsidRPr="00625495" w:rsidRDefault="00682EDA" w:rsidP="00625495">
      <w:pPr>
        <w:spacing w:line="240" w:lineRule="auto"/>
        <w:rPr>
          <w:rFonts w:ascii="Lexend" w:eastAsia="Times New Roman" w:hAnsi="Lexend" w:cs="Times New Roman"/>
          <w:b w:val="0"/>
          <w:color w:val="auto"/>
          <w:sz w:val="24"/>
          <w:szCs w:val="24"/>
          <w:lang w:val="es-BO" w:eastAsia="es-BO"/>
        </w:rPr>
      </w:pPr>
    </w:p>
    <w:p w14:paraId="5896DDDC" w14:textId="77777777" w:rsidR="006703D3" w:rsidRDefault="00625495" w:rsidP="00625495">
      <w:pPr>
        <w:spacing w:after="240" w:line="240" w:lineRule="auto"/>
        <w:rPr>
          <w:rFonts w:ascii="Lexend" w:eastAsia="Times New Roman" w:hAnsi="Lexend" w:cs="Times New Roman"/>
          <w:b w:val="0"/>
          <w:color w:val="auto"/>
          <w:sz w:val="24"/>
          <w:szCs w:val="24"/>
          <w:lang w:val="es-BO" w:eastAsia="es-BO"/>
        </w:rPr>
      </w:pPr>
      <w:r w:rsidRPr="00625495">
        <w:rPr>
          <w:rFonts w:ascii="Lexend" w:eastAsia="Times New Roman" w:hAnsi="Lexend" w:cs="Times New Roman"/>
          <w:b w:val="0"/>
          <w:color w:val="auto"/>
          <w:sz w:val="24"/>
          <w:szCs w:val="24"/>
          <w:lang w:val="es-BO" w:eastAsia="es-BO"/>
        </w:rPr>
        <w:lastRenderedPageBreak/>
        <w:br/>
      </w:r>
    </w:p>
    <w:p w14:paraId="0F8C0179" w14:textId="2ECA2B8C" w:rsidR="00625495" w:rsidRPr="00625495" w:rsidRDefault="00625495" w:rsidP="00625495">
      <w:pPr>
        <w:spacing w:after="240" w:line="240" w:lineRule="auto"/>
        <w:rPr>
          <w:rFonts w:ascii="Lexend" w:eastAsia="Times New Roman" w:hAnsi="Lexend" w:cs="Times New Roman"/>
          <w:b w:val="0"/>
          <w:color w:val="auto"/>
          <w:sz w:val="24"/>
          <w:szCs w:val="24"/>
          <w:lang w:val="es-BO" w:eastAsia="es-BO"/>
        </w:rPr>
      </w:pPr>
      <w:r w:rsidRPr="00625495">
        <w:rPr>
          <w:rFonts w:ascii="Lexend" w:eastAsia="Times New Roman" w:hAnsi="Lexend" w:cs="Times New Roman"/>
          <w:b w:val="0"/>
          <w:color w:val="auto"/>
          <w:sz w:val="24"/>
          <w:szCs w:val="24"/>
          <w:lang w:val="es-BO" w:eastAsia="es-BO"/>
        </w:rPr>
        <w:br/>
      </w:r>
      <w:r w:rsidRPr="00625495">
        <w:rPr>
          <w:rFonts w:ascii="Lexend" w:eastAsia="Times New Roman" w:hAnsi="Lexend" w:cs="Times New Roman"/>
          <w:b w:val="0"/>
          <w:color w:val="auto"/>
          <w:sz w:val="24"/>
          <w:szCs w:val="24"/>
          <w:lang w:val="es-BO" w:eastAsia="es-BO"/>
        </w:rPr>
        <w:br/>
      </w:r>
      <w:r w:rsidRPr="00625495">
        <w:rPr>
          <w:rFonts w:ascii="Lexend" w:eastAsia="Times New Roman" w:hAnsi="Lexend" w:cs="Times New Roman"/>
          <w:b w:val="0"/>
          <w:color w:val="auto"/>
          <w:sz w:val="24"/>
          <w:szCs w:val="24"/>
          <w:lang w:val="es-BO" w:eastAsia="es-BO"/>
        </w:rPr>
        <w:br/>
      </w:r>
    </w:p>
    <w:p w14:paraId="041E6321"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1</w:t>
      </w:r>
      <w:r w:rsidRPr="006703D3">
        <w:rPr>
          <w:bCs/>
          <w:noProof/>
          <w:color w:val="auto"/>
          <w:sz w:val="24"/>
          <w:szCs w:val="24"/>
          <w:lang w:val="es-BO"/>
        </w:rPr>
        <w:t>. Clase Vehiculo (Base de la Jerarquía)</w:t>
      </w:r>
    </w:p>
    <w:p w14:paraId="1CCDAD66" w14:textId="77777777" w:rsidR="006703D3" w:rsidRPr="006703D3" w:rsidRDefault="006703D3" w:rsidP="006703D3">
      <w:pPr>
        <w:numPr>
          <w:ilvl w:val="0"/>
          <w:numId w:val="4"/>
        </w:numPr>
        <w:rPr>
          <w:b w:val="0"/>
          <w:noProof/>
          <w:color w:val="auto"/>
          <w:sz w:val="24"/>
          <w:szCs w:val="24"/>
          <w:lang w:val="es-BO"/>
        </w:rPr>
      </w:pPr>
      <w:r w:rsidRPr="006703D3">
        <w:rPr>
          <w:b w:val="0"/>
          <w:noProof/>
          <w:color w:val="auto"/>
          <w:sz w:val="24"/>
          <w:szCs w:val="24"/>
          <w:lang w:val="es-BO"/>
        </w:rPr>
        <w:t>Propósito:</w:t>
      </w:r>
      <w:r w:rsidRPr="006703D3">
        <w:rPr>
          <w:b w:val="0"/>
          <w:noProof/>
          <w:color w:val="auto"/>
          <w:sz w:val="24"/>
          <w:szCs w:val="24"/>
          <w:lang w:val="es-BO"/>
        </w:rPr>
        <w:br/>
        <w:t>Centralizar los atributos y métodos comunes a todos los vehículos (ej: marca, placa, mostrar()y proveer métodos básicos como mostrar().</w:t>
      </w:r>
    </w:p>
    <w:p w14:paraId="1981F5AD" w14:textId="77777777" w:rsidR="006703D3" w:rsidRPr="006703D3" w:rsidRDefault="006703D3" w:rsidP="006703D3">
      <w:pPr>
        <w:numPr>
          <w:ilvl w:val="0"/>
          <w:numId w:val="4"/>
        </w:numPr>
        <w:rPr>
          <w:b w:val="0"/>
          <w:noProof/>
          <w:color w:val="auto"/>
          <w:sz w:val="24"/>
          <w:szCs w:val="24"/>
          <w:lang w:val="es-BO"/>
        </w:rPr>
      </w:pPr>
      <w:r w:rsidRPr="006703D3">
        <w:rPr>
          <w:b w:val="0"/>
          <w:noProof/>
          <w:color w:val="auto"/>
          <w:sz w:val="24"/>
          <w:szCs w:val="24"/>
          <w:lang w:val="es-BO"/>
        </w:rPr>
        <w:t>Por qué es abstracta:</w:t>
      </w:r>
      <w:r w:rsidRPr="006703D3">
        <w:rPr>
          <w:b w:val="0"/>
          <w:noProof/>
          <w:color w:val="auto"/>
          <w:sz w:val="24"/>
          <w:szCs w:val="24"/>
          <w:lang w:val="es-BO"/>
        </w:rPr>
        <w:br/>
        <w:t>En tu código, Vehiculo no se instancia directamente; solo se usa como plantilla para Auto, Moto y Camion. Esto evita duplicar código (ej: todos tienen placa y año).</w:t>
      </w:r>
    </w:p>
    <w:p w14:paraId="29BABC99" w14:textId="77777777" w:rsidR="006703D3" w:rsidRPr="006703D3" w:rsidRDefault="006703D3" w:rsidP="006703D3">
      <w:pPr>
        <w:numPr>
          <w:ilvl w:val="0"/>
          <w:numId w:val="4"/>
        </w:numPr>
        <w:rPr>
          <w:b w:val="0"/>
          <w:noProof/>
          <w:color w:val="auto"/>
          <w:sz w:val="24"/>
          <w:szCs w:val="24"/>
          <w:lang w:val="es-BO"/>
        </w:rPr>
      </w:pPr>
      <w:r w:rsidRPr="006703D3">
        <w:rPr>
          <w:b w:val="0"/>
          <w:noProof/>
          <w:color w:val="auto"/>
          <w:sz w:val="24"/>
          <w:szCs w:val="24"/>
          <w:lang w:val="es-BO"/>
        </w:rPr>
        <w:t>Métodos Importantes:</w:t>
      </w:r>
    </w:p>
    <w:p w14:paraId="7BE20FBF"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mostrar(): Imprime los datos del vehículo.</w:t>
      </w:r>
    </w:p>
    <w:p w14:paraId="2A830E3F"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Getters/Setters para acceder a los atributos protegidos.</w:t>
      </w:r>
    </w:p>
    <w:p w14:paraId="00C6441B" w14:textId="77777777" w:rsidR="006703D3" w:rsidRPr="006703D3" w:rsidRDefault="006703D3" w:rsidP="006703D3">
      <w:pPr>
        <w:numPr>
          <w:ilvl w:val="0"/>
          <w:numId w:val="4"/>
        </w:numPr>
        <w:rPr>
          <w:b w:val="0"/>
          <w:noProof/>
          <w:color w:val="auto"/>
          <w:sz w:val="24"/>
          <w:szCs w:val="24"/>
          <w:lang w:val="es-BO"/>
        </w:rPr>
      </w:pPr>
      <w:r w:rsidRPr="006703D3">
        <w:rPr>
          <w:b w:val="0"/>
          <w:noProof/>
          <w:color w:val="auto"/>
          <w:sz w:val="24"/>
          <w:szCs w:val="24"/>
          <w:lang w:val="es-BO"/>
        </w:rPr>
        <w:t>Relaciones:</w:t>
      </w:r>
    </w:p>
    <w:p w14:paraId="512F82A5"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Es heredada por Auto, Moto y Camion (</w:t>
      </w:r>
      <w:r w:rsidRPr="006703D3">
        <w:rPr>
          <w:rFonts w:ascii="Cambria Math" w:hAnsi="Cambria Math" w:cs="Cambria Math"/>
          <w:b w:val="0"/>
          <w:noProof/>
          <w:color w:val="auto"/>
          <w:sz w:val="24"/>
          <w:szCs w:val="24"/>
          <w:lang w:val="es-BO"/>
        </w:rPr>
        <w:t>◁</w:t>
      </w:r>
      <w:r w:rsidRPr="006703D3">
        <w:rPr>
          <w:b w:val="0"/>
          <w:noProof/>
          <w:color w:val="auto"/>
          <w:sz w:val="24"/>
          <w:szCs w:val="24"/>
          <w:lang w:val="es-BO"/>
        </w:rPr>
        <w:t>──).</w:t>
      </w:r>
    </w:p>
    <w:p w14:paraId="26B3CEAF" w14:textId="77777777" w:rsidR="006703D3" w:rsidRPr="006703D3" w:rsidRDefault="006703D3" w:rsidP="006703D3">
      <w:pPr>
        <w:rPr>
          <w:bCs/>
          <w:noProof/>
          <w:color w:val="auto"/>
          <w:sz w:val="24"/>
          <w:szCs w:val="24"/>
          <w:lang w:val="es-BO"/>
        </w:rPr>
      </w:pPr>
      <w:r w:rsidRPr="006703D3">
        <w:rPr>
          <w:bCs/>
          <w:noProof/>
          <w:color w:val="auto"/>
          <w:sz w:val="24"/>
          <w:szCs w:val="24"/>
          <w:lang w:val="es-BO"/>
        </w:rPr>
        <w:t>2. Subclases de Vehiculo (Auto, Moto, Camion)</w:t>
      </w:r>
    </w:p>
    <w:p w14:paraId="5B0CCD3D" w14:textId="77777777" w:rsidR="006703D3" w:rsidRPr="006703D3" w:rsidRDefault="006703D3" w:rsidP="006703D3">
      <w:pPr>
        <w:numPr>
          <w:ilvl w:val="0"/>
          <w:numId w:val="4"/>
        </w:numPr>
        <w:rPr>
          <w:b w:val="0"/>
          <w:noProof/>
          <w:color w:val="auto"/>
          <w:sz w:val="24"/>
          <w:szCs w:val="24"/>
          <w:lang w:val="es-BO"/>
        </w:rPr>
      </w:pPr>
      <w:r w:rsidRPr="006703D3">
        <w:rPr>
          <w:b w:val="0"/>
          <w:noProof/>
          <w:color w:val="auto"/>
          <w:sz w:val="24"/>
          <w:szCs w:val="24"/>
          <w:lang w:val="es-BO"/>
        </w:rPr>
        <w:t>Propósito:  Especializar vehículos con atributos únicos:</w:t>
      </w:r>
    </w:p>
    <w:p w14:paraId="152A89CF"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Auto: Número de puertas y tipo de combustible.</w:t>
      </w:r>
    </w:p>
    <w:p w14:paraId="1BF58C37"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Moto: Cilindrada y tipo de manubrio.</w:t>
      </w:r>
    </w:p>
    <w:p w14:paraId="3610CE6E"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Camion: Capacidad de carga y remolque.</w:t>
      </w:r>
    </w:p>
    <w:p w14:paraId="3DCC317F" w14:textId="77777777" w:rsidR="006703D3" w:rsidRPr="006703D3" w:rsidRDefault="006703D3" w:rsidP="006703D3">
      <w:pPr>
        <w:numPr>
          <w:ilvl w:val="0"/>
          <w:numId w:val="4"/>
        </w:numPr>
        <w:rPr>
          <w:b w:val="0"/>
          <w:noProof/>
          <w:color w:val="auto"/>
          <w:sz w:val="24"/>
          <w:szCs w:val="24"/>
          <w:lang w:val="es-BO"/>
        </w:rPr>
      </w:pPr>
      <w:r w:rsidRPr="006703D3">
        <w:rPr>
          <w:b w:val="0"/>
          <w:noProof/>
          <w:color w:val="auto"/>
          <w:sz w:val="24"/>
          <w:szCs w:val="24"/>
          <w:lang w:val="es-BO"/>
        </w:rPr>
        <w:t>Por qué usar herencia:</w:t>
      </w:r>
    </w:p>
    <w:p w14:paraId="5D939F50"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Evita repetir código: Los atributos de Vehiculo no se redeclaran en cada subclase.</w:t>
      </w:r>
    </w:p>
    <w:p w14:paraId="0353B986"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 xml:space="preserve">Polimorfismo: Permite tratar todos los vehículos igual (ej: vehiculo.mostrar() llama al método correcto automáticamente). </w:t>
      </w:r>
    </w:p>
    <w:p w14:paraId="3E010E04" w14:textId="77777777" w:rsidR="006703D3" w:rsidRPr="006703D3" w:rsidRDefault="006703D3" w:rsidP="006703D3">
      <w:pPr>
        <w:rPr>
          <w:bCs/>
          <w:noProof/>
          <w:color w:val="auto"/>
          <w:sz w:val="24"/>
          <w:szCs w:val="24"/>
          <w:lang w:val="es-BO"/>
        </w:rPr>
      </w:pPr>
      <w:r w:rsidRPr="006703D3">
        <w:rPr>
          <w:bCs/>
          <w:noProof/>
          <w:color w:val="auto"/>
          <w:sz w:val="24"/>
          <w:szCs w:val="24"/>
          <w:lang w:val="es-BO"/>
        </w:rPr>
        <w:t>3. Clase AgenciaDeAlquilerDeVehiculos (Corazón del Sistema)</w:t>
      </w:r>
    </w:p>
    <w:p w14:paraId="49837C1B"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Propósito:</w:t>
      </w:r>
      <w:r w:rsidRPr="006703D3">
        <w:rPr>
          <w:b w:val="0"/>
          <w:noProof/>
          <w:color w:val="auto"/>
          <w:sz w:val="24"/>
          <w:szCs w:val="24"/>
          <w:lang w:val="es-BO"/>
        </w:rPr>
        <w:br/>
        <w:t>Gestionar todos los recursos: vehículos, empleados y registros de alquiler.</w:t>
      </w:r>
    </w:p>
    <w:p w14:paraId="543D01AE"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 xml:space="preserve"> Responsabilidad:</w:t>
      </w:r>
      <w:r w:rsidRPr="006703D3">
        <w:rPr>
          <w:b w:val="0"/>
          <w:noProof/>
          <w:color w:val="auto"/>
          <w:sz w:val="24"/>
          <w:szCs w:val="24"/>
          <w:lang w:val="es-BO"/>
        </w:rPr>
        <w:br/>
        <w:t>Coordinar todas las operaciones del sistema:</w:t>
      </w:r>
    </w:p>
    <w:p w14:paraId="4376634D"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Gestionar vehículos (añadir, mostrar, alquilar).</w:t>
      </w:r>
    </w:p>
    <w:p w14:paraId="2FCC5AD0"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 xml:space="preserve">Administrar </w:t>
      </w:r>
      <w:r w:rsidRPr="006703D3">
        <w:rPr>
          <w:b w:val="0"/>
          <w:noProof/>
          <w:color w:val="auto"/>
          <w:sz w:val="24"/>
          <w:szCs w:val="24"/>
          <w:u w:val="single"/>
          <w:lang w:val="es-BO"/>
        </w:rPr>
        <w:t>empleados</w:t>
      </w:r>
      <w:r w:rsidRPr="006703D3">
        <w:rPr>
          <w:b w:val="0"/>
          <w:noProof/>
          <w:color w:val="auto"/>
          <w:sz w:val="24"/>
          <w:szCs w:val="24"/>
          <w:lang w:val="es-BO"/>
        </w:rPr>
        <w:t>.</w:t>
      </w:r>
    </w:p>
    <w:p w14:paraId="4DC4AF3C"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 xml:space="preserve">Mantener registros de alquileres. </w:t>
      </w:r>
    </w:p>
    <w:p w14:paraId="0D836A31"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Métodos Clave:</w:t>
      </w:r>
    </w:p>
    <w:p w14:paraId="058D81AB"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alquilarVehiculo(): Sobrecargado para cada tipo de vehículo.</w:t>
      </w:r>
    </w:p>
    <w:p w14:paraId="20B42283"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agregarAuto(), agregarMoto(), agregarCamion(): Añaden vehículos a los arrays.</w:t>
      </w:r>
    </w:p>
    <w:p w14:paraId="399CC791" w14:textId="77777777" w:rsidR="006703D3" w:rsidRPr="006703D3" w:rsidRDefault="006703D3" w:rsidP="006703D3">
      <w:pPr>
        <w:numPr>
          <w:ilvl w:val="1"/>
          <w:numId w:val="4"/>
        </w:numPr>
        <w:rPr>
          <w:b w:val="0"/>
          <w:noProof/>
          <w:color w:val="auto"/>
          <w:sz w:val="24"/>
          <w:szCs w:val="24"/>
          <w:lang w:val="es-BO"/>
        </w:rPr>
      </w:pPr>
      <w:r w:rsidRPr="006703D3">
        <w:rPr>
          <w:b w:val="0"/>
          <w:noProof/>
          <w:color w:val="auto"/>
          <w:sz w:val="24"/>
          <w:szCs w:val="24"/>
          <w:lang w:val="es-BO"/>
        </w:rPr>
        <w:t>mostrarX(): Imprime listados de vehículos, empleados o alquileres.</w:t>
      </w:r>
    </w:p>
    <w:p w14:paraId="4EA0E68F" w14:textId="77777777" w:rsidR="006703D3" w:rsidRPr="006703D3" w:rsidRDefault="006703D3" w:rsidP="006703D3">
      <w:pPr>
        <w:numPr>
          <w:ilvl w:val="1"/>
          <w:numId w:val="4"/>
        </w:numPr>
        <w:rPr>
          <w:b w:val="0"/>
          <w:noProof/>
          <w:color w:val="auto"/>
          <w:sz w:val="24"/>
          <w:szCs w:val="24"/>
          <w:lang w:val="es-BO"/>
        </w:rPr>
      </w:pPr>
    </w:p>
    <w:p w14:paraId="0DB9D079" w14:textId="77777777" w:rsidR="006703D3" w:rsidRPr="006703D3" w:rsidRDefault="006703D3" w:rsidP="006703D3">
      <w:pPr>
        <w:rPr>
          <w:b w:val="0"/>
          <w:noProof/>
          <w:color w:val="auto"/>
          <w:sz w:val="24"/>
          <w:szCs w:val="24"/>
          <w:lang w:val="es-BO"/>
        </w:rPr>
      </w:pPr>
    </w:p>
    <w:p w14:paraId="2C7F613D" w14:textId="77777777" w:rsidR="006703D3" w:rsidRPr="006703D3" w:rsidRDefault="006703D3" w:rsidP="006703D3">
      <w:pPr>
        <w:rPr>
          <w:bCs/>
          <w:noProof/>
          <w:color w:val="auto"/>
          <w:sz w:val="24"/>
          <w:szCs w:val="24"/>
          <w:lang w:val="es-BO"/>
        </w:rPr>
      </w:pPr>
      <w:r w:rsidRPr="006703D3">
        <w:rPr>
          <w:bCs/>
          <w:noProof/>
          <w:color w:val="auto"/>
          <w:sz w:val="24"/>
          <w:szCs w:val="24"/>
          <w:lang w:val="es-BO"/>
        </w:rPr>
        <w:lastRenderedPageBreak/>
        <w:t>4. Clase RegistroDeAlquiler (Gestión de Transacciones)</w:t>
      </w:r>
    </w:p>
    <w:p w14:paraId="2DC22C3D" w14:textId="77777777" w:rsidR="006703D3" w:rsidRPr="006703D3" w:rsidRDefault="006703D3" w:rsidP="006703D3">
      <w:pPr>
        <w:numPr>
          <w:ilvl w:val="0"/>
          <w:numId w:val="5"/>
        </w:numPr>
        <w:rPr>
          <w:b w:val="0"/>
          <w:noProof/>
          <w:color w:val="auto"/>
          <w:sz w:val="24"/>
          <w:szCs w:val="24"/>
          <w:lang w:val="es-BO"/>
        </w:rPr>
      </w:pPr>
      <w:r w:rsidRPr="006703D3">
        <w:rPr>
          <w:b w:val="0"/>
          <w:noProof/>
          <w:color w:val="auto"/>
          <w:sz w:val="24"/>
          <w:szCs w:val="24"/>
          <w:lang w:val="es-BO"/>
        </w:rPr>
        <w:t>Propósito:</w:t>
      </w:r>
      <w:r w:rsidRPr="006703D3">
        <w:rPr>
          <w:b w:val="0"/>
          <w:noProof/>
          <w:color w:val="auto"/>
          <w:sz w:val="24"/>
          <w:szCs w:val="24"/>
          <w:lang w:val="es-BO"/>
        </w:rPr>
        <w:br/>
        <w:t>Registrar quién alquiló qué vehículo y cuándo.</w:t>
      </w:r>
    </w:p>
    <w:p w14:paraId="0D27FA27"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Responsabilidad:</w:t>
      </w:r>
    </w:p>
    <w:p w14:paraId="51B4636A"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Registrar las transacciones de alquiler (qué vehículo, qué cliente, fecha, etc.).</w:t>
      </w:r>
    </w:p>
    <w:p w14:paraId="1056AAA9"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Por qué se asocia con Vehiculo y Persona:</w:t>
      </w:r>
    </w:p>
    <w:p w14:paraId="67DDBE01" w14:textId="77777777" w:rsidR="006703D3" w:rsidRPr="006703D3" w:rsidRDefault="006703D3" w:rsidP="006703D3">
      <w:pPr>
        <w:numPr>
          <w:ilvl w:val="1"/>
          <w:numId w:val="5"/>
        </w:numPr>
        <w:rPr>
          <w:b w:val="0"/>
          <w:noProof/>
          <w:color w:val="auto"/>
          <w:sz w:val="24"/>
          <w:szCs w:val="24"/>
          <w:lang w:val="es-BO"/>
        </w:rPr>
      </w:pPr>
      <w:r w:rsidRPr="006703D3">
        <w:rPr>
          <w:b w:val="0"/>
          <w:noProof/>
          <w:color w:val="auto"/>
          <w:sz w:val="24"/>
          <w:szCs w:val="24"/>
          <w:lang w:val="es-BO"/>
        </w:rPr>
        <w:t>Flexibilidad: Puede trabajar con cualquier subtipo de Vehiculo (Auto, Moto, etc.).</w:t>
      </w:r>
    </w:p>
    <w:p w14:paraId="40CF1770" w14:textId="77777777" w:rsidR="006703D3" w:rsidRPr="006703D3" w:rsidRDefault="006703D3" w:rsidP="006703D3">
      <w:pPr>
        <w:numPr>
          <w:ilvl w:val="1"/>
          <w:numId w:val="5"/>
        </w:numPr>
        <w:rPr>
          <w:b w:val="0"/>
          <w:noProof/>
          <w:color w:val="auto"/>
          <w:sz w:val="24"/>
          <w:szCs w:val="24"/>
          <w:lang w:val="es-BO"/>
        </w:rPr>
      </w:pPr>
      <w:r w:rsidRPr="006703D3">
        <w:rPr>
          <w:b w:val="0"/>
          <w:noProof/>
          <w:color w:val="auto"/>
          <w:sz w:val="24"/>
          <w:szCs w:val="24"/>
          <w:lang w:val="es-BO"/>
        </w:rPr>
        <w:t>Responsabilidad única: Se encarga solo de registrar alquileres, no de gestionar vehículos.</w:t>
      </w:r>
    </w:p>
    <w:p w14:paraId="63C2ECD1"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Métodos Importantes:</w:t>
      </w:r>
    </w:p>
    <w:p w14:paraId="4803F28E" w14:textId="77777777" w:rsidR="006703D3" w:rsidRPr="006703D3" w:rsidRDefault="006703D3" w:rsidP="006703D3">
      <w:pPr>
        <w:numPr>
          <w:ilvl w:val="0"/>
          <w:numId w:val="6"/>
        </w:numPr>
        <w:rPr>
          <w:b w:val="0"/>
          <w:noProof/>
          <w:color w:val="auto"/>
          <w:sz w:val="24"/>
          <w:szCs w:val="24"/>
          <w:lang w:val="es-BO"/>
        </w:rPr>
      </w:pPr>
      <w:r w:rsidRPr="006703D3">
        <w:rPr>
          <w:b w:val="0"/>
          <w:noProof/>
          <w:color w:val="auto"/>
          <w:sz w:val="24"/>
          <w:szCs w:val="24"/>
          <w:lang w:val="es-BO"/>
        </w:rPr>
        <w:t>alquilarAuto(), alquilarMoto(), alquilarCamion(): Sobrecargados para cada tipo.</w:t>
      </w:r>
    </w:p>
    <w:p w14:paraId="5A7D0940" w14:textId="77777777" w:rsidR="006703D3" w:rsidRPr="006703D3" w:rsidRDefault="006703D3" w:rsidP="006703D3">
      <w:pPr>
        <w:numPr>
          <w:ilvl w:val="0"/>
          <w:numId w:val="6"/>
        </w:numPr>
        <w:rPr>
          <w:b w:val="0"/>
          <w:noProof/>
          <w:color w:val="auto"/>
          <w:sz w:val="24"/>
          <w:szCs w:val="24"/>
          <w:lang w:val="es-BO"/>
        </w:rPr>
      </w:pPr>
      <w:r w:rsidRPr="006703D3">
        <w:rPr>
          <w:b w:val="0"/>
          <w:noProof/>
          <w:color w:val="auto"/>
          <w:sz w:val="24"/>
          <w:szCs w:val="24"/>
          <w:lang w:val="es-BO"/>
        </w:rPr>
        <w:t>mostrar(): Imprime los detalles del alquiler.</w:t>
      </w:r>
    </w:p>
    <w:p w14:paraId="09D8CA06" w14:textId="77777777" w:rsidR="006703D3" w:rsidRPr="006703D3" w:rsidRDefault="006703D3" w:rsidP="006703D3">
      <w:pPr>
        <w:rPr>
          <w:bCs/>
          <w:noProof/>
          <w:color w:val="auto"/>
          <w:sz w:val="24"/>
          <w:szCs w:val="24"/>
          <w:lang w:val="es-BO"/>
        </w:rPr>
      </w:pPr>
      <w:r w:rsidRPr="006703D3">
        <w:rPr>
          <w:bCs/>
          <w:noProof/>
          <w:color w:val="auto"/>
          <w:sz w:val="24"/>
          <w:szCs w:val="24"/>
          <w:lang w:val="es-BO"/>
        </w:rPr>
        <w:t>6. Clase Main (Punto de Entrada)</w:t>
      </w:r>
    </w:p>
    <w:p w14:paraId="5CCAFFA0" w14:textId="77777777" w:rsidR="006703D3" w:rsidRPr="006703D3" w:rsidRDefault="006703D3" w:rsidP="006703D3">
      <w:pPr>
        <w:rPr>
          <w:b w:val="0"/>
          <w:noProof/>
          <w:color w:val="auto"/>
          <w:sz w:val="24"/>
          <w:szCs w:val="24"/>
          <w:lang w:val="es-BO"/>
        </w:rPr>
      </w:pPr>
      <w:r w:rsidRPr="006703D3">
        <w:rPr>
          <w:b w:val="0"/>
          <w:noProof/>
          <w:color w:val="auto"/>
          <w:sz w:val="24"/>
          <w:szCs w:val="24"/>
          <w:lang w:val="es-BO"/>
        </w:rPr>
        <w:t>Responsabilidad:</w:t>
      </w:r>
    </w:p>
    <w:p w14:paraId="72BD86D9" w14:textId="77777777" w:rsidR="006703D3" w:rsidRPr="006703D3" w:rsidRDefault="006703D3" w:rsidP="006703D3">
      <w:pPr>
        <w:numPr>
          <w:ilvl w:val="0"/>
          <w:numId w:val="7"/>
        </w:numPr>
        <w:rPr>
          <w:b w:val="0"/>
          <w:noProof/>
          <w:color w:val="auto"/>
          <w:sz w:val="24"/>
          <w:szCs w:val="24"/>
          <w:lang w:val="es-BO"/>
        </w:rPr>
      </w:pPr>
      <w:r w:rsidRPr="006703D3">
        <w:rPr>
          <w:b w:val="0"/>
          <w:noProof/>
          <w:color w:val="auto"/>
          <w:sz w:val="24"/>
          <w:szCs w:val="24"/>
          <w:lang w:val="es-BO"/>
        </w:rPr>
        <w:t>Iniciar la aplicación y demostrar el flujo básico:</w:t>
      </w:r>
    </w:p>
    <w:p w14:paraId="6BEB17FC" w14:textId="77777777" w:rsidR="006703D3" w:rsidRPr="006703D3" w:rsidRDefault="006703D3" w:rsidP="006703D3">
      <w:pPr>
        <w:numPr>
          <w:ilvl w:val="0"/>
          <w:numId w:val="7"/>
        </w:numPr>
        <w:rPr>
          <w:b w:val="0"/>
          <w:noProof/>
          <w:color w:val="auto"/>
          <w:sz w:val="24"/>
          <w:szCs w:val="24"/>
          <w:lang w:val="es-BO"/>
        </w:rPr>
      </w:pPr>
      <w:r w:rsidRPr="006703D3">
        <w:rPr>
          <w:b w:val="0"/>
          <w:noProof/>
          <w:color w:val="auto"/>
          <w:sz w:val="24"/>
          <w:szCs w:val="24"/>
          <w:lang w:val="es-BO"/>
        </w:rPr>
        <w:t>Crear una agencia.</w:t>
      </w:r>
    </w:p>
    <w:p w14:paraId="350400C7" w14:textId="77777777" w:rsidR="006703D3" w:rsidRPr="006703D3" w:rsidRDefault="006703D3" w:rsidP="006703D3">
      <w:pPr>
        <w:numPr>
          <w:ilvl w:val="0"/>
          <w:numId w:val="7"/>
        </w:numPr>
        <w:rPr>
          <w:b w:val="0"/>
          <w:noProof/>
          <w:color w:val="auto"/>
          <w:sz w:val="24"/>
          <w:szCs w:val="24"/>
          <w:lang w:val="es-BO"/>
        </w:rPr>
      </w:pPr>
      <w:r w:rsidRPr="006703D3">
        <w:rPr>
          <w:b w:val="0"/>
          <w:noProof/>
          <w:color w:val="auto"/>
          <w:sz w:val="24"/>
          <w:szCs w:val="24"/>
          <w:lang w:val="es-BO"/>
        </w:rPr>
        <w:t>Añadir vehículos y clientes.</w:t>
      </w:r>
    </w:p>
    <w:p w14:paraId="759EB139" w14:textId="77777777" w:rsidR="006703D3" w:rsidRPr="006703D3" w:rsidRDefault="006703D3" w:rsidP="006703D3">
      <w:pPr>
        <w:numPr>
          <w:ilvl w:val="0"/>
          <w:numId w:val="7"/>
        </w:numPr>
        <w:rPr>
          <w:b w:val="0"/>
          <w:noProof/>
          <w:color w:val="auto"/>
          <w:sz w:val="24"/>
          <w:szCs w:val="24"/>
          <w:lang w:val="es-BO"/>
        </w:rPr>
      </w:pPr>
      <w:r w:rsidRPr="006703D3">
        <w:rPr>
          <w:b w:val="0"/>
          <w:noProof/>
          <w:color w:val="auto"/>
          <w:sz w:val="24"/>
          <w:szCs w:val="24"/>
          <w:lang w:val="es-BO"/>
        </w:rPr>
        <w:t>Simular alquileres</w:t>
      </w:r>
    </w:p>
    <w:p w14:paraId="698D3613" w14:textId="4E6502B3" w:rsidR="006703D3" w:rsidRDefault="006703D3" w:rsidP="006703D3">
      <w:pPr>
        <w:rPr>
          <w:bCs/>
          <w:noProof/>
          <w:color w:val="auto"/>
          <w:szCs w:val="28"/>
          <w:lang w:val="es-BO"/>
        </w:rPr>
      </w:pPr>
      <w:r w:rsidRPr="006140BF">
        <w:rPr>
          <w:bCs/>
          <w:noProof/>
          <w:color w:val="auto"/>
          <w:szCs w:val="28"/>
          <w:lang w:val="es-BO"/>
        </w:rPr>
        <w:t>5. Parte Práctica</w:t>
      </w:r>
    </w:p>
    <w:p w14:paraId="4942EE3C" w14:textId="77777777" w:rsidR="006703D3" w:rsidRPr="006703D3" w:rsidRDefault="006703D3" w:rsidP="006703D3">
      <w:pPr>
        <w:rPr>
          <w:bCs/>
          <w:noProof/>
          <w:color w:val="auto"/>
          <w:szCs w:val="28"/>
          <w:lang w:val="es-BO"/>
        </w:rPr>
      </w:pPr>
      <w:r w:rsidRPr="006703D3">
        <w:rPr>
          <w:bCs/>
          <w:noProof/>
          <w:color w:val="auto"/>
          <w:szCs w:val="28"/>
          <w:lang w:val="es-BO"/>
        </w:rPr>
        <w:t>5.1. Implementación del Código</w:t>
      </w:r>
    </w:p>
    <w:p w14:paraId="27BA53C8" w14:textId="77777777" w:rsidR="006703D3" w:rsidRPr="006703D3" w:rsidRDefault="006703D3" w:rsidP="006703D3">
      <w:pPr>
        <w:rPr>
          <w:bCs/>
          <w:noProof/>
          <w:color w:val="auto"/>
          <w:szCs w:val="28"/>
          <w:lang w:val="es-BO"/>
        </w:rPr>
      </w:pPr>
      <w:r w:rsidRPr="006703D3">
        <w:rPr>
          <w:bCs/>
          <w:noProof/>
          <w:color w:val="auto"/>
          <w:szCs w:val="28"/>
          <w:lang w:val="es-BO"/>
        </w:rPr>
        <w:t>A continuación, se presentan ejemplos de las clases implementadas en el sistema de alquiler de vehículos</w:t>
      </w:r>
    </w:p>
    <w:p w14:paraId="38610316" w14:textId="77777777" w:rsidR="006703D3" w:rsidRPr="006703D3" w:rsidRDefault="006703D3" w:rsidP="006703D3">
      <w:pPr>
        <w:rPr>
          <w:bCs/>
          <w:noProof/>
          <w:color w:val="auto"/>
          <w:szCs w:val="28"/>
          <w:lang w:val="es-BO"/>
        </w:rPr>
      </w:pPr>
      <w:r w:rsidRPr="006703D3">
        <w:rPr>
          <w:bCs/>
          <w:noProof/>
          <w:color w:val="auto"/>
          <w:szCs w:val="28"/>
          <w:lang w:val="es-BO"/>
        </w:rPr>
        <w:t>1. Clase Vehiculo (Clase Padre Abstracta)</w:t>
      </w:r>
    </w:p>
    <w:p w14:paraId="2FCF91A5" w14:textId="4CA4F836" w:rsidR="006703D3" w:rsidRDefault="006703D3" w:rsidP="006703D3">
      <w:pPr>
        <w:rPr>
          <w:bCs/>
          <w:noProof/>
          <w:color w:val="auto"/>
          <w:szCs w:val="28"/>
          <w:lang w:val="es-BO"/>
        </w:rPr>
      </w:pPr>
      <w:r w:rsidRPr="006703D3">
        <w:rPr>
          <w:bCs/>
          <w:noProof/>
          <w:color w:val="auto"/>
          <w:szCs w:val="28"/>
          <w:lang w:val="es-BO"/>
        </w:rPr>
        <w:lastRenderedPageBreak/>
        <w:drawing>
          <wp:inline distT="0" distB="0" distL="0" distR="0" wp14:anchorId="736E0609" wp14:editId="52817CFE">
            <wp:extent cx="6371590" cy="4425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1590" cy="4425315"/>
                    </a:xfrm>
                    <a:prstGeom prst="rect">
                      <a:avLst/>
                    </a:prstGeom>
                  </pic:spPr>
                </pic:pic>
              </a:graphicData>
            </a:graphic>
          </wp:inline>
        </w:drawing>
      </w:r>
    </w:p>
    <w:p w14:paraId="6FD30495" w14:textId="46CFC667" w:rsidR="006703D3" w:rsidRDefault="006703D3" w:rsidP="006703D3">
      <w:pPr>
        <w:rPr>
          <w:bCs/>
          <w:noProof/>
          <w:color w:val="auto"/>
          <w:szCs w:val="28"/>
          <w:lang w:val="es-BO"/>
        </w:rPr>
      </w:pPr>
    </w:p>
    <w:p w14:paraId="2BFB3FBA" w14:textId="60C88208" w:rsidR="00955DA0" w:rsidRDefault="00955DA0" w:rsidP="006703D3">
      <w:pPr>
        <w:rPr>
          <w:bCs/>
          <w:noProof/>
          <w:color w:val="auto"/>
          <w:szCs w:val="28"/>
          <w:lang w:val="es-BO"/>
        </w:rPr>
      </w:pPr>
    </w:p>
    <w:p w14:paraId="07316758" w14:textId="0D5646CE" w:rsidR="00955DA0" w:rsidRDefault="00955DA0" w:rsidP="006703D3">
      <w:pPr>
        <w:rPr>
          <w:bCs/>
          <w:noProof/>
          <w:color w:val="auto"/>
          <w:szCs w:val="28"/>
          <w:lang w:val="es-BO"/>
        </w:rPr>
      </w:pPr>
    </w:p>
    <w:p w14:paraId="41E70A47" w14:textId="77777777" w:rsidR="00955DA0" w:rsidRDefault="00955DA0" w:rsidP="006703D3">
      <w:pPr>
        <w:rPr>
          <w:bCs/>
          <w:noProof/>
          <w:color w:val="auto"/>
          <w:szCs w:val="28"/>
          <w:lang w:val="es-BO"/>
        </w:rPr>
      </w:pPr>
    </w:p>
    <w:p w14:paraId="5734CBB5" w14:textId="4A7F697D" w:rsidR="00955DA0" w:rsidRPr="00955DA0" w:rsidRDefault="00955DA0" w:rsidP="00955DA0">
      <w:pPr>
        <w:rPr>
          <w:bCs/>
          <w:noProof/>
          <w:color w:val="auto"/>
          <w:szCs w:val="28"/>
          <w:lang w:val="es-BO"/>
        </w:rPr>
      </w:pPr>
      <w:r w:rsidRPr="00955DA0">
        <w:rPr>
          <w:bCs/>
          <w:noProof/>
          <w:color w:val="auto"/>
          <w:szCs w:val="28"/>
          <w:lang w:val="es-BO"/>
        </w:rPr>
        <w:t>2. Clase Auto (Subclase de Vehiculo)</w:t>
      </w:r>
    </w:p>
    <w:p w14:paraId="2288F59B" w14:textId="02493380" w:rsidR="006703D3" w:rsidRDefault="00955DA0" w:rsidP="006703D3">
      <w:pPr>
        <w:rPr>
          <w:bCs/>
          <w:noProof/>
          <w:color w:val="auto"/>
          <w:szCs w:val="28"/>
          <w:lang w:val="es-BO"/>
        </w:rPr>
      </w:pPr>
      <w:r w:rsidRPr="00955DA0">
        <w:rPr>
          <w:bCs/>
          <w:noProof/>
          <w:color w:val="auto"/>
          <w:szCs w:val="28"/>
          <w:lang w:val="es-BO"/>
        </w:rPr>
        <w:lastRenderedPageBreak/>
        <w:drawing>
          <wp:inline distT="0" distB="0" distL="0" distR="0" wp14:anchorId="401B5225" wp14:editId="75F2CC0A">
            <wp:extent cx="6371590" cy="4305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590" cy="4305300"/>
                    </a:xfrm>
                    <a:prstGeom prst="rect">
                      <a:avLst/>
                    </a:prstGeom>
                  </pic:spPr>
                </pic:pic>
              </a:graphicData>
            </a:graphic>
          </wp:inline>
        </w:drawing>
      </w:r>
    </w:p>
    <w:p w14:paraId="1EDA40CD" w14:textId="35F4AB0D" w:rsidR="00955DA0" w:rsidRDefault="00955DA0" w:rsidP="006703D3">
      <w:pPr>
        <w:rPr>
          <w:bCs/>
          <w:noProof/>
          <w:color w:val="auto"/>
          <w:szCs w:val="28"/>
          <w:lang w:val="es-BO"/>
        </w:rPr>
      </w:pPr>
    </w:p>
    <w:p w14:paraId="6D4BDF93" w14:textId="77777777" w:rsidR="00955DA0" w:rsidRPr="00955DA0" w:rsidRDefault="00955DA0" w:rsidP="00955DA0">
      <w:pPr>
        <w:rPr>
          <w:bCs/>
          <w:noProof/>
          <w:color w:val="auto"/>
          <w:szCs w:val="28"/>
          <w:lang w:val="es-BO"/>
        </w:rPr>
      </w:pPr>
      <w:r w:rsidRPr="00955DA0">
        <w:rPr>
          <w:bCs/>
          <w:noProof/>
          <w:color w:val="auto"/>
          <w:szCs w:val="28"/>
          <w:lang w:val="es-BO"/>
        </w:rPr>
        <w:t>3. Clase RegistroDeAlquiler</w:t>
      </w:r>
    </w:p>
    <w:p w14:paraId="0652DC81" w14:textId="6916F87D" w:rsidR="00955DA0" w:rsidRDefault="00955DA0" w:rsidP="006703D3">
      <w:pPr>
        <w:rPr>
          <w:bCs/>
          <w:noProof/>
          <w:color w:val="auto"/>
          <w:szCs w:val="28"/>
          <w:lang w:val="es-BO"/>
        </w:rPr>
      </w:pPr>
      <w:r w:rsidRPr="00955DA0">
        <w:rPr>
          <w:bCs/>
          <w:noProof/>
          <w:color w:val="auto"/>
          <w:szCs w:val="28"/>
          <w:lang w:val="es-BO"/>
        </w:rPr>
        <w:drawing>
          <wp:anchor distT="0" distB="0" distL="114300" distR="114300" simplePos="0" relativeHeight="251676672" behindDoc="0" locked="0" layoutInCell="1" allowOverlap="1" wp14:anchorId="7E09FC46" wp14:editId="352410ED">
            <wp:simplePos x="0" y="0"/>
            <wp:positionH relativeFrom="margin">
              <wp:align>left</wp:align>
            </wp:positionH>
            <wp:positionV relativeFrom="paragraph">
              <wp:posOffset>5715</wp:posOffset>
            </wp:positionV>
            <wp:extent cx="6371590" cy="43053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71590" cy="4305300"/>
                    </a:xfrm>
                    <a:prstGeom prst="rect">
                      <a:avLst/>
                    </a:prstGeom>
                  </pic:spPr>
                </pic:pic>
              </a:graphicData>
            </a:graphic>
            <wp14:sizeRelV relativeFrom="margin">
              <wp14:pctHeight>0</wp14:pctHeight>
            </wp14:sizeRelV>
          </wp:anchor>
        </w:drawing>
      </w:r>
    </w:p>
    <w:p w14:paraId="3147B664" w14:textId="233422F8" w:rsidR="00955DA0" w:rsidRPr="00955DA0" w:rsidRDefault="00955DA0" w:rsidP="00955DA0">
      <w:pPr>
        <w:rPr>
          <w:szCs w:val="28"/>
          <w:lang w:val="es-BO"/>
        </w:rPr>
      </w:pPr>
    </w:p>
    <w:p w14:paraId="222E52D8" w14:textId="662CFEA2" w:rsidR="00955DA0" w:rsidRPr="00955DA0" w:rsidRDefault="00955DA0" w:rsidP="00955DA0">
      <w:pPr>
        <w:rPr>
          <w:szCs w:val="28"/>
          <w:lang w:val="es-BO"/>
        </w:rPr>
      </w:pPr>
    </w:p>
    <w:p w14:paraId="673188B5" w14:textId="72566B42" w:rsidR="00955DA0" w:rsidRPr="00955DA0" w:rsidRDefault="00955DA0" w:rsidP="00955DA0">
      <w:pPr>
        <w:rPr>
          <w:szCs w:val="28"/>
          <w:lang w:val="es-BO"/>
        </w:rPr>
      </w:pPr>
    </w:p>
    <w:p w14:paraId="785DA534" w14:textId="3B97C130" w:rsidR="00955DA0" w:rsidRPr="00955DA0" w:rsidRDefault="00955DA0" w:rsidP="00955DA0">
      <w:pPr>
        <w:rPr>
          <w:szCs w:val="28"/>
          <w:lang w:val="es-BO"/>
        </w:rPr>
      </w:pPr>
    </w:p>
    <w:p w14:paraId="47DB2DAC" w14:textId="3E73F427" w:rsidR="00955DA0" w:rsidRPr="00955DA0" w:rsidRDefault="00955DA0" w:rsidP="00955DA0">
      <w:pPr>
        <w:rPr>
          <w:szCs w:val="28"/>
          <w:lang w:val="es-BO"/>
        </w:rPr>
      </w:pPr>
    </w:p>
    <w:p w14:paraId="016A5FC0" w14:textId="68E80B95" w:rsidR="00955DA0" w:rsidRPr="00955DA0" w:rsidRDefault="00955DA0" w:rsidP="00955DA0">
      <w:pPr>
        <w:rPr>
          <w:szCs w:val="28"/>
          <w:lang w:val="es-BO"/>
        </w:rPr>
      </w:pPr>
    </w:p>
    <w:p w14:paraId="2911543C" w14:textId="18D93F77" w:rsidR="00955DA0" w:rsidRPr="00955DA0" w:rsidRDefault="00955DA0" w:rsidP="00955DA0">
      <w:pPr>
        <w:rPr>
          <w:szCs w:val="28"/>
          <w:lang w:val="es-BO"/>
        </w:rPr>
      </w:pPr>
    </w:p>
    <w:p w14:paraId="61647E83" w14:textId="67564FF6" w:rsidR="00955DA0" w:rsidRPr="00955DA0" w:rsidRDefault="00955DA0" w:rsidP="00955DA0">
      <w:pPr>
        <w:rPr>
          <w:szCs w:val="28"/>
          <w:lang w:val="es-BO"/>
        </w:rPr>
      </w:pPr>
    </w:p>
    <w:p w14:paraId="7546918A" w14:textId="2F4A6108" w:rsidR="00955DA0" w:rsidRPr="00955DA0" w:rsidRDefault="00955DA0" w:rsidP="00955DA0">
      <w:pPr>
        <w:rPr>
          <w:szCs w:val="28"/>
          <w:lang w:val="es-BO"/>
        </w:rPr>
      </w:pPr>
    </w:p>
    <w:p w14:paraId="53793A29" w14:textId="6CB910F5" w:rsidR="00955DA0" w:rsidRPr="00955DA0" w:rsidRDefault="00955DA0" w:rsidP="00955DA0">
      <w:pPr>
        <w:rPr>
          <w:szCs w:val="28"/>
          <w:lang w:val="es-BO"/>
        </w:rPr>
      </w:pPr>
    </w:p>
    <w:p w14:paraId="12CC6D95" w14:textId="4794BA3B" w:rsidR="00955DA0" w:rsidRPr="00955DA0" w:rsidRDefault="00955DA0" w:rsidP="00955DA0">
      <w:pPr>
        <w:rPr>
          <w:szCs w:val="28"/>
          <w:lang w:val="es-BO"/>
        </w:rPr>
      </w:pPr>
    </w:p>
    <w:p w14:paraId="2FB93FC1" w14:textId="70CF8C2D" w:rsidR="00955DA0" w:rsidRPr="00955DA0" w:rsidRDefault="00955DA0" w:rsidP="00955DA0">
      <w:pPr>
        <w:rPr>
          <w:szCs w:val="28"/>
          <w:lang w:val="es-BO"/>
        </w:rPr>
      </w:pPr>
    </w:p>
    <w:p w14:paraId="65419BF9" w14:textId="21098297" w:rsidR="00955DA0" w:rsidRPr="00955DA0" w:rsidRDefault="00955DA0" w:rsidP="00955DA0">
      <w:pPr>
        <w:rPr>
          <w:szCs w:val="28"/>
          <w:lang w:val="es-BO"/>
        </w:rPr>
      </w:pPr>
    </w:p>
    <w:p w14:paraId="04E39A40" w14:textId="2AA12FFD" w:rsidR="00955DA0" w:rsidRPr="00955DA0" w:rsidRDefault="00955DA0" w:rsidP="00955DA0">
      <w:pPr>
        <w:rPr>
          <w:szCs w:val="28"/>
          <w:lang w:val="es-BO"/>
        </w:rPr>
      </w:pPr>
    </w:p>
    <w:p w14:paraId="04BAD33B" w14:textId="61C0A614" w:rsidR="00955DA0" w:rsidRDefault="00955DA0" w:rsidP="00955DA0">
      <w:pPr>
        <w:jc w:val="right"/>
        <w:rPr>
          <w:szCs w:val="28"/>
          <w:lang w:val="es-BO"/>
        </w:rPr>
      </w:pPr>
    </w:p>
    <w:p w14:paraId="409B88EE" w14:textId="77777777" w:rsidR="00955DA0" w:rsidRPr="00955DA0" w:rsidRDefault="00955DA0" w:rsidP="00955DA0">
      <w:pPr>
        <w:rPr>
          <w:szCs w:val="28"/>
          <w:lang w:val="es-BO"/>
        </w:rPr>
      </w:pPr>
      <w:r w:rsidRPr="00955DA0">
        <w:rPr>
          <w:bCs/>
          <w:szCs w:val="28"/>
          <w:lang w:val="es-BO"/>
        </w:rPr>
        <w:t>4. Clase </w:t>
      </w:r>
      <w:proofErr w:type="spellStart"/>
      <w:r w:rsidRPr="00955DA0">
        <w:rPr>
          <w:szCs w:val="28"/>
          <w:lang w:val="es-BO"/>
        </w:rPr>
        <w:t>AgenciaDeAlquilerDeVehiculos</w:t>
      </w:r>
      <w:proofErr w:type="spellEnd"/>
      <w:r w:rsidRPr="00955DA0">
        <w:rPr>
          <w:bCs/>
          <w:szCs w:val="28"/>
          <w:lang w:val="es-BO"/>
        </w:rPr>
        <w:t> (Clase Principal)</w:t>
      </w:r>
    </w:p>
    <w:p w14:paraId="36B04860" w14:textId="79BE51BB" w:rsidR="00955DA0" w:rsidRDefault="00955DA0" w:rsidP="00955DA0">
      <w:pPr>
        <w:rPr>
          <w:szCs w:val="28"/>
          <w:lang w:val="es-BO"/>
        </w:rPr>
      </w:pPr>
      <w:r w:rsidRPr="00955DA0">
        <w:rPr>
          <w:noProof/>
          <w:szCs w:val="28"/>
          <w:lang w:val="es-BO"/>
        </w:rPr>
        <w:lastRenderedPageBreak/>
        <w:drawing>
          <wp:inline distT="0" distB="0" distL="0" distR="0" wp14:anchorId="08EE10F7" wp14:editId="5B8469C5">
            <wp:extent cx="6371590" cy="6667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590" cy="6667500"/>
                    </a:xfrm>
                    <a:prstGeom prst="rect">
                      <a:avLst/>
                    </a:prstGeom>
                  </pic:spPr>
                </pic:pic>
              </a:graphicData>
            </a:graphic>
          </wp:inline>
        </w:drawing>
      </w:r>
    </w:p>
    <w:p w14:paraId="3949C21B" w14:textId="77777777" w:rsidR="00955DA0" w:rsidRDefault="00955DA0" w:rsidP="00955DA0">
      <w:pPr>
        <w:rPr>
          <w:bCs/>
          <w:szCs w:val="28"/>
          <w:lang w:val="es-BO"/>
        </w:rPr>
      </w:pPr>
    </w:p>
    <w:p w14:paraId="1F089061" w14:textId="77777777" w:rsidR="00955DA0" w:rsidRDefault="00955DA0" w:rsidP="00955DA0">
      <w:pPr>
        <w:rPr>
          <w:bCs/>
          <w:szCs w:val="28"/>
          <w:lang w:val="es-BO"/>
        </w:rPr>
      </w:pPr>
    </w:p>
    <w:p w14:paraId="21511F62" w14:textId="77777777" w:rsidR="00955DA0" w:rsidRDefault="00955DA0" w:rsidP="00955DA0">
      <w:pPr>
        <w:rPr>
          <w:bCs/>
          <w:szCs w:val="28"/>
          <w:lang w:val="es-BO"/>
        </w:rPr>
      </w:pPr>
    </w:p>
    <w:p w14:paraId="369BCD26" w14:textId="77777777" w:rsidR="00955DA0" w:rsidRDefault="00955DA0" w:rsidP="00955DA0">
      <w:pPr>
        <w:rPr>
          <w:bCs/>
          <w:szCs w:val="28"/>
          <w:lang w:val="es-BO"/>
        </w:rPr>
      </w:pPr>
    </w:p>
    <w:p w14:paraId="0911B80F" w14:textId="77777777" w:rsidR="00955DA0" w:rsidRDefault="00955DA0" w:rsidP="00955DA0">
      <w:pPr>
        <w:rPr>
          <w:bCs/>
          <w:szCs w:val="28"/>
          <w:lang w:val="es-BO"/>
        </w:rPr>
      </w:pPr>
    </w:p>
    <w:p w14:paraId="24F80480" w14:textId="77777777" w:rsidR="00955DA0" w:rsidRDefault="00955DA0" w:rsidP="00955DA0">
      <w:pPr>
        <w:rPr>
          <w:bCs/>
          <w:szCs w:val="28"/>
          <w:lang w:val="es-BO"/>
        </w:rPr>
      </w:pPr>
    </w:p>
    <w:p w14:paraId="54820871" w14:textId="77777777" w:rsidR="00955DA0" w:rsidRDefault="00955DA0" w:rsidP="00955DA0">
      <w:pPr>
        <w:rPr>
          <w:bCs/>
          <w:szCs w:val="28"/>
          <w:lang w:val="es-BO"/>
        </w:rPr>
      </w:pPr>
    </w:p>
    <w:p w14:paraId="326ECF7A" w14:textId="77777777" w:rsidR="00955DA0" w:rsidRDefault="00955DA0" w:rsidP="00955DA0">
      <w:pPr>
        <w:rPr>
          <w:bCs/>
          <w:szCs w:val="28"/>
          <w:lang w:val="es-BO"/>
        </w:rPr>
      </w:pPr>
    </w:p>
    <w:p w14:paraId="2410AFDC" w14:textId="1B8AAF2B" w:rsidR="00955DA0" w:rsidRDefault="00955DA0" w:rsidP="00955DA0">
      <w:pPr>
        <w:rPr>
          <w:bCs/>
          <w:szCs w:val="28"/>
          <w:lang w:val="es-BO"/>
        </w:rPr>
      </w:pPr>
      <w:r w:rsidRPr="00955DA0">
        <w:rPr>
          <w:bCs/>
          <w:szCs w:val="28"/>
          <w:lang w:val="es-BO"/>
        </w:rPr>
        <w:t>5. Clase </w:t>
      </w:r>
      <w:proofErr w:type="spellStart"/>
      <w:r w:rsidRPr="00955DA0">
        <w:rPr>
          <w:szCs w:val="28"/>
          <w:lang w:val="es-BO"/>
        </w:rPr>
        <w:t>Main</w:t>
      </w:r>
      <w:proofErr w:type="spellEnd"/>
      <w:r w:rsidRPr="00955DA0">
        <w:rPr>
          <w:bCs/>
          <w:szCs w:val="28"/>
          <w:lang w:val="es-BO"/>
        </w:rPr>
        <w:t> (Ejemplo de Uso)</w:t>
      </w:r>
    </w:p>
    <w:p w14:paraId="671E6C22" w14:textId="362ED11A" w:rsidR="00955DA0" w:rsidRPr="00955DA0" w:rsidRDefault="00955DA0" w:rsidP="00955DA0">
      <w:pPr>
        <w:rPr>
          <w:szCs w:val="28"/>
          <w:lang w:val="es-BO"/>
        </w:rPr>
      </w:pPr>
      <w:r w:rsidRPr="00955DA0">
        <w:rPr>
          <w:noProof/>
          <w:szCs w:val="28"/>
          <w:lang w:val="es-BO"/>
        </w:rPr>
        <w:lastRenderedPageBreak/>
        <w:drawing>
          <wp:inline distT="0" distB="0" distL="0" distR="0" wp14:anchorId="3D18ABC3" wp14:editId="460A3187">
            <wp:extent cx="6371590" cy="48780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1590" cy="4878070"/>
                    </a:xfrm>
                    <a:prstGeom prst="rect">
                      <a:avLst/>
                    </a:prstGeom>
                  </pic:spPr>
                </pic:pic>
              </a:graphicData>
            </a:graphic>
          </wp:inline>
        </w:drawing>
      </w:r>
    </w:p>
    <w:p w14:paraId="15526CB2" w14:textId="77777777" w:rsidR="00955DA0" w:rsidRDefault="00955DA0" w:rsidP="00955DA0">
      <w:pPr>
        <w:rPr>
          <w:szCs w:val="28"/>
          <w:lang w:val="es-BO"/>
        </w:rPr>
      </w:pPr>
    </w:p>
    <w:p w14:paraId="499D735A" w14:textId="77777777" w:rsidR="0078075D" w:rsidRPr="0078075D" w:rsidRDefault="0078075D" w:rsidP="0078075D">
      <w:pPr>
        <w:pStyle w:val="Ttulo3"/>
        <w:rPr>
          <w:rFonts w:ascii="Lexend" w:eastAsia="Times New Roman" w:hAnsi="Lexend" w:cs="Arial"/>
          <w:color w:val="auto"/>
          <w:sz w:val="27"/>
          <w:szCs w:val="27"/>
        </w:rPr>
      </w:pPr>
      <w:r w:rsidRPr="0078075D">
        <w:rPr>
          <w:rFonts w:ascii="Lexend" w:hAnsi="Lexend" w:cs="Arial"/>
        </w:rPr>
        <w:t>Conclusión</w:t>
      </w:r>
    </w:p>
    <w:p w14:paraId="385F0D20" w14:textId="77777777" w:rsidR="0078075D" w:rsidRPr="0078075D" w:rsidRDefault="0078075D" w:rsidP="0078075D">
      <w:pPr>
        <w:pStyle w:val="NormalWeb"/>
        <w:rPr>
          <w:rFonts w:ascii="Lexend" w:hAnsi="Lexend"/>
        </w:rPr>
      </w:pPr>
      <w:r w:rsidRPr="0078075D">
        <w:rPr>
          <w:rFonts w:ascii="Lexend" w:hAnsi="Lexend"/>
        </w:rPr>
        <w:t>La realización de este proyecto de alquiler de vehículos surge como respuesta a la necesidad de automatizar y optimizar los procesos en pequeñas agencias de transporte que aún gestionan sus operaciones de forma manual. A través de la implementación de un sistema desarrollado en Java y basado en los principios de la Programación Orientada a Objetos, se logró crear una solución funcional, modular y escalable que simula de manera efectiva el ciclo completo de un servicio de alquiler: desde el registro de vehículos hasta la gestión de reservas y clientes. Este proyecto no solo permitió aplicar de forma práctica los conceptos teóricos aprendidos en el curso, sino que también sentó las bases para futuras mejoras tecnológicas que contribuyan a la eficiencia, sostenibilidad y digitalización del sector del transporte en Bolivia. Por tanto, más allá del desarrollo técnico, este trabajo representa una propuesta real para resolver un problema cotidiano mediante la programación.</w:t>
      </w:r>
    </w:p>
    <w:p w14:paraId="00B403C7" w14:textId="77777777" w:rsidR="0078075D" w:rsidRPr="00082B0B" w:rsidRDefault="0078075D" w:rsidP="00955DA0">
      <w:pPr>
        <w:rPr>
          <w:szCs w:val="28"/>
          <w:lang w:val="es-BO"/>
        </w:rPr>
      </w:pPr>
    </w:p>
    <w:sectPr w:rsidR="0078075D" w:rsidRPr="00082B0B" w:rsidSect="00AB02A7">
      <w:headerReference w:type="default" r:id="rId15"/>
      <w:footerReference w:type="default" r:id="rId1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A4D3E" w14:textId="77777777" w:rsidR="0049626C" w:rsidRDefault="0049626C">
      <w:r>
        <w:separator/>
      </w:r>
    </w:p>
    <w:p w14:paraId="738202FC" w14:textId="77777777" w:rsidR="0049626C" w:rsidRDefault="0049626C"/>
  </w:endnote>
  <w:endnote w:type="continuationSeparator" w:id="0">
    <w:p w14:paraId="2F3CAA88" w14:textId="77777777" w:rsidR="0049626C" w:rsidRDefault="0049626C">
      <w:r>
        <w:continuationSeparator/>
      </w:r>
    </w:p>
    <w:p w14:paraId="4566EEC9" w14:textId="77777777" w:rsidR="0049626C" w:rsidRDefault="00496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exend">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 w:name="Roboto Mono">
    <w:altName w:val="Arial"/>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0A6EC228"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561B3B97"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6D1EB" w14:textId="77777777" w:rsidR="0049626C" w:rsidRDefault="0049626C">
      <w:r>
        <w:separator/>
      </w:r>
    </w:p>
    <w:p w14:paraId="34BFE2CA" w14:textId="77777777" w:rsidR="0049626C" w:rsidRDefault="0049626C"/>
  </w:footnote>
  <w:footnote w:type="continuationSeparator" w:id="0">
    <w:p w14:paraId="0EDF9F4B" w14:textId="77777777" w:rsidR="0049626C" w:rsidRDefault="0049626C">
      <w:r>
        <w:continuationSeparator/>
      </w:r>
    </w:p>
    <w:p w14:paraId="33EEB872" w14:textId="77777777" w:rsidR="0049626C" w:rsidRDefault="004962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5A49120" w14:textId="77777777" w:rsidTr="00360494">
      <w:trPr>
        <w:trHeight w:val="978"/>
      </w:trPr>
      <w:tc>
        <w:tcPr>
          <w:tcW w:w="10035" w:type="dxa"/>
          <w:tcBorders>
            <w:top w:val="nil"/>
            <w:left w:val="nil"/>
            <w:bottom w:val="single" w:sz="36" w:space="0" w:color="34ABA2" w:themeColor="accent3"/>
            <w:right w:val="nil"/>
          </w:tcBorders>
        </w:tcPr>
        <w:p w14:paraId="0D3AD907" w14:textId="77777777" w:rsidR="00D077E9" w:rsidRDefault="00D077E9">
          <w:pPr>
            <w:pStyle w:val="Encabezado"/>
            <w:rPr>
              <w:noProof/>
            </w:rPr>
          </w:pPr>
        </w:p>
      </w:tc>
    </w:tr>
  </w:tbl>
  <w:p w14:paraId="35603937"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363A"/>
    <w:multiLevelType w:val="multilevel"/>
    <w:tmpl w:val="311E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32A48"/>
    <w:multiLevelType w:val="multilevel"/>
    <w:tmpl w:val="B184A9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5D7D29"/>
    <w:multiLevelType w:val="multilevel"/>
    <w:tmpl w:val="DDA6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33216"/>
    <w:multiLevelType w:val="multilevel"/>
    <w:tmpl w:val="86C4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E6F7B"/>
    <w:multiLevelType w:val="multilevel"/>
    <w:tmpl w:val="2272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56D30"/>
    <w:multiLevelType w:val="multilevel"/>
    <w:tmpl w:val="23E8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64F68"/>
    <w:multiLevelType w:val="multilevel"/>
    <w:tmpl w:val="21064A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6061939"/>
    <w:multiLevelType w:val="multilevel"/>
    <w:tmpl w:val="B36C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95559"/>
    <w:multiLevelType w:val="multilevel"/>
    <w:tmpl w:val="0C9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64993"/>
    <w:multiLevelType w:val="hybridMultilevel"/>
    <w:tmpl w:val="A57C2C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514A3D5C"/>
    <w:multiLevelType w:val="hybridMultilevel"/>
    <w:tmpl w:val="D430E1A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53C20827"/>
    <w:multiLevelType w:val="multilevel"/>
    <w:tmpl w:val="FCDC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5594F"/>
    <w:multiLevelType w:val="multilevel"/>
    <w:tmpl w:val="CDE8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47789"/>
    <w:multiLevelType w:val="multilevel"/>
    <w:tmpl w:val="2106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626F7"/>
    <w:multiLevelType w:val="multilevel"/>
    <w:tmpl w:val="39F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C7EF3"/>
    <w:multiLevelType w:val="multilevel"/>
    <w:tmpl w:val="2106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91947">
    <w:abstractNumId w:val="10"/>
  </w:num>
  <w:num w:numId="2" w16cid:durableId="36124519">
    <w:abstractNumId w:val="1"/>
  </w:num>
  <w:num w:numId="3" w16cid:durableId="1875540457">
    <w:abstractNumId w:val="12"/>
  </w:num>
  <w:num w:numId="4" w16cid:durableId="108551051">
    <w:abstractNumId w:val="13"/>
  </w:num>
  <w:num w:numId="5" w16cid:durableId="1046181134">
    <w:abstractNumId w:val="15"/>
  </w:num>
  <w:num w:numId="6" w16cid:durableId="1556548998">
    <w:abstractNumId w:val="6"/>
  </w:num>
  <w:num w:numId="7" w16cid:durableId="657540427">
    <w:abstractNumId w:val="9"/>
  </w:num>
  <w:num w:numId="8" w16cid:durableId="864052694">
    <w:abstractNumId w:val="3"/>
  </w:num>
  <w:num w:numId="9" w16cid:durableId="246577310">
    <w:abstractNumId w:val="2"/>
  </w:num>
  <w:num w:numId="10" w16cid:durableId="1489177669">
    <w:abstractNumId w:val="14"/>
  </w:num>
  <w:num w:numId="11" w16cid:durableId="2088766170">
    <w:abstractNumId w:val="8"/>
  </w:num>
  <w:num w:numId="12" w16cid:durableId="1321276474">
    <w:abstractNumId w:val="11"/>
  </w:num>
  <w:num w:numId="13" w16cid:durableId="460343167">
    <w:abstractNumId w:val="4"/>
  </w:num>
  <w:num w:numId="14" w16cid:durableId="1036352373">
    <w:abstractNumId w:val="0"/>
  </w:num>
  <w:num w:numId="15" w16cid:durableId="990452371">
    <w:abstractNumId w:val="5"/>
  </w:num>
  <w:num w:numId="16" w16cid:durableId="2078622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65"/>
    <w:rsid w:val="0002482E"/>
    <w:rsid w:val="00050324"/>
    <w:rsid w:val="00057E19"/>
    <w:rsid w:val="000747A0"/>
    <w:rsid w:val="00082B0B"/>
    <w:rsid w:val="000A0150"/>
    <w:rsid w:val="000D4D7B"/>
    <w:rsid w:val="000E63C9"/>
    <w:rsid w:val="00130E9D"/>
    <w:rsid w:val="00150A6D"/>
    <w:rsid w:val="001719CA"/>
    <w:rsid w:val="00185B35"/>
    <w:rsid w:val="001F2BC8"/>
    <w:rsid w:val="001F5F6B"/>
    <w:rsid w:val="00243EBC"/>
    <w:rsid w:val="00246A35"/>
    <w:rsid w:val="00284348"/>
    <w:rsid w:val="002D3E92"/>
    <w:rsid w:val="002F51F5"/>
    <w:rsid w:val="002F5DC6"/>
    <w:rsid w:val="00312137"/>
    <w:rsid w:val="00330359"/>
    <w:rsid w:val="0033762F"/>
    <w:rsid w:val="00360494"/>
    <w:rsid w:val="00366C7E"/>
    <w:rsid w:val="00384EA3"/>
    <w:rsid w:val="003A39A1"/>
    <w:rsid w:val="003C2191"/>
    <w:rsid w:val="003D3863"/>
    <w:rsid w:val="004110DE"/>
    <w:rsid w:val="0044085A"/>
    <w:rsid w:val="0049626C"/>
    <w:rsid w:val="004B21A5"/>
    <w:rsid w:val="004C1098"/>
    <w:rsid w:val="004E5FEE"/>
    <w:rsid w:val="005037F0"/>
    <w:rsid w:val="00516A86"/>
    <w:rsid w:val="005275F6"/>
    <w:rsid w:val="00557876"/>
    <w:rsid w:val="005636EC"/>
    <w:rsid w:val="00572102"/>
    <w:rsid w:val="005878E6"/>
    <w:rsid w:val="005F1BB0"/>
    <w:rsid w:val="005F33CF"/>
    <w:rsid w:val="00625495"/>
    <w:rsid w:val="00656C4D"/>
    <w:rsid w:val="006703D3"/>
    <w:rsid w:val="00682EDA"/>
    <w:rsid w:val="006E5716"/>
    <w:rsid w:val="007302B3"/>
    <w:rsid w:val="00730733"/>
    <w:rsid w:val="007309A6"/>
    <w:rsid w:val="00730E3A"/>
    <w:rsid w:val="00736AAF"/>
    <w:rsid w:val="00765B2A"/>
    <w:rsid w:val="0078075D"/>
    <w:rsid w:val="00783A34"/>
    <w:rsid w:val="007C6B52"/>
    <w:rsid w:val="007D16C5"/>
    <w:rsid w:val="00862FE4"/>
    <w:rsid w:val="0086389A"/>
    <w:rsid w:val="0087605E"/>
    <w:rsid w:val="008941AE"/>
    <w:rsid w:val="008B1FEE"/>
    <w:rsid w:val="00903C32"/>
    <w:rsid w:val="0091194D"/>
    <w:rsid w:val="00916B16"/>
    <w:rsid w:val="009173B9"/>
    <w:rsid w:val="0093335D"/>
    <w:rsid w:val="0093613E"/>
    <w:rsid w:val="00943026"/>
    <w:rsid w:val="00955DA0"/>
    <w:rsid w:val="00966B81"/>
    <w:rsid w:val="00977F79"/>
    <w:rsid w:val="00983A91"/>
    <w:rsid w:val="00986F29"/>
    <w:rsid w:val="009B6EDA"/>
    <w:rsid w:val="009C7720"/>
    <w:rsid w:val="009D2220"/>
    <w:rsid w:val="00A23AFA"/>
    <w:rsid w:val="00A31B3E"/>
    <w:rsid w:val="00A532F3"/>
    <w:rsid w:val="00A8489E"/>
    <w:rsid w:val="00A90DA3"/>
    <w:rsid w:val="00AB02A7"/>
    <w:rsid w:val="00AC29F3"/>
    <w:rsid w:val="00B231E5"/>
    <w:rsid w:val="00B3474C"/>
    <w:rsid w:val="00C02B87"/>
    <w:rsid w:val="00C4086D"/>
    <w:rsid w:val="00C47F7F"/>
    <w:rsid w:val="00CA1896"/>
    <w:rsid w:val="00CA6F46"/>
    <w:rsid w:val="00CB5B28"/>
    <w:rsid w:val="00CF5371"/>
    <w:rsid w:val="00D0323A"/>
    <w:rsid w:val="00D0559F"/>
    <w:rsid w:val="00D064B5"/>
    <w:rsid w:val="00D077E9"/>
    <w:rsid w:val="00D42CB7"/>
    <w:rsid w:val="00D5413D"/>
    <w:rsid w:val="00D54565"/>
    <w:rsid w:val="00D570A9"/>
    <w:rsid w:val="00D70D02"/>
    <w:rsid w:val="00D770C7"/>
    <w:rsid w:val="00D835CC"/>
    <w:rsid w:val="00D86945"/>
    <w:rsid w:val="00D90290"/>
    <w:rsid w:val="00DC706A"/>
    <w:rsid w:val="00DD152F"/>
    <w:rsid w:val="00DE213F"/>
    <w:rsid w:val="00DF027C"/>
    <w:rsid w:val="00E00A32"/>
    <w:rsid w:val="00E22ACD"/>
    <w:rsid w:val="00E30DE2"/>
    <w:rsid w:val="00E620B0"/>
    <w:rsid w:val="00E81B40"/>
    <w:rsid w:val="00E83F6E"/>
    <w:rsid w:val="00EE10C7"/>
    <w:rsid w:val="00EF555B"/>
    <w:rsid w:val="00F027BB"/>
    <w:rsid w:val="00F11DCF"/>
    <w:rsid w:val="00F162EA"/>
    <w:rsid w:val="00F52D27"/>
    <w:rsid w:val="00F83527"/>
    <w:rsid w:val="00F8773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AFC04"/>
  <w15:docId w15:val="{30F94502-9A70-49FB-89D7-AE247C8A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semiHidden/>
    <w:unhideWhenUsed/>
    <w:qFormat/>
    <w:rsid w:val="006703D3"/>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tulo4">
    <w:name w:val="heading 4"/>
    <w:basedOn w:val="Normal"/>
    <w:next w:val="Normal"/>
    <w:link w:val="Ttulo4Car"/>
    <w:uiPriority w:val="1"/>
    <w:semiHidden/>
    <w:unhideWhenUsed/>
    <w:qFormat/>
    <w:rsid w:val="006703D3"/>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4C1098"/>
    <w:pPr>
      <w:ind w:left="720"/>
      <w:contextualSpacing/>
    </w:pPr>
  </w:style>
  <w:style w:type="paragraph" w:styleId="TtuloTDC">
    <w:name w:val="TOC Heading"/>
    <w:basedOn w:val="Ttulo1"/>
    <w:next w:val="Normal"/>
    <w:uiPriority w:val="39"/>
    <w:unhideWhenUsed/>
    <w:qFormat/>
    <w:rsid w:val="004C1098"/>
    <w:pPr>
      <w:keepLines/>
      <w:spacing w:after="0" w:line="259" w:lineRule="auto"/>
      <w:outlineLvl w:val="9"/>
    </w:pPr>
    <w:rPr>
      <w:b w:val="0"/>
      <w:color w:val="013A57" w:themeColor="accent1" w:themeShade="BF"/>
      <w:kern w:val="0"/>
      <w:sz w:val="32"/>
      <w:lang w:val="es-BO" w:eastAsia="es-BO"/>
    </w:rPr>
  </w:style>
  <w:style w:type="paragraph" w:styleId="TDC3">
    <w:name w:val="toc 3"/>
    <w:basedOn w:val="Normal"/>
    <w:next w:val="Normal"/>
    <w:autoRedefine/>
    <w:uiPriority w:val="39"/>
    <w:unhideWhenUsed/>
    <w:rsid w:val="004C1098"/>
    <w:pPr>
      <w:spacing w:after="100"/>
      <w:ind w:left="560"/>
    </w:pPr>
  </w:style>
  <w:style w:type="character" w:styleId="Hipervnculo">
    <w:name w:val="Hyperlink"/>
    <w:basedOn w:val="Fuentedeprrafopredeter"/>
    <w:uiPriority w:val="99"/>
    <w:unhideWhenUsed/>
    <w:rsid w:val="004C1098"/>
    <w:rPr>
      <w:color w:val="3592CF" w:themeColor="hyperlink"/>
      <w:u w:val="single"/>
    </w:rPr>
  </w:style>
  <w:style w:type="paragraph" w:styleId="NormalWeb">
    <w:name w:val="Normal (Web)"/>
    <w:basedOn w:val="Normal"/>
    <w:uiPriority w:val="99"/>
    <w:unhideWhenUsed/>
    <w:rsid w:val="00625495"/>
    <w:pPr>
      <w:spacing w:before="100" w:beforeAutospacing="1" w:after="100" w:afterAutospacing="1" w:line="240" w:lineRule="auto"/>
    </w:pPr>
    <w:rPr>
      <w:rFonts w:ascii="Times New Roman" w:eastAsia="Times New Roman" w:hAnsi="Times New Roman" w:cs="Times New Roman"/>
      <w:b w:val="0"/>
      <w:color w:val="auto"/>
      <w:sz w:val="24"/>
      <w:szCs w:val="24"/>
      <w:lang w:val="es-BO" w:eastAsia="es-BO"/>
    </w:rPr>
  </w:style>
  <w:style w:type="character" w:customStyle="1" w:styleId="Ttulo4Car">
    <w:name w:val="Título 4 Car"/>
    <w:basedOn w:val="Fuentedeprrafopredeter"/>
    <w:link w:val="Ttulo4"/>
    <w:uiPriority w:val="1"/>
    <w:semiHidden/>
    <w:rsid w:val="006703D3"/>
    <w:rPr>
      <w:rFonts w:asciiTheme="majorHAnsi" w:eastAsiaTheme="majorEastAsia" w:hAnsiTheme="majorHAnsi" w:cstheme="majorBidi"/>
      <w:b/>
      <w:i/>
      <w:iCs/>
      <w:color w:val="013A57" w:themeColor="accent1" w:themeShade="BF"/>
      <w:sz w:val="28"/>
      <w:szCs w:val="22"/>
    </w:rPr>
  </w:style>
  <w:style w:type="character" w:customStyle="1" w:styleId="Ttulo3Car">
    <w:name w:val="Título 3 Car"/>
    <w:basedOn w:val="Fuentedeprrafopredeter"/>
    <w:link w:val="Ttulo3"/>
    <w:uiPriority w:val="5"/>
    <w:semiHidden/>
    <w:rsid w:val="006703D3"/>
    <w:rPr>
      <w:rFonts w:asciiTheme="majorHAnsi" w:eastAsiaTheme="majorEastAsia" w:hAnsiTheme="majorHAnsi" w:cstheme="majorBidi"/>
      <w:b/>
      <w:color w:val="012639" w:themeColor="accent1" w:themeShade="7F"/>
    </w:rPr>
  </w:style>
  <w:style w:type="character" w:styleId="Textoennegrita">
    <w:name w:val="Strong"/>
    <w:basedOn w:val="Fuentedeprrafopredeter"/>
    <w:uiPriority w:val="22"/>
    <w:qFormat/>
    <w:rsid w:val="00986F29"/>
    <w:rPr>
      <w:b/>
      <w:bCs/>
    </w:rPr>
  </w:style>
  <w:style w:type="character" w:styleId="CdigoHTML">
    <w:name w:val="HTML Code"/>
    <w:basedOn w:val="Fuentedeprrafopredeter"/>
    <w:uiPriority w:val="99"/>
    <w:semiHidden/>
    <w:unhideWhenUsed/>
    <w:rsid w:val="00986F29"/>
    <w:rPr>
      <w:rFonts w:ascii="Courier New" w:eastAsia="Times New Roman" w:hAnsi="Courier New" w:cs="Courier New"/>
      <w:sz w:val="20"/>
      <w:szCs w:val="20"/>
    </w:rPr>
  </w:style>
  <w:style w:type="character" w:styleId="nfasis">
    <w:name w:val="Emphasis"/>
    <w:basedOn w:val="Fuentedeprrafopredeter"/>
    <w:uiPriority w:val="20"/>
    <w:qFormat/>
    <w:rsid w:val="00B3474C"/>
    <w:rPr>
      <w:i/>
      <w:iCs/>
    </w:rPr>
  </w:style>
  <w:style w:type="table" w:styleId="Tablaconcuadrcula1clara">
    <w:name w:val="Grid Table 1 Light"/>
    <w:basedOn w:val="Tablanormal"/>
    <w:uiPriority w:val="46"/>
    <w:rsid w:val="009D2220"/>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semiHidden/>
    <w:unhideWhenUsed/>
    <w:rsid w:val="002F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s-BO" w:eastAsia="es-BO"/>
    </w:rPr>
  </w:style>
  <w:style w:type="character" w:customStyle="1" w:styleId="HTMLconformatoprevioCar">
    <w:name w:val="HTML con formato previo Car"/>
    <w:basedOn w:val="Fuentedeprrafopredeter"/>
    <w:link w:val="HTMLconformatoprevio"/>
    <w:uiPriority w:val="99"/>
    <w:semiHidden/>
    <w:rsid w:val="002F5DC6"/>
    <w:rPr>
      <w:rFonts w:ascii="Courier New" w:eastAsia="Times New Roman" w:hAnsi="Courier New" w:cs="Courier New"/>
      <w:sz w:val="20"/>
      <w:szCs w:val="20"/>
      <w:lang w:val="es-BO" w:eastAsia="es-BO"/>
    </w:rPr>
  </w:style>
  <w:style w:type="character" w:customStyle="1" w:styleId="hljs-keyword">
    <w:name w:val="hljs-keyword"/>
    <w:basedOn w:val="Fuentedeprrafopredeter"/>
    <w:rsid w:val="002F5DC6"/>
  </w:style>
  <w:style w:type="character" w:customStyle="1" w:styleId="hljs-title">
    <w:name w:val="hljs-title"/>
    <w:basedOn w:val="Fuentedeprrafopredeter"/>
    <w:rsid w:val="002F5DC6"/>
  </w:style>
  <w:style w:type="character" w:customStyle="1" w:styleId="hljs-params">
    <w:name w:val="hljs-params"/>
    <w:basedOn w:val="Fuentedeprrafopredeter"/>
    <w:rsid w:val="002F5DC6"/>
  </w:style>
  <w:style w:type="character" w:customStyle="1" w:styleId="hljs-string">
    <w:name w:val="hljs-string"/>
    <w:basedOn w:val="Fuentedeprrafopredeter"/>
    <w:rsid w:val="002F5DC6"/>
  </w:style>
  <w:style w:type="character" w:customStyle="1" w:styleId="hljs-type">
    <w:name w:val="hljs-type"/>
    <w:basedOn w:val="Fuentedeprrafopredeter"/>
    <w:rsid w:val="00C47F7F"/>
  </w:style>
  <w:style w:type="character" w:customStyle="1" w:styleId="hljs-variable">
    <w:name w:val="hljs-variable"/>
    <w:basedOn w:val="Fuentedeprrafopredeter"/>
    <w:rsid w:val="00C47F7F"/>
  </w:style>
  <w:style w:type="character" w:customStyle="1" w:styleId="hljs-operator">
    <w:name w:val="hljs-operator"/>
    <w:basedOn w:val="Fuentedeprrafopredeter"/>
    <w:rsid w:val="00C47F7F"/>
  </w:style>
  <w:style w:type="character" w:customStyle="1" w:styleId="hljs-comment">
    <w:name w:val="hljs-comment"/>
    <w:basedOn w:val="Fuentedeprrafopredeter"/>
    <w:rsid w:val="00C4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43">
      <w:bodyDiv w:val="1"/>
      <w:marLeft w:val="0"/>
      <w:marRight w:val="0"/>
      <w:marTop w:val="0"/>
      <w:marBottom w:val="0"/>
      <w:divBdr>
        <w:top w:val="none" w:sz="0" w:space="0" w:color="auto"/>
        <w:left w:val="none" w:sz="0" w:space="0" w:color="auto"/>
        <w:bottom w:val="none" w:sz="0" w:space="0" w:color="auto"/>
        <w:right w:val="none" w:sz="0" w:space="0" w:color="auto"/>
      </w:divBdr>
    </w:div>
    <w:div w:id="184877893">
      <w:bodyDiv w:val="1"/>
      <w:marLeft w:val="0"/>
      <w:marRight w:val="0"/>
      <w:marTop w:val="0"/>
      <w:marBottom w:val="0"/>
      <w:divBdr>
        <w:top w:val="none" w:sz="0" w:space="0" w:color="auto"/>
        <w:left w:val="none" w:sz="0" w:space="0" w:color="auto"/>
        <w:bottom w:val="none" w:sz="0" w:space="0" w:color="auto"/>
        <w:right w:val="none" w:sz="0" w:space="0" w:color="auto"/>
      </w:divBdr>
    </w:div>
    <w:div w:id="191698947">
      <w:bodyDiv w:val="1"/>
      <w:marLeft w:val="0"/>
      <w:marRight w:val="0"/>
      <w:marTop w:val="0"/>
      <w:marBottom w:val="0"/>
      <w:divBdr>
        <w:top w:val="none" w:sz="0" w:space="0" w:color="auto"/>
        <w:left w:val="none" w:sz="0" w:space="0" w:color="auto"/>
        <w:bottom w:val="none" w:sz="0" w:space="0" w:color="auto"/>
        <w:right w:val="none" w:sz="0" w:space="0" w:color="auto"/>
      </w:divBdr>
    </w:div>
    <w:div w:id="207684850">
      <w:bodyDiv w:val="1"/>
      <w:marLeft w:val="0"/>
      <w:marRight w:val="0"/>
      <w:marTop w:val="0"/>
      <w:marBottom w:val="0"/>
      <w:divBdr>
        <w:top w:val="none" w:sz="0" w:space="0" w:color="auto"/>
        <w:left w:val="none" w:sz="0" w:space="0" w:color="auto"/>
        <w:bottom w:val="none" w:sz="0" w:space="0" w:color="auto"/>
        <w:right w:val="none" w:sz="0" w:space="0" w:color="auto"/>
      </w:divBdr>
    </w:div>
    <w:div w:id="244919429">
      <w:bodyDiv w:val="1"/>
      <w:marLeft w:val="0"/>
      <w:marRight w:val="0"/>
      <w:marTop w:val="0"/>
      <w:marBottom w:val="0"/>
      <w:divBdr>
        <w:top w:val="none" w:sz="0" w:space="0" w:color="auto"/>
        <w:left w:val="none" w:sz="0" w:space="0" w:color="auto"/>
        <w:bottom w:val="none" w:sz="0" w:space="0" w:color="auto"/>
        <w:right w:val="none" w:sz="0" w:space="0" w:color="auto"/>
      </w:divBdr>
    </w:div>
    <w:div w:id="300694075">
      <w:bodyDiv w:val="1"/>
      <w:marLeft w:val="0"/>
      <w:marRight w:val="0"/>
      <w:marTop w:val="0"/>
      <w:marBottom w:val="0"/>
      <w:divBdr>
        <w:top w:val="none" w:sz="0" w:space="0" w:color="auto"/>
        <w:left w:val="none" w:sz="0" w:space="0" w:color="auto"/>
        <w:bottom w:val="none" w:sz="0" w:space="0" w:color="auto"/>
        <w:right w:val="none" w:sz="0" w:space="0" w:color="auto"/>
      </w:divBdr>
    </w:div>
    <w:div w:id="329724508">
      <w:bodyDiv w:val="1"/>
      <w:marLeft w:val="0"/>
      <w:marRight w:val="0"/>
      <w:marTop w:val="0"/>
      <w:marBottom w:val="0"/>
      <w:divBdr>
        <w:top w:val="none" w:sz="0" w:space="0" w:color="auto"/>
        <w:left w:val="none" w:sz="0" w:space="0" w:color="auto"/>
        <w:bottom w:val="none" w:sz="0" w:space="0" w:color="auto"/>
        <w:right w:val="none" w:sz="0" w:space="0" w:color="auto"/>
      </w:divBdr>
    </w:div>
    <w:div w:id="422923569">
      <w:bodyDiv w:val="1"/>
      <w:marLeft w:val="0"/>
      <w:marRight w:val="0"/>
      <w:marTop w:val="0"/>
      <w:marBottom w:val="0"/>
      <w:divBdr>
        <w:top w:val="none" w:sz="0" w:space="0" w:color="auto"/>
        <w:left w:val="none" w:sz="0" w:space="0" w:color="auto"/>
        <w:bottom w:val="none" w:sz="0" w:space="0" w:color="auto"/>
        <w:right w:val="none" w:sz="0" w:space="0" w:color="auto"/>
      </w:divBdr>
    </w:div>
    <w:div w:id="461115854">
      <w:bodyDiv w:val="1"/>
      <w:marLeft w:val="0"/>
      <w:marRight w:val="0"/>
      <w:marTop w:val="0"/>
      <w:marBottom w:val="0"/>
      <w:divBdr>
        <w:top w:val="none" w:sz="0" w:space="0" w:color="auto"/>
        <w:left w:val="none" w:sz="0" w:space="0" w:color="auto"/>
        <w:bottom w:val="none" w:sz="0" w:space="0" w:color="auto"/>
        <w:right w:val="none" w:sz="0" w:space="0" w:color="auto"/>
      </w:divBdr>
      <w:divsChild>
        <w:div w:id="1440179725">
          <w:marLeft w:val="0"/>
          <w:marRight w:val="0"/>
          <w:marTop w:val="0"/>
          <w:marBottom w:val="0"/>
          <w:divBdr>
            <w:top w:val="none" w:sz="0" w:space="0" w:color="auto"/>
            <w:left w:val="none" w:sz="0" w:space="0" w:color="auto"/>
            <w:bottom w:val="none" w:sz="0" w:space="0" w:color="auto"/>
            <w:right w:val="none" w:sz="0" w:space="0" w:color="auto"/>
          </w:divBdr>
          <w:divsChild>
            <w:div w:id="4965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601">
      <w:bodyDiv w:val="1"/>
      <w:marLeft w:val="0"/>
      <w:marRight w:val="0"/>
      <w:marTop w:val="0"/>
      <w:marBottom w:val="0"/>
      <w:divBdr>
        <w:top w:val="none" w:sz="0" w:space="0" w:color="auto"/>
        <w:left w:val="none" w:sz="0" w:space="0" w:color="auto"/>
        <w:bottom w:val="none" w:sz="0" w:space="0" w:color="auto"/>
        <w:right w:val="none" w:sz="0" w:space="0" w:color="auto"/>
      </w:divBdr>
    </w:div>
    <w:div w:id="605113846">
      <w:bodyDiv w:val="1"/>
      <w:marLeft w:val="0"/>
      <w:marRight w:val="0"/>
      <w:marTop w:val="0"/>
      <w:marBottom w:val="0"/>
      <w:divBdr>
        <w:top w:val="none" w:sz="0" w:space="0" w:color="auto"/>
        <w:left w:val="none" w:sz="0" w:space="0" w:color="auto"/>
        <w:bottom w:val="none" w:sz="0" w:space="0" w:color="auto"/>
        <w:right w:val="none" w:sz="0" w:space="0" w:color="auto"/>
      </w:divBdr>
    </w:div>
    <w:div w:id="664478553">
      <w:bodyDiv w:val="1"/>
      <w:marLeft w:val="0"/>
      <w:marRight w:val="0"/>
      <w:marTop w:val="0"/>
      <w:marBottom w:val="0"/>
      <w:divBdr>
        <w:top w:val="none" w:sz="0" w:space="0" w:color="auto"/>
        <w:left w:val="none" w:sz="0" w:space="0" w:color="auto"/>
        <w:bottom w:val="none" w:sz="0" w:space="0" w:color="auto"/>
        <w:right w:val="none" w:sz="0" w:space="0" w:color="auto"/>
      </w:divBdr>
    </w:div>
    <w:div w:id="671495908">
      <w:bodyDiv w:val="1"/>
      <w:marLeft w:val="0"/>
      <w:marRight w:val="0"/>
      <w:marTop w:val="0"/>
      <w:marBottom w:val="0"/>
      <w:divBdr>
        <w:top w:val="none" w:sz="0" w:space="0" w:color="auto"/>
        <w:left w:val="none" w:sz="0" w:space="0" w:color="auto"/>
        <w:bottom w:val="none" w:sz="0" w:space="0" w:color="auto"/>
        <w:right w:val="none" w:sz="0" w:space="0" w:color="auto"/>
      </w:divBdr>
    </w:div>
    <w:div w:id="677848079">
      <w:bodyDiv w:val="1"/>
      <w:marLeft w:val="0"/>
      <w:marRight w:val="0"/>
      <w:marTop w:val="0"/>
      <w:marBottom w:val="0"/>
      <w:divBdr>
        <w:top w:val="none" w:sz="0" w:space="0" w:color="auto"/>
        <w:left w:val="none" w:sz="0" w:space="0" w:color="auto"/>
        <w:bottom w:val="none" w:sz="0" w:space="0" w:color="auto"/>
        <w:right w:val="none" w:sz="0" w:space="0" w:color="auto"/>
      </w:divBdr>
    </w:div>
    <w:div w:id="714936026">
      <w:bodyDiv w:val="1"/>
      <w:marLeft w:val="0"/>
      <w:marRight w:val="0"/>
      <w:marTop w:val="0"/>
      <w:marBottom w:val="0"/>
      <w:divBdr>
        <w:top w:val="none" w:sz="0" w:space="0" w:color="auto"/>
        <w:left w:val="none" w:sz="0" w:space="0" w:color="auto"/>
        <w:bottom w:val="none" w:sz="0" w:space="0" w:color="auto"/>
        <w:right w:val="none" w:sz="0" w:space="0" w:color="auto"/>
      </w:divBdr>
    </w:div>
    <w:div w:id="773207869">
      <w:bodyDiv w:val="1"/>
      <w:marLeft w:val="0"/>
      <w:marRight w:val="0"/>
      <w:marTop w:val="0"/>
      <w:marBottom w:val="0"/>
      <w:divBdr>
        <w:top w:val="none" w:sz="0" w:space="0" w:color="auto"/>
        <w:left w:val="none" w:sz="0" w:space="0" w:color="auto"/>
        <w:bottom w:val="none" w:sz="0" w:space="0" w:color="auto"/>
        <w:right w:val="none" w:sz="0" w:space="0" w:color="auto"/>
      </w:divBdr>
    </w:div>
    <w:div w:id="807279018">
      <w:bodyDiv w:val="1"/>
      <w:marLeft w:val="0"/>
      <w:marRight w:val="0"/>
      <w:marTop w:val="0"/>
      <w:marBottom w:val="0"/>
      <w:divBdr>
        <w:top w:val="none" w:sz="0" w:space="0" w:color="auto"/>
        <w:left w:val="none" w:sz="0" w:space="0" w:color="auto"/>
        <w:bottom w:val="none" w:sz="0" w:space="0" w:color="auto"/>
        <w:right w:val="none" w:sz="0" w:space="0" w:color="auto"/>
      </w:divBdr>
    </w:div>
    <w:div w:id="814370838">
      <w:bodyDiv w:val="1"/>
      <w:marLeft w:val="0"/>
      <w:marRight w:val="0"/>
      <w:marTop w:val="0"/>
      <w:marBottom w:val="0"/>
      <w:divBdr>
        <w:top w:val="none" w:sz="0" w:space="0" w:color="auto"/>
        <w:left w:val="none" w:sz="0" w:space="0" w:color="auto"/>
        <w:bottom w:val="none" w:sz="0" w:space="0" w:color="auto"/>
        <w:right w:val="none" w:sz="0" w:space="0" w:color="auto"/>
      </w:divBdr>
    </w:div>
    <w:div w:id="965618450">
      <w:bodyDiv w:val="1"/>
      <w:marLeft w:val="0"/>
      <w:marRight w:val="0"/>
      <w:marTop w:val="0"/>
      <w:marBottom w:val="0"/>
      <w:divBdr>
        <w:top w:val="none" w:sz="0" w:space="0" w:color="auto"/>
        <w:left w:val="none" w:sz="0" w:space="0" w:color="auto"/>
        <w:bottom w:val="none" w:sz="0" w:space="0" w:color="auto"/>
        <w:right w:val="none" w:sz="0" w:space="0" w:color="auto"/>
      </w:divBdr>
    </w:div>
    <w:div w:id="994917370">
      <w:bodyDiv w:val="1"/>
      <w:marLeft w:val="0"/>
      <w:marRight w:val="0"/>
      <w:marTop w:val="0"/>
      <w:marBottom w:val="0"/>
      <w:divBdr>
        <w:top w:val="none" w:sz="0" w:space="0" w:color="auto"/>
        <w:left w:val="none" w:sz="0" w:space="0" w:color="auto"/>
        <w:bottom w:val="none" w:sz="0" w:space="0" w:color="auto"/>
        <w:right w:val="none" w:sz="0" w:space="0" w:color="auto"/>
      </w:divBdr>
    </w:div>
    <w:div w:id="1019504694">
      <w:bodyDiv w:val="1"/>
      <w:marLeft w:val="0"/>
      <w:marRight w:val="0"/>
      <w:marTop w:val="0"/>
      <w:marBottom w:val="0"/>
      <w:divBdr>
        <w:top w:val="none" w:sz="0" w:space="0" w:color="auto"/>
        <w:left w:val="none" w:sz="0" w:space="0" w:color="auto"/>
        <w:bottom w:val="none" w:sz="0" w:space="0" w:color="auto"/>
        <w:right w:val="none" w:sz="0" w:space="0" w:color="auto"/>
      </w:divBdr>
    </w:div>
    <w:div w:id="1036393910">
      <w:bodyDiv w:val="1"/>
      <w:marLeft w:val="0"/>
      <w:marRight w:val="0"/>
      <w:marTop w:val="0"/>
      <w:marBottom w:val="0"/>
      <w:divBdr>
        <w:top w:val="none" w:sz="0" w:space="0" w:color="auto"/>
        <w:left w:val="none" w:sz="0" w:space="0" w:color="auto"/>
        <w:bottom w:val="none" w:sz="0" w:space="0" w:color="auto"/>
        <w:right w:val="none" w:sz="0" w:space="0" w:color="auto"/>
      </w:divBdr>
    </w:div>
    <w:div w:id="1073427587">
      <w:bodyDiv w:val="1"/>
      <w:marLeft w:val="0"/>
      <w:marRight w:val="0"/>
      <w:marTop w:val="0"/>
      <w:marBottom w:val="0"/>
      <w:divBdr>
        <w:top w:val="none" w:sz="0" w:space="0" w:color="auto"/>
        <w:left w:val="none" w:sz="0" w:space="0" w:color="auto"/>
        <w:bottom w:val="none" w:sz="0" w:space="0" w:color="auto"/>
        <w:right w:val="none" w:sz="0" w:space="0" w:color="auto"/>
      </w:divBdr>
    </w:div>
    <w:div w:id="1337608382">
      <w:bodyDiv w:val="1"/>
      <w:marLeft w:val="0"/>
      <w:marRight w:val="0"/>
      <w:marTop w:val="0"/>
      <w:marBottom w:val="0"/>
      <w:divBdr>
        <w:top w:val="none" w:sz="0" w:space="0" w:color="auto"/>
        <w:left w:val="none" w:sz="0" w:space="0" w:color="auto"/>
        <w:bottom w:val="none" w:sz="0" w:space="0" w:color="auto"/>
        <w:right w:val="none" w:sz="0" w:space="0" w:color="auto"/>
      </w:divBdr>
    </w:div>
    <w:div w:id="1363364174">
      <w:bodyDiv w:val="1"/>
      <w:marLeft w:val="0"/>
      <w:marRight w:val="0"/>
      <w:marTop w:val="0"/>
      <w:marBottom w:val="0"/>
      <w:divBdr>
        <w:top w:val="none" w:sz="0" w:space="0" w:color="auto"/>
        <w:left w:val="none" w:sz="0" w:space="0" w:color="auto"/>
        <w:bottom w:val="none" w:sz="0" w:space="0" w:color="auto"/>
        <w:right w:val="none" w:sz="0" w:space="0" w:color="auto"/>
      </w:divBdr>
    </w:div>
    <w:div w:id="1364164312">
      <w:bodyDiv w:val="1"/>
      <w:marLeft w:val="0"/>
      <w:marRight w:val="0"/>
      <w:marTop w:val="0"/>
      <w:marBottom w:val="0"/>
      <w:divBdr>
        <w:top w:val="none" w:sz="0" w:space="0" w:color="auto"/>
        <w:left w:val="none" w:sz="0" w:space="0" w:color="auto"/>
        <w:bottom w:val="none" w:sz="0" w:space="0" w:color="auto"/>
        <w:right w:val="none" w:sz="0" w:space="0" w:color="auto"/>
      </w:divBdr>
    </w:div>
    <w:div w:id="1484614166">
      <w:bodyDiv w:val="1"/>
      <w:marLeft w:val="0"/>
      <w:marRight w:val="0"/>
      <w:marTop w:val="0"/>
      <w:marBottom w:val="0"/>
      <w:divBdr>
        <w:top w:val="none" w:sz="0" w:space="0" w:color="auto"/>
        <w:left w:val="none" w:sz="0" w:space="0" w:color="auto"/>
        <w:bottom w:val="none" w:sz="0" w:space="0" w:color="auto"/>
        <w:right w:val="none" w:sz="0" w:space="0" w:color="auto"/>
      </w:divBdr>
    </w:div>
    <w:div w:id="1554728053">
      <w:bodyDiv w:val="1"/>
      <w:marLeft w:val="0"/>
      <w:marRight w:val="0"/>
      <w:marTop w:val="0"/>
      <w:marBottom w:val="0"/>
      <w:divBdr>
        <w:top w:val="none" w:sz="0" w:space="0" w:color="auto"/>
        <w:left w:val="none" w:sz="0" w:space="0" w:color="auto"/>
        <w:bottom w:val="none" w:sz="0" w:space="0" w:color="auto"/>
        <w:right w:val="none" w:sz="0" w:space="0" w:color="auto"/>
      </w:divBdr>
      <w:divsChild>
        <w:div w:id="1036465818">
          <w:marLeft w:val="0"/>
          <w:marRight w:val="0"/>
          <w:marTop w:val="0"/>
          <w:marBottom w:val="0"/>
          <w:divBdr>
            <w:top w:val="none" w:sz="0" w:space="0" w:color="auto"/>
            <w:left w:val="none" w:sz="0" w:space="0" w:color="auto"/>
            <w:bottom w:val="none" w:sz="0" w:space="0" w:color="auto"/>
            <w:right w:val="none" w:sz="0" w:space="0" w:color="auto"/>
          </w:divBdr>
          <w:divsChild>
            <w:div w:id="10242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053">
      <w:bodyDiv w:val="1"/>
      <w:marLeft w:val="0"/>
      <w:marRight w:val="0"/>
      <w:marTop w:val="0"/>
      <w:marBottom w:val="0"/>
      <w:divBdr>
        <w:top w:val="none" w:sz="0" w:space="0" w:color="auto"/>
        <w:left w:val="none" w:sz="0" w:space="0" w:color="auto"/>
        <w:bottom w:val="none" w:sz="0" w:space="0" w:color="auto"/>
        <w:right w:val="none" w:sz="0" w:space="0" w:color="auto"/>
      </w:divBdr>
    </w:div>
    <w:div w:id="1853184365">
      <w:bodyDiv w:val="1"/>
      <w:marLeft w:val="0"/>
      <w:marRight w:val="0"/>
      <w:marTop w:val="0"/>
      <w:marBottom w:val="0"/>
      <w:divBdr>
        <w:top w:val="none" w:sz="0" w:space="0" w:color="auto"/>
        <w:left w:val="none" w:sz="0" w:space="0" w:color="auto"/>
        <w:bottom w:val="none" w:sz="0" w:space="0" w:color="auto"/>
        <w:right w:val="none" w:sz="0" w:space="0" w:color="auto"/>
      </w:divBdr>
    </w:div>
    <w:div w:id="2101176465">
      <w:bodyDiv w:val="1"/>
      <w:marLeft w:val="0"/>
      <w:marRight w:val="0"/>
      <w:marTop w:val="0"/>
      <w:marBottom w:val="0"/>
      <w:divBdr>
        <w:top w:val="none" w:sz="0" w:space="0" w:color="auto"/>
        <w:left w:val="none" w:sz="0" w:space="0" w:color="auto"/>
        <w:bottom w:val="none" w:sz="0" w:space="0" w:color="auto"/>
        <w:right w:val="none" w:sz="0" w:space="0" w:color="auto"/>
      </w:divBdr>
      <w:divsChild>
        <w:div w:id="1195383299">
          <w:marLeft w:val="0"/>
          <w:marRight w:val="0"/>
          <w:marTop w:val="0"/>
          <w:marBottom w:val="0"/>
          <w:divBdr>
            <w:top w:val="none" w:sz="0" w:space="0" w:color="auto"/>
            <w:left w:val="none" w:sz="0" w:space="0" w:color="auto"/>
            <w:bottom w:val="none" w:sz="0" w:space="0" w:color="auto"/>
            <w:right w:val="none" w:sz="0" w:space="0" w:color="auto"/>
          </w:divBdr>
          <w:divsChild>
            <w:div w:id="361518406">
              <w:marLeft w:val="0"/>
              <w:marRight w:val="0"/>
              <w:marTop w:val="0"/>
              <w:marBottom w:val="0"/>
              <w:divBdr>
                <w:top w:val="none" w:sz="0" w:space="0" w:color="auto"/>
                <w:left w:val="none" w:sz="0" w:space="0" w:color="auto"/>
                <w:bottom w:val="none" w:sz="0" w:space="0" w:color="auto"/>
                <w:right w:val="none" w:sz="0" w:space="0" w:color="auto"/>
              </w:divBdr>
            </w:div>
            <w:div w:id="652757461">
              <w:marLeft w:val="0"/>
              <w:marRight w:val="0"/>
              <w:marTop w:val="0"/>
              <w:marBottom w:val="0"/>
              <w:divBdr>
                <w:top w:val="none" w:sz="0" w:space="0" w:color="auto"/>
                <w:left w:val="none" w:sz="0" w:space="0" w:color="auto"/>
                <w:bottom w:val="none" w:sz="0" w:space="0" w:color="auto"/>
                <w:right w:val="none" w:sz="0" w:space="0" w:color="auto"/>
              </w:divBdr>
              <w:divsChild>
                <w:div w:id="670260909">
                  <w:marLeft w:val="0"/>
                  <w:marRight w:val="0"/>
                  <w:marTop w:val="0"/>
                  <w:marBottom w:val="0"/>
                  <w:divBdr>
                    <w:top w:val="none" w:sz="0" w:space="0" w:color="auto"/>
                    <w:left w:val="none" w:sz="0" w:space="0" w:color="auto"/>
                    <w:bottom w:val="none" w:sz="0" w:space="0" w:color="auto"/>
                    <w:right w:val="none" w:sz="0" w:space="0" w:color="auto"/>
                  </w:divBdr>
                  <w:divsChild>
                    <w:div w:id="298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370">
      <w:bodyDiv w:val="1"/>
      <w:marLeft w:val="0"/>
      <w:marRight w:val="0"/>
      <w:marTop w:val="0"/>
      <w:marBottom w:val="0"/>
      <w:divBdr>
        <w:top w:val="none" w:sz="0" w:space="0" w:color="auto"/>
        <w:left w:val="none" w:sz="0" w:space="0" w:color="auto"/>
        <w:bottom w:val="none" w:sz="0" w:space="0" w:color="auto"/>
        <w:right w:val="none" w:sz="0" w:space="0" w:color="auto"/>
      </w:divBdr>
      <w:divsChild>
        <w:div w:id="423690859">
          <w:marLeft w:val="0"/>
          <w:marRight w:val="0"/>
          <w:marTop w:val="0"/>
          <w:marBottom w:val="0"/>
          <w:divBdr>
            <w:top w:val="none" w:sz="0" w:space="0" w:color="auto"/>
            <w:left w:val="none" w:sz="0" w:space="0" w:color="auto"/>
            <w:bottom w:val="none" w:sz="0" w:space="0" w:color="auto"/>
            <w:right w:val="none" w:sz="0" w:space="0" w:color="auto"/>
          </w:divBdr>
          <w:divsChild>
            <w:div w:id="2101027367">
              <w:marLeft w:val="0"/>
              <w:marRight w:val="0"/>
              <w:marTop w:val="0"/>
              <w:marBottom w:val="0"/>
              <w:divBdr>
                <w:top w:val="none" w:sz="0" w:space="0" w:color="auto"/>
                <w:left w:val="none" w:sz="0" w:space="0" w:color="auto"/>
                <w:bottom w:val="none" w:sz="0" w:space="0" w:color="auto"/>
                <w:right w:val="none" w:sz="0" w:space="0" w:color="auto"/>
              </w:divBdr>
            </w:div>
            <w:div w:id="1324314081">
              <w:marLeft w:val="0"/>
              <w:marRight w:val="0"/>
              <w:marTop w:val="0"/>
              <w:marBottom w:val="0"/>
              <w:divBdr>
                <w:top w:val="none" w:sz="0" w:space="0" w:color="auto"/>
                <w:left w:val="none" w:sz="0" w:space="0" w:color="auto"/>
                <w:bottom w:val="none" w:sz="0" w:space="0" w:color="auto"/>
                <w:right w:val="none" w:sz="0" w:space="0" w:color="auto"/>
              </w:divBdr>
              <w:divsChild>
                <w:div w:id="66003058">
                  <w:marLeft w:val="0"/>
                  <w:marRight w:val="0"/>
                  <w:marTop w:val="0"/>
                  <w:marBottom w:val="0"/>
                  <w:divBdr>
                    <w:top w:val="none" w:sz="0" w:space="0" w:color="auto"/>
                    <w:left w:val="none" w:sz="0" w:space="0" w:color="auto"/>
                    <w:bottom w:val="none" w:sz="0" w:space="0" w:color="auto"/>
                    <w:right w:val="none" w:sz="0" w:space="0" w:color="auto"/>
                  </w:divBdr>
                  <w:divsChild>
                    <w:div w:id="12530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681">
              <w:marLeft w:val="0"/>
              <w:marRight w:val="0"/>
              <w:marTop w:val="0"/>
              <w:marBottom w:val="0"/>
              <w:divBdr>
                <w:top w:val="none" w:sz="0" w:space="0" w:color="auto"/>
                <w:left w:val="none" w:sz="0" w:space="0" w:color="auto"/>
                <w:bottom w:val="none" w:sz="0" w:space="0" w:color="auto"/>
                <w:right w:val="none" w:sz="0" w:space="0" w:color="auto"/>
              </w:divBdr>
            </w:div>
          </w:divsChild>
        </w:div>
        <w:div w:id="379787674">
          <w:marLeft w:val="0"/>
          <w:marRight w:val="0"/>
          <w:marTop w:val="0"/>
          <w:marBottom w:val="0"/>
          <w:divBdr>
            <w:top w:val="none" w:sz="0" w:space="0" w:color="auto"/>
            <w:left w:val="none" w:sz="0" w:space="0" w:color="auto"/>
            <w:bottom w:val="none" w:sz="0" w:space="0" w:color="auto"/>
            <w:right w:val="none" w:sz="0" w:space="0" w:color="auto"/>
          </w:divBdr>
          <w:divsChild>
            <w:div w:id="731924385">
              <w:marLeft w:val="0"/>
              <w:marRight w:val="0"/>
              <w:marTop w:val="0"/>
              <w:marBottom w:val="0"/>
              <w:divBdr>
                <w:top w:val="none" w:sz="0" w:space="0" w:color="auto"/>
                <w:left w:val="none" w:sz="0" w:space="0" w:color="auto"/>
                <w:bottom w:val="none" w:sz="0" w:space="0" w:color="auto"/>
                <w:right w:val="none" w:sz="0" w:space="0" w:color="auto"/>
              </w:divBdr>
            </w:div>
            <w:div w:id="551842381">
              <w:marLeft w:val="0"/>
              <w:marRight w:val="0"/>
              <w:marTop w:val="0"/>
              <w:marBottom w:val="0"/>
              <w:divBdr>
                <w:top w:val="none" w:sz="0" w:space="0" w:color="auto"/>
                <w:left w:val="none" w:sz="0" w:space="0" w:color="auto"/>
                <w:bottom w:val="none" w:sz="0" w:space="0" w:color="auto"/>
                <w:right w:val="none" w:sz="0" w:space="0" w:color="auto"/>
              </w:divBdr>
              <w:divsChild>
                <w:div w:id="1509758611">
                  <w:marLeft w:val="0"/>
                  <w:marRight w:val="0"/>
                  <w:marTop w:val="0"/>
                  <w:marBottom w:val="0"/>
                  <w:divBdr>
                    <w:top w:val="none" w:sz="0" w:space="0" w:color="auto"/>
                    <w:left w:val="none" w:sz="0" w:space="0" w:color="auto"/>
                    <w:bottom w:val="none" w:sz="0" w:space="0" w:color="auto"/>
                    <w:right w:val="none" w:sz="0" w:space="0" w:color="auto"/>
                  </w:divBdr>
                  <w:divsChild>
                    <w:div w:id="2032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736">
              <w:marLeft w:val="0"/>
              <w:marRight w:val="0"/>
              <w:marTop w:val="0"/>
              <w:marBottom w:val="0"/>
              <w:divBdr>
                <w:top w:val="none" w:sz="0" w:space="0" w:color="auto"/>
                <w:left w:val="none" w:sz="0" w:space="0" w:color="auto"/>
                <w:bottom w:val="none" w:sz="0" w:space="0" w:color="auto"/>
                <w:right w:val="none" w:sz="0" w:space="0" w:color="auto"/>
              </w:divBdr>
            </w:div>
          </w:divsChild>
        </w:div>
        <w:div w:id="1913538989">
          <w:marLeft w:val="0"/>
          <w:marRight w:val="0"/>
          <w:marTop w:val="0"/>
          <w:marBottom w:val="0"/>
          <w:divBdr>
            <w:top w:val="none" w:sz="0" w:space="0" w:color="auto"/>
            <w:left w:val="none" w:sz="0" w:space="0" w:color="auto"/>
            <w:bottom w:val="none" w:sz="0" w:space="0" w:color="auto"/>
            <w:right w:val="none" w:sz="0" w:space="0" w:color="auto"/>
          </w:divBdr>
          <w:divsChild>
            <w:div w:id="642002624">
              <w:marLeft w:val="0"/>
              <w:marRight w:val="0"/>
              <w:marTop w:val="0"/>
              <w:marBottom w:val="0"/>
              <w:divBdr>
                <w:top w:val="none" w:sz="0" w:space="0" w:color="auto"/>
                <w:left w:val="none" w:sz="0" w:space="0" w:color="auto"/>
                <w:bottom w:val="none" w:sz="0" w:space="0" w:color="auto"/>
                <w:right w:val="none" w:sz="0" w:space="0" w:color="auto"/>
              </w:divBdr>
            </w:div>
            <w:div w:id="117065435">
              <w:marLeft w:val="0"/>
              <w:marRight w:val="0"/>
              <w:marTop w:val="0"/>
              <w:marBottom w:val="0"/>
              <w:divBdr>
                <w:top w:val="none" w:sz="0" w:space="0" w:color="auto"/>
                <w:left w:val="none" w:sz="0" w:space="0" w:color="auto"/>
                <w:bottom w:val="none" w:sz="0" w:space="0" w:color="auto"/>
                <w:right w:val="none" w:sz="0" w:space="0" w:color="auto"/>
              </w:divBdr>
              <w:divsChild>
                <w:div w:id="1726642668">
                  <w:marLeft w:val="0"/>
                  <w:marRight w:val="0"/>
                  <w:marTop w:val="0"/>
                  <w:marBottom w:val="0"/>
                  <w:divBdr>
                    <w:top w:val="none" w:sz="0" w:space="0" w:color="auto"/>
                    <w:left w:val="none" w:sz="0" w:space="0" w:color="auto"/>
                    <w:bottom w:val="none" w:sz="0" w:space="0" w:color="auto"/>
                    <w:right w:val="none" w:sz="0" w:space="0" w:color="auto"/>
                  </w:divBdr>
                  <w:divsChild>
                    <w:div w:id="2762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883">
              <w:marLeft w:val="0"/>
              <w:marRight w:val="0"/>
              <w:marTop w:val="0"/>
              <w:marBottom w:val="0"/>
              <w:divBdr>
                <w:top w:val="none" w:sz="0" w:space="0" w:color="auto"/>
                <w:left w:val="none" w:sz="0" w:space="0" w:color="auto"/>
                <w:bottom w:val="none" w:sz="0" w:space="0" w:color="auto"/>
                <w:right w:val="none" w:sz="0" w:space="0" w:color="auto"/>
              </w:divBdr>
            </w:div>
          </w:divsChild>
        </w:div>
        <w:div w:id="312680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6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23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s-ES%7b1BD35B0F-9E15-4B7E-BE56-EA55A3E9C311%7d\%7b68B288A1-8A27-45E4-A92B-883A8F3D218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1EB54A222F465E9CA8BECA761A6E73"/>
        <w:category>
          <w:name w:val="General"/>
          <w:gallery w:val="placeholder"/>
        </w:category>
        <w:types>
          <w:type w:val="bbPlcHdr"/>
        </w:types>
        <w:behaviors>
          <w:behavior w:val="content"/>
        </w:behaviors>
        <w:guid w:val="{0F06BE4F-3920-4382-AB72-6A330203F5D6}"/>
      </w:docPartPr>
      <w:docPartBody>
        <w:p w:rsidR="00334F77" w:rsidRDefault="0072015C" w:rsidP="0072015C">
          <w:pPr>
            <w:pStyle w:val="151EB54A222F465E9CA8BECA761A6E7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julio 23</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exend">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 w:name="Roboto Mono">
    <w:altName w:val="Arial"/>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5C"/>
    <w:rsid w:val="0019081D"/>
    <w:rsid w:val="00334F77"/>
    <w:rsid w:val="005163DD"/>
    <w:rsid w:val="00537595"/>
    <w:rsid w:val="0072015C"/>
    <w:rsid w:val="007D5DDD"/>
    <w:rsid w:val="0093596D"/>
    <w:rsid w:val="00D142F9"/>
    <w:rsid w:val="00D153BD"/>
    <w:rsid w:val="00FD7F4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72015C"/>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sid w:val="0072015C"/>
    <w:rPr>
      <w:caps/>
      <w:color w:val="44546A" w:themeColor="text2"/>
      <w:spacing w:val="20"/>
      <w:sz w:val="32"/>
      <w:lang w:val="es-ES" w:eastAsia="en-US"/>
    </w:rPr>
  </w:style>
  <w:style w:type="paragraph" w:customStyle="1" w:styleId="151EB54A222F465E9CA8BECA761A6E73">
    <w:name w:val="151EB54A222F465E9CA8BECA761A6E73"/>
    <w:rsid w:val="00720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44BDC-0FF4-4997-B480-12B872EF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{68B288A1-8A27-45E4-A92B-883A8F3D2188}tf16392850_win32.dotx</Template>
  <TotalTime>1</TotalTime>
  <Pages>20</Pages>
  <Words>3002</Words>
  <Characters>16517</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dc:creator>
  <cp:keywords/>
  <cp:lastModifiedBy>Alejandro Iván</cp:lastModifiedBy>
  <cp:revision>2</cp:revision>
  <cp:lastPrinted>2006-08-01T17:47:00Z</cp:lastPrinted>
  <dcterms:created xsi:type="dcterms:W3CDTF">2025-07-24T15:11:00Z</dcterms:created>
  <dcterms:modified xsi:type="dcterms:W3CDTF">2025-07-24T15:11:00Z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